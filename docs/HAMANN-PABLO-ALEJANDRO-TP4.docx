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011C3" w14:textId="77777777" w:rsidR="000660E2" w:rsidRPr="00E26D63" w:rsidRDefault="00D27BC1" w:rsidP="00E26D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2352E79" wp14:editId="3D449446">
                <wp:simplePos x="0" y="0"/>
                <wp:positionH relativeFrom="page">
                  <wp:posOffset>5499749</wp:posOffset>
                </wp:positionH>
                <wp:positionV relativeFrom="page">
                  <wp:posOffset>-407142</wp:posOffset>
                </wp:positionV>
                <wp:extent cx="2062661" cy="11112607"/>
                <wp:effectExtent l="0" t="0" r="0" b="0"/>
                <wp:wrapNone/>
                <wp:docPr id="486" name="Rectángul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661" cy="11112607"/>
                        </a:xfrm>
                        <a:prstGeom prst="rect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CE5F5" w14:textId="77777777" w:rsidR="000660E2" w:rsidRDefault="000660E2" w:rsidP="000660E2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82875" tIns="45700" rIns="18287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2E79" id="Rectángulo 486" o:spid="_x0000_s1026" style="position:absolute;margin-left:433.05pt;margin-top:-32.05pt;width:162.4pt;height:8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" fillcolor="#066" stroked="f">
                <v:textbox inset="5.07986mm,1.2694mm,5.07986mm,1.2694mm">
                  <w:txbxContent>
                    <w:p w14:paraId="49ACE5F5" w14:textId="77777777" w:rsidR="000660E2" w:rsidRDefault="000660E2" w:rsidP="000660E2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AF923BD" wp14:editId="12DCC92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499735" cy="10685145"/>
                <wp:effectExtent l="0" t="0" r="5715" b="1905"/>
                <wp:wrapNone/>
                <wp:docPr id="487" name="Rectá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735" cy="10685145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E1E79" w14:textId="77777777" w:rsidR="000660E2" w:rsidRDefault="00CD2DFE" w:rsidP="00E138F0">
                            <w:pPr>
                              <w:spacing w:line="21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FFFFFF"/>
                                <w:sz w:val="80"/>
                              </w:rPr>
                              <w:t>Inteligencia Artificial</w:t>
                            </w:r>
                          </w:p>
                          <w:p w14:paraId="1A43CA1F" w14:textId="77777777" w:rsidR="000660E2" w:rsidRDefault="000660E2" w:rsidP="000660E2">
                            <w:pPr>
                              <w:spacing w:before="240"/>
                              <w:ind w:left="720" w:firstLine="1440"/>
                              <w:jc w:val="right"/>
                              <w:textDirection w:val="btLr"/>
                            </w:pPr>
                          </w:p>
                          <w:p w14:paraId="35ADC9A6" w14:textId="77777777" w:rsidR="000660E2" w:rsidRDefault="00E138F0" w:rsidP="000660E2">
                            <w:pPr>
                              <w:spacing w:before="240"/>
                              <w:ind w:left="1008" w:firstLine="2016"/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</w:rPr>
                              <w:t>Licenciatura en Informática</w:t>
                            </w:r>
                          </w:p>
                          <w:p w14:paraId="671DBC98" w14:textId="1F86DC57" w:rsidR="00E138F0" w:rsidRPr="007668C5" w:rsidRDefault="009D35B8" w:rsidP="00AB4FE6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FFFFFF"/>
                                <w:sz w:val="38"/>
                                <w:szCs w:val="38"/>
                              </w:rPr>
                              <w:t xml:space="preserve">Trabajo Práctico </w:t>
                            </w:r>
                            <w:r w:rsidR="00E66506">
                              <w:rPr>
                                <w:color w:val="FFFFFF"/>
                                <w:sz w:val="38"/>
                                <w:szCs w:val="38"/>
                              </w:rPr>
                              <w:t>4</w:t>
                            </w:r>
                          </w:p>
                          <w:p w14:paraId="7AD90482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728EE1A4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6E733880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554B844E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4D1F7D46" w14:textId="77777777" w:rsidR="000D6B1F" w:rsidRDefault="000D6B1F" w:rsidP="000D6B1F">
                            <w:pPr>
                              <w:jc w:val="right"/>
                              <w:textDirection w:val="btLr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Prof</w:t>
                            </w:r>
                            <w:r w:rsidR="009D35B8">
                              <w:rPr>
                                <w:b/>
                                <w:color w:val="FFFFFF"/>
                                <w:sz w:val="36"/>
                              </w:rPr>
                              <w:t>. Titular Disciplinar</w:t>
                            </w:r>
                            <w:r w:rsidR="007668C5">
                              <w:rPr>
                                <w:b/>
                                <w:color w:val="FFFFFF"/>
                                <w:sz w:val="36"/>
                              </w:rPr>
                              <w:t>:</w:t>
                            </w:r>
                            <w:r w:rsidR="008D0D1B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 w:rsidR="00CD2DFE">
                              <w:rPr>
                                <w:b/>
                                <w:color w:val="FFFFFF"/>
                                <w:sz w:val="36"/>
                              </w:rPr>
                              <w:t>María Paula González</w:t>
                            </w:r>
                          </w:p>
                          <w:p w14:paraId="4C15D792" w14:textId="77777777" w:rsidR="009D35B8" w:rsidRDefault="009D35B8" w:rsidP="009D35B8">
                            <w:pPr>
                              <w:jc w:val="right"/>
                              <w:textDirection w:val="btLr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Prof. Titular Experto: </w:t>
                            </w:r>
                            <w:r w:rsidR="00CD2DFE">
                              <w:rPr>
                                <w:b/>
                                <w:color w:val="FFFFFF"/>
                                <w:sz w:val="36"/>
                              </w:rPr>
                              <w:t>Pablo Alejandro Virgolini</w:t>
                            </w:r>
                          </w:p>
                          <w:p w14:paraId="7CFBE084" w14:textId="77777777" w:rsidR="000D6B1F" w:rsidRDefault="007668C5" w:rsidP="000D6B1F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Alumno: </w:t>
                            </w:r>
                            <w:r w:rsidR="002D29B6">
                              <w:rPr>
                                <w:b/>
                                <w:color w:val="FFFFFF"/>
                                <w:sz w:val="36"/>
                              </w:rPr>
                              <w:t>Pablo Alejandro Hamann</w:t>
                            </w:r>
                          </w:p>
                          <w:p w14:paraId="65E1180B" w14:textId="77777777" w:rsidR="000D6B1F" w:rsidRDefault="007668C5" w:rsidP="000D6B1F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Legajo: </w:t>
                            </w:r>
                            <w:r w:rsidR="008D0D1B" w:rsidRPr="008D0D1B">
                              <w:rPr>
                                <w:b/>
                                <w:color w:val="FFFFFF"/>
                                <w:sz w:val="36"/>
                              </w:rPr>
                              <w:t>VINF010782</w:t>
                            </w:r>
                          </w:p>
                          <w:p w14:paraId="07645403" w14:textId="77777777" w:rsidR="000D6B1F" w:rsidRDefault="000D6B1F" w:rsidP="000D6B1F">
                            <w:pPr>
                              <w:ind w:left="1008" w:firstLine="2016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Año</w:t>
                            </w:r>
                            <w:r w:rsidR="007668C5">
                              <w:rPr>
                                <w:b/>
                                <w:color w:val="FFFFFF"/>
                                <w:sz w:val="44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 202</w:t>
                            </w:r>
                            <w:r w:rsidR="009D35B8">
                              <w:rPr>
                                <w:b/>
                                <w:color w:val="FFFFFF"/>
                                <w:sz w:val="44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274300" tIns="914400" rIns="274300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923BD" id="Rectángulo 487" o:spid="_x0000_s1027" style="position:absolute;margin-left:0;margin-top:0;width:433.05pt;height:841.3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" fillcolor="#396" stroked="f">
                <v:textbox inset="7.61944mm,1in,7.61944mm,1.2694mm">
                  <w:txbxContent>
                    <w:p w14:paraId="2EDE1E79" w14:textId="77777777" w:rsidR="000660E2" w:rsidRDefault="00CD2DFE" w:rsidP="00E138F0">
                      <w:pPr>
                        <w:spacing w:line="215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FFFFFF"/>
                          <w:sz w:val="80"/>
                        </w:rPr>
                        <w:t>Inteligencia Artificial</w:t>
                      </w:r>
                    </w:p>
                    <w:p w14:paraId="1A43CA1F" w14:textId="77777777" w:rsidR="000660E2" w:rsidRDefault="000660E2" w:rsidP="000660E2">
                      <w:pPr>
                        <w:spacing w:before="240"/>
                        <w:ind w:left="720" w:firstLine="1440"/>
                        <w:jc w:val="right"/>
                        <w:textDirection w:val="btLr"/>
                      </w:pPr>
                    </w:p>
                    <w:p w14:paraId="35ADC9A6" w14:textId="77777777" w:rsidR="000660E2" w:rsidRDefault="00E138F0" w:rsidP="000660E2">
                      <w:pPr>
                        <w:spacing w:before="240"/>
                        <w:ind w:left="1008" w:firstLine="2016"/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  <w:r>
                        <w:rPr>
                          <w:color w:val="FFFFFF"/>
                          <w:sz w:val="40"/>
                        </w:rPr>
                        <w:t>Licenciatura en Informática</w:t>
                      </w:r>
                    </w:p>
                    <w:p w14:paraId="671DBC98" w14:textId="1F86DC57" w:rsidR="00E138F0" w:rsidRPr="007668C5" w:rsidRDefault="009D35B8" w:rsidP="00AB4FE6">
                      <w:pPr>
                        <w:jc w:val="right"/>
                        <w:textDirection w:val="btLr"/>
                        <w:rPr>
                          <w:color w:val="FFFFFF"/>
                          <w:sz w:val="38"/>
                          <w:szCs w:val="38"/>
                        </w:rPr>
                      </w:pPr>
                      <w:r>
                        <w:rPr>
                          <w:color w:val="FFFFFF"/>
                          <w:sz w:val="38"/>
                          <w:szCs w:val="38"/>
                        </w:rPr>
                        <w:t xml:space="preserve">Trabajo Práctico </w:t>
                      </w:r>
                      <w:r w:rsidR="00E66506">
                        <w:rPr>
                          <w:color w:val="FFFFFF"/>
                          <w:sz w:val="38"/>
                          <w:szCs w:val="38"/>
                        </w:rPr>
                        <w:t>4</w:t>
                      </w:r>
                    </w:p>
                    <w:p w14:paraId="7AD90482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728EE1A4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6E733880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554B844E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4D1F7D46" w14:textId="77777777" w:rsidR="000D6B1F" w:rsidRDefault="000D6B1F" w:rsidP="000D6B1F">
                      <w:pPr>
                        <w:jc w:val="right"/>
                        <w:textDirection w:val="btLr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Prof</w:t>
                      </w:r>
                      <w:r w:rsidR="009D35B8">
                        <w:rPr>
                          <w:b/>
                          <w:color w:val="FFFFFF"/>
                          <w:sz w:val="36"/>
                        </w:rPr>
                        <w:t>. Titular Disciplinar</w:t>
                      </w:r>
                      <w:r w:rsidR="007668C5">
                        <w:rPr>
                          <w:b/>
                          <w:color w:val="FFFFFF"/>
                          <w:sz w:val="36"/>
                        </w:rPr>
                        <w:t>:</w:t>
                      </w:r>
                      <w:r w:rsidR="008D0D1B">
                        <w:rPr>
                          <w:b/>
                          <w:color w:val="FFFFFF"/>
                          <w:sz w:val="36"/>
                        </w:rPr>
                        <w:t xml:space="preserve"> </w:t>
                      </w:r>
                      <w:r w:rsidR="00CD2DFE">
                        <w:rPr>
                          <w:b/>
                          <w:color w:val="FFFFFF"/>
                          <w:sz w:val="36"/>
                        </w:rPr>
                        <w:t>María Paula González</w:t>
                      </w:r>
                    </w:p>
                    <w:p w14:paraId="4C15D792" w14:textId="77777777" w:rsidR="009D35B8" w:rsidRDefault="009D35B8" w:rsidP="009D35B8">
                      <w:pPr>
                        <w:jc w:val="right"/>
                        <w:textDirection w:val="btLr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Prof. Titular Experto: </w:t>
                      </w:r>
                      <w:r w:rsidR="00CD2DFE">
                        <w:rPr>
                          <w:b/>
                          <w:color w:val="FFFFFF"/>
                          <w:sz w:val="36"/>
                        </w:rPr>
                        <w:t>Pablo Alejandro Virgolini</w:t>
                      </w:r>
                    </w:p>
                    <w:p w14:paraId="7CFBE084" w14:textId="77777777" w:rsidR="000D6B1F" w:rsidRDefault="007668C5" w:rsidP="000D6B1F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Alumno: </w:t>
                      </w:r>
                      <w:r w:rsidR="002D29B6">
                        <w:rPr>
                          <w:b/>
                          <w:color w:val="FFFFFF"/>
                          <w:sz w:val="36"/>
                        </w:rPr>
                        <w:t>Pablo Alejandro Hamann</w:t>
                      </w:r>
                    </w:p>
                    <w:p w14:paraId="65E1180B" w14:textId="77777777" w:rsidR="000D6B1F" w:rsidRDefault="007668C5" w:rsidP="000D6B1F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Legajo: </w:t>
                      </w:r>
                      <w:r w:rsidR="008D0D1B" w:rsidRPr="008D0D1B">
                        <w:rPr>
                          <w:b/>
                          <w:color w:val="FFFFFF"/>
                          <w:sz w:val="36"/>
                        </w:rPr>
                        <w:t>VINF010782</w:t>
                      </w:r>
                    </w:p>
                    <w:p w14:paraId="07645403" w14:textId="77777777" w:rsidR="000D6B1F" w:rsidRDefault="000D6B1F" w:rsidP="000D6B1F">
                      <w:pPr>
                        <w:ind w:left="1008" w:firstLine="2016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Año</w:t>
                      </w:r>
                      <w:r w:rsidR="007668C5">
                        <w:rPr>
                          <w:b/>
                          <w:color w:val="FFFFFF"/>
                          <w:sz w:val="44"/>
                        </w:rPr>
                        <w:t>:</w:t>
                      </w:r>
                      <w:r>
                        <w:rPr>
                          <w:b/>
                          <w:color w:val="FFFFFF"/>
                          <w:sz w:val="44"/>
                        </w:rPr>
                        <w:t xml:space="preserve"> 202</w:t>
                      </w:r>
                      <w:r w:rsidR="009D35B8">
                        <w:rPr>
                          <w:b/>
                          <w:color w:val="FFFFFF"/>
                          <w:sz w:val="44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138F0" w:rsidRPr="00E138F0">
        <w:rPr>
          <w:noProof/>
        </w:rPr>
        <w:drawing>
          <wp:anchor distT="0" distB="0" distL="114300" distR="114300" simplePos="0" relativeHeight="251663360" behindDoc="0" locked="0" layoutInCell="1" hidden="0" allowOverlap="1" wp14:anchorId="3B1CA4B2" wp14:editId="54E712DC">
            <wp:simplePos x="0" y="0"/>
            <wp:positionH relativeFrom="column">
              <wp:posOffset>4629785</wp:posOffset>
            </wp:positionH>
            <wp:positionV relativeFrom="paragraph">
              <wp:posOffset>-845820</wp:posOffset>
            </wp:positionV>
            <wp:extent cx="1657350" cy="568227"/>
            <wp:effectExtent l="0" t="0" r="0" b="3810"/>
            <wp:wrapNone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8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629E0" w14:textId="77777777" w:rsidR="000660E2" w:rsidRDefault="000660E2" w:rsidP="00FE2809">
      <w:pPr>
        <w:spacing w:after="100"/>
        <w:jc w:val="center"/>
        <w:rPr>
          <w:b/>
          <w:color w:val="C3BD96"/>
          <w:sz w:val="32"/>
          <w:szCs w:val="32"/>
        </w:rPr>
      </w:pPr>
    </w:p>
    <w:p w14:paraId="48B14D84" w14:textId="77777777" w:rsidR="000660E2" w:rsidRDefault="000660E2" w:rsidP="00FE2809">
      <w:pPr>
        <w:spacing w:after="100"/>
        <w:jc w:val="center"/>
        <w:rPr>
          <w:b/>
          <w:color w:val="C3BD96"/>
          <w:sz w:val="32"/>
          <w:szCs w:val="32"/>
        </w:rPr>
      </w:pPr>
    </w:p>
    <w:p w14:paraId="54F7A44F" w14:textId="77777777" w:rsidR="00E26D63" w:rsidRDefault="00E26D63">
      <w:pPr>
        <w:spacing w:after="200"/>
        <w:rPr>
          <w:b/>
          <w:color w:val="C3BD96"/>
          <w:sz w:val="32"/>
          <w:szCs w:val="32"/>
        </w:rPr>
      </w:pPr>
      <w:r>
        <w:rPr>
          <w:b/>
          <w:color w:val="C3BD96"/>
          <w:sz w:val="32"/>
          <w:szCs w:val="32"/>
        </w:rPr>
        <w:br w:type="page"/>
      </w:r>
    </w:p>
    <w:sdt>
      <w:sdtPr>
        <w:rPr>
          <w:rFonts w:eastAsiaTheme="minorEastAsia" w:cs="Calibri"/>
          <w:b w:val="0"/>
          <w:bCs w:val="0"/>
          <w:sz w:val="24"/>
          <w:szCs w:val="24"/>
          <w:lang w:val="es-AR" w:eastAsia="es-AR"/>
        </w:rPr>
        <w:id w:val="-1842546294"/>
        <w:docPartObj>
          <w:docPartGallery w:val="Table of Contents"/>
          <w:docPartUnique/>
        </w:docPartObj>
      </w:sdtPr>
      <w:sdtContent>
        <w:p w14:paraId="3B673EFF" w14:textId="77777777" w:rsidR="00FE2809" w:rsidRDefault="00FE2809" w:rsidP="00FE2809">
          <w:pPr>
            <w:pStyle w:val="TtuloTDC"/>
          </w:pPr>
          <w:r>
            <w:t>Tabla de contenido</w:t>
          </w:r>
        </w:p>
        <w:p w14:paraId="5D21107A" w14:textId="12984B24" w:rsidR="00D41699" w:rsidRDefault="00FE2809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202150795" w:history="1">
            <w:r w:rsidR="00D41699" w:rsidRPr="00D61239">
              <w:rPr>
                <w:rStyle w:val="Hipervnculo"/>
                <w:noProof/>
              </w:rPr>
              <w:t>1. Objetivo</w:t>
            </w:r>
            <w:r w:rsidR="00D41699">
              <w:rPr>
                <w:noProof/>
                <w:webHidden/>
              </w:rPr>
              <w:tab/>
            </w:r>
            <w:r w:rsidR="00D41699">
              <w:rPr>
                <w:noProof/>
                <w:webHidden/>
              </w:rPr>
              <w:fldChar w:fldCharType="begin"/>
            </w:r>
            <w:r w:rsidR="00D41699">
              <w:rPr>
                <w:noProof/>
                <w:webHidden/>
              </w:rPr>
              <w:instrText xml:space="preserve"> PAGEREF _Toc202150795 \h </w:instrText>
            </w:r>
            <w:r w:rsidR="00D41699">
              <w:rPr>
                <w:noProof/>
                <w:webHidden/>
              </w:rPr>
            </w:r>
            <w:r w:rsidR="00D41699"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1</w:t>
            </w:r>
            <w:r w:rsidR="00D41699">
              <w:rPr>
                <w:noProof/>
                <w:webHidden/>
              </w:rPr>
              <w:fldChar w:fldCharType="end"/>
            </w:r>
          </w:hyperlink>
        </w:p>
        <w:p w14:paraId="5881F05C" w14:textId="509335E2" w:rsidR="00D41699" w:rsidRDefault="00D41699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796" w:history="1">
            <w:r w:rsidRPr="00D61239">
              <w:rPr>
                <w:rStyle w:val="Hipervnculo"/>
                <w:noProof/>
              </w:rPr>
              <w:t>2. Situación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EE3AC" w14:textId="69A9A8F5" w:rsidR="00D41699" w:rsidRDefault="00D41699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797" w:history="1">
            <w:r w:rsidRPr="00D61239">
              <w:rPr>
                <w:rStyle w:val="Hipervnculo"/>
                <w:noProof/>
              </w:rPr>
              <w:t>3. Desarrollo de las consignas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106B0" w14:textId="6BB0AFC1" w:rsidR="00D41699" w:rsidRDefault="00D41699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798" w:history="1">
            <w:r w:rsidRPr="00D61239">
              <w:rPr>
                <w:rStyle w:val="Hipervnculo"/>
                <w:noProof/>
              </w:rPr>
              <w:t>3.1. Formulación y características de la transformación de Hough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7989" w14:textId="3D68904D" w:rsidR="00D41699" w:rsidRDefault="00D41699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799" w:history="1">
            <w:r w:rsidRPr="00D61239">
              <w:rPr>
                <w:rStyle w:val="Hipervnculo"/>
                <w:noProof/>
              </w:rPr>
              <w:t>3.1.1. Transformada de Hough para rectas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5051" w14:textId="69F251F1" w:rsidR="00D41699" w:rsidRDefault="00D41699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00" w:history="1">
            <w:r w:rsidRPr="00D61239">
              <w:rPr>
                <w:rStyle w:val="Hipervnculo"/>
                <w:noProof/>
              </w:rPr>
              <w:t>3.1.2. Transformada de Hough para circunferencias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FB34" w14:textId="46C6092B" w:rsidR="00D41699" w:rsidRDefault="00D41699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01" w:history="1">
            <w:r w:rsidRPr="00D61239">
              <w:rPr>
                <w:rStyle w:val="Hipervnculo"/>
                <w:noProof/>
              </w:rPr>
              <w:t>3.1.3. Tabla comparativa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FA8B" w14:textId="4D7B787C" w:rsidR="00D41699" w:rsidRDefault="00D41699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02" w:history="1">
            <w:r w:rsidRPr="00D61239">
              <w:rPr>
                <w:rStyle w:val="Hipervnculo"/>
                <w:noProof/>
              </w:rPr>
              <w:t>3.2. Desarrollo e implementación de un prototipo destinado a la transformada de Hough de rectas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7BB0" w14:textId="2582839F" w:rsidR="00D41699" w:rsidRDefault="00D41699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03" w:history="1">
            <w:r w:rsidRPr="00D61239">
              <w:rPr>
                <w:rStyle w:val="Hipervnculo"/>
                <w:noProof/>
              </w:rPr>
              <w:t>Cómo funciona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4FCEF" w14:textId="71CAF6D8" w:rsidR="00D41699" w:rsidRDefault="00D41699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04" w:history="1">
            <w:r w:rsidRPr="00D61239">
              <w:rPr>
                <w:rStyle w:val="Hipervnculo"/>
                <w:noProof/>
              </w:rPr>
              <w:t>Salida (muestra de ejemplo)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8292D" w14:textId="6C5614DB" w:rsidR="00D41699" w:rsidRDefault="00D41699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05" w:history="1">
            <w:r w:rsidRPr="00D61239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80B5" w14:textId="4DA7E8C2" w:rsidR="00D41699" w:rsidRDefault="00D41699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06" w:history="1">
            <w:r w:rsidRPr="00D61239">
              <w:rPr>
                <w:rStyle w:val="Hipervnculo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8608" w14:textId="3C785691" w:rsidR="00D41699" w:rsidRDefault="00D41699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07" w:history="1">
            <w:r w:rsidRPr="00D61239">
              <w:rPr>
                <w:rStyle w:val="Hipervnculo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B87F" w14:textId="16652F53" w:rsidR="00D41699" w:rsidRDefault="00D41699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08" w:history="1">
            <w:r w:rsidRPr="00D61239">
              <w:rPr>
                <w:rStyle w:val="Hipervnculo"/>
                <w:noProof/>
              </w:rPr>
              <w:t>Dificultades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C6EF" w14:textId="095587E3" w:rsidR="00D41699" w:rsidRDefault="00D41699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09" w:history="1">
            <w:r w:rsidRPr="00D61239">
              <w:rPr>
                <w:rStyle w:val="Hipervnculo"/>
                <w:noProof/>
              </w:rPr>
              <w:t>3.3. Desarrollo e implementación de un prototipo destinado a la transformada de Hough de circunferencias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C71F" w14:textId="1CCC21B9" w:rsidR="00D41699" w:rsidRDefault="00D41699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10" w:history="1">
            <w:r w:rsidRPr="00D61239">
              <w:rPr>
                <w:rStyle w:val="Hipervnculo"/>
                <w:noProof/>
              </w:rPr>
              <w:t>Cómo funciona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B353" w14:textId="6CDC7E11" w:rsidR="00D41699" w:rsidRDefault="00D41699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11" w:history="1">
            <w:r w:rsidRPr="00D61239">
              <w:rPr>
                <w:rStyle w:val="Hipervnculo"/>
                <w:noProof/>
              </w:rPr>
              <w:t>Salida (de ejemplo)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406E" w14:textId="7EB492C3" w:rsidR="00D41699" w:rsidRDefault="00D41699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12" w:history="1">
            <w:r w:rsidRPr="00D61239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AE86" w14:textId="788E219A" w:rsidR="00D41699" w:rsidRDefault="00D41699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13" w:history="1">
            <w:r w:rsidRPr="00D61239">
              <w:rPr>
                <w:rStyle w:val="Hipervnculo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9408A" w14:textId="07E9A73E" w:rsidR="00D41699" w:rsidRDefault="00D41699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14" w:history="1">
            <w:r w:rsidRPr="00D61239">
              <w:rPr>
                <w:rStyle w:val="Hipervnculo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E39F" w14:textId="080119B5" w:rsidR="00D41699" w:rsidRDefault="00D41699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15" w:history="1">
            <w:r w:rsidRPr="00D61239">
              <w:rPr>
                <w:rStyle w:val="Hipervnculo"/>
                <w:noProof/>
              </w:rPr>
              <w:t>Dificultades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1D69" w14:textId="20C3B606" w:rsidR="00D41699" w:rsidRDefault="00D41699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16" w:history="1">
            <w:r w:rsidRPr="00D61239">
              <w:rPr>
                <w:rStyle w:val="Hipervnculo"/>
                <w:noProof/>
              </w:rPr>
              <w:t>3.4. Balance de los tres enfoques tratados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F0609" w14:textId="753BF50B" w:rsidR="00D41699" w:rsidRDefault="00D41699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17" w:history="1">
            <w:r w:rsidRPr="00D61239">
              <w:rPr>
                <w:rStyle w:val="Hipervnculo"/>
                <w:noProof/>
              </w:rPr>
              <w:t>Desde el punto de vista de las ventajas vs. los inconvenientes: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4648" w14:textId="37B15942" w:rsidR="00D41699" w:rsidRDefault="00D41699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18" w:history="1">
            <w:r w:rsidRPr="00D61239">
              <w:rPr>
                <w:rStyle w:val="Hipervnculo"/>
                <w:noProof/>
              </w:rPr>
              <w:t>Desde el punto de vista del criterio: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02F25" w14:textId="5F9F2E0F" w:rsidR="00D41699" w:rsidRDefault="00D41699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19" w:history="1">
            <w:r w:rsidRPr="00D61239">
              <w:rPr>
                <w:rStyle w:val="Hipervnculo"/>
                <w:noProof/>
              </w:rPr>
              <w:t>Recomendación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D7A14" w14:textId="17F33ECA" w:rsidR="00D41699" w:rsidRDefault="00D41699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20" w:history="1">
            <w:r w:rsidRPr="00D61239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30BA" w14:textId="033E22DA" w:rsidR="00D41699" w:rsidRDefault="00D41699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202150821" w:history="1">
            <w:r w:rsidRPr="00D61239">
              <w:rPr>
                <w:rStyle w:val="Hipervnculo"/>
                <w:noProof/>
              </w:rPr>
              <w:t>4. Repositorio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_Toc202150821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7C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88F1" w14:textId="43F712C8" w:rsidR="00FE2809" w:rsidRDefault="00FE2809" w:rsidP="00FE280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6D04FA7" w14:textId="77777777" w:rsidR="005A0631" w:rsidRPr="005A0631" w:rsidRDefault="005A0631" w:rsidP="006C6138"/>
    <w:p w14:paraId="308CAC29" w14:textId="77777777" w:rsidR="005A0631" w:rsidRDefault="005A0631" w:rsidP="005A0631"/>
    <w:p w14:paraId="1FB5695A" w14:textId="77777777" w:rsidR="005A0631" w:rsidRPr="005A0631" w:rsidRDefault="005A0631" w:rsidP="005A0631">
      <w:pPr>
        <w:sectPr w:rsidR="005A0631" w:rsidRPr="005A0631" w:rsidSect="00ED2457">
          <w:headerReference w:type="default" r:id="rId10"/>
          <w:footerReference w:type="default" r:id="rId11"/>
          <w:pgSz w:w="11906" w:h="16838" w:code="9"/>
          <w:pgMar w:top="2127" w:right="1247" w:bottom="1701" w:left="1814" w:header="709" w:footer="709" w:gutter="0"/>
          <w:pgNumType w:start="1"/>
          <w:cols w:space="720"/>
          <w:titlePg/>
          <w:docGrid w:linePitch="326"/>
        </w:sectPr>
      </w:pPr>
    </w:p>
    <w:p w14:paraId="5456C0C5" w14:textId="6D618B43" w:rsidR="00AA3074" w:rsidRDefault="00AA3074" w:rsidP="00AA3074">
      <w:pPr>
        <w:pStyle w:val="Ttulo1"/>
      </w:pPr>
      <w:bookmarkStart w:id="0" w:name="_Toc202150795"/>
      <w:r>
        <w:lastRenderedPageBreak/>
        <w:t>1. Objetivo</w:t>
      </w:r>
      <w:bookmarkEnd w:id="0"/>
    </w:p>
    <w:p w14:paraId="487D3EAF" w14:textId="77777777" w:rsidR="00AA3074" w:rsidRDefault="00AA3074" w:rsidP="00AA3074">
      <w:r>
        <w:t xml:space="preserve">El objetivo para esta actividad es: </w:t>
      </w:r>
    </w:p>
    <w:p w14:paraId="4C4FAF24" w14:textId="61DAD001" w:rsidR="00AA3074" w:rsidRDefault="00AA3074">
      <w:pPr>
        <w:pStyle w:val="Prrafodelista"/>
        <w:numPr>
          <w:ilvl w:val="0"/>
          <w:numId w:val="1"/>
        </w:numPr>
      </w:pPr>
    </w:p>
    <w:p w14:paraId="06E1C41E" w14:textId="7B3CB136" w:rsidR="00AA3074" w:rsidRDefault="00AA3074" w:rsidP="00AA3074">
      <w:pPr>
        <w:pStyle w:val="Ttulo1"/>
      </w:pPr>
      <w:bookmarkStart w:id="1" w:name="_Toc202150796"/>
      <w:r>
        <w:t>2. Situación problemática</w:t>
      </w:r>
      <w:bookmarkEnd w:id="1"/>
    </w:p>
    <w:p w14:paraId="6D41CDF8" w14:textId="7B1A3958" w:rsidR="00D45A87" w:rsidRDefault="00AA3074" w:rsidP="00AA0E41">
      <w:r w:rsidRPr="00AA3074">
        <w:t xml:space="preserve">La situación problemática se centra en </w:t>
      </w:r>
      <w:r>
        <w:t xml:space="preserve">la </w:t>
      </w:r>
      <w:r w:rsidRPr="00AA3074">
        <w:t xml:space="preserve">línea de montaje </w:t>
      </w:r>
      <w:r>
        <w:t xml:space="preserve">de blocks (de </w:t>
      </w:r>
      <w:r w:rsidRPr="00AA3074">
        <w:t>motores</w:t>
      </w:r>
      <w:r>
        <w:t>)</w:t>
      </w:r>
      <w:r w:rsidRPr="00AA3074">
        <w:t xml:space="preserve">, donde </w:t>
      </w:r>
      <w:r>
        <w:t xml:space="preserve">se dan </w:t>
      </w:r>
      <w:r w:rsidRPr="00AA3074">
        <w:t xml:space="preserve">pequeños desplazamientos sobre la cinta transportadora </w:t>
      </w:r>
      <w:r>
        <w:t xml:space="preserve">que </w:t>
      </w:r>
      <w:r w:rsidRPr="00AA3074">
        <w:t xml:space="preserve">ocasionan errores en el posicionamiento de </w:t>
      </w:r>
      <w:r>
        <w:t xml:space="preserve">las </w:t>
      </w:r>
      <w:r w:rsidRPr="00AA3074">
        <w:t>piezas, interrumpiendo el proceso</w:t>
      </w:r>
      <w:r w:rsidR="006C4DEC">
        <w:t>,</w:t>
      </w:r>
      <w:r w:rsidRPr="00AA3074">
        <w:t xml:space="preserve"> </w:t>
      </w:r>
      <w:r w:rsidR="006C4DEC">
        <w:t xml:space="preserve">y potencialmente llegando a </w:t>
      </w:r>
      <w:r w:rsidRPr="00AA3074">
        <w:t>detene</w:t>
      </w:r>
      <w:r w:rsidR="006C4DEC">
        <w:t>r</w:t>
      </w:r>
      <w:r w:rsidRPr="00AA3074">
        <w:t xml:space="preserve"> toda la línea de producción. Estos problemas surgen porque los robots </w:t>
      </w:r>
      <w:r w:rsidR="006C4DEC">
        <w:t xml:space="preserve">ensambladores </w:t>
      </w:r>
      <w:r w:rsidRPr="00AA3074">
        <w:t>carecen de autonomía para ajustar sus movimientos ante estas variaciones. La empresa busca implementar inteligencia artificial para otorgar a los robots un nivel suficiente de autonomía, permitiendo que puedan identificar y corregir automáticamente estos desplazamientos menores</w:t>
      </w:r>
      <w:r w:rsidR="00D45A87">
        <w:t xml:space="preserve">, ahora haciendo uso de </w:t>
      </w:r>
      <w:r w:rsidR="00CE410E">
        <w:t xml:space="preserve">la </w:t>
      </w:r>
      <w:r w:rsidR="00CE410E" w:rsidRPr="00CE410E">
        <w:rPr>
          <w:b/>
          <w:bCs/>
        </w:rPr>
        <w:t xml:space="preserve">transformada de </w:t>
      </w:r>
      <w:proofErr w:type="spellStart"/>
      <w:r w:rsidR="00CE410E" w:rsidRPr="00CE410E">
        <w:rPr>
          <w:b/>
          <w:bCs/>
        </w:rPr>
        <w:t>Hough</w:t>
      </w:r>
      <w:proofErr w:type="spellEnd"/>
      <w:r w:rsidR="00D45A87">
        <w:t xml:space="preserve">, </w:t>
      </w:r>
      <w:r w:rsidR="00ED2457">
        <w:t xml:space="preserve">que nos </w:t>
      </w:r>
      <w:r w:rsidR="00ED2457" w:rsidRPr="00ED2457">
        <w:t>permitiría detectar rápidamente y de forma robusta el centro del anillo de referencia en el block del motor. Esto es esencial para corregir automáticamente el desplazamiento y permitir al robot realizar correctamente la operación de posicionamiento y montaje.</w:t>
      </w:r>
    </w:p>
    <w:p w14:paraId="3D599EFD" w14:textId="29594167" w:rsidR="00AA0E41" w:rsidRDefault="006C4DEC" w:rsidP="003E5B8B">
      <w:pPr>
        <w:pStyle w:val="Ttulo1"/>
      </w:pPr>
      <w:bookmarkStart w:id="2" w:name="_Toc202150797"/>
      <w:r>
        <w:t>3. Desarrollo de las consignas</w:t>
      </w:r>
      <w:bookmarkEnd w:id="2"/>
    </w:p>
    <w:p w14:paraId="7F5045A8" w14:textId="43B3DBB7" w:rsidR="006C4DEC" w:rsidRDefault="006C4DEC" w:rsidP="003E5B8B">
      <w:pPr>
        <w:pStyle w:val="Ttulo1"/>
      </w:pPr>
      <w:bookmarkStart w:id="3" w:name="_Toc202150798"/>
      <w:r>
        <w:t xml:space="preserve">3.1. </w:t>
      </w:r>
      <w:r w:rsidR="00CE410E">
        <w:t>F</w:t>
      </w:r>
      <w:r w:rsidR="00CE410E" w:rsidRPr="00CE410E">
        <w:t>ormulación y características</w:t>
      </w:r>
      <w:r w:rsidR="00CE410E">
        <w:t xml:space="preserve"> de la </w:t>
      </w:r>
      <w:r w:rsidR="00CE410E" w:rsidRPr="00CE410E">
        <w:t xml:space="preserve">transformación de </w:t>
      </w:r>
      <w:proofErr w:type="spellStart"/>
      <w:r w:rsidR="00CE410E" w:rsidRPr="00CE410E">
        <w:t>Hough</w:t>
      </w:r>
      <w:bookmarkEnd w:id="3"/>
      <w:proofErr w:type="spellEnd"/>
    </w:p>
    <w:p w14:paraId="56632410" w14:textId="00BCC192" w:rsidR="00CE410E" w:rsidRDefault="00A42A89" w:rsidP="00CE410E">
      <w:r w:rsidRPr="00A42A89">
        <w:t xml:space="preserve">La </w:t>
      </w:r>
      <w:r>
        <w:t>t</w:t>
      </w:r>
      <w:r w:rsidRPr="00A42A89">
        <w:t xml:space="preserve">ransformación de </w:t>
      </w:r>
      <w:proofErr w:type="spellStart"/>
      <w:r w:rsidRPr="00A42A89">
        <w:t>Hough</w:t>
      </w:r>
      <w:proofErr w:type="spellEnd"/>
      <w:r w:rsidRPr="00A42A89">
        <w:t xml:space="preserve"> es una técnica muy utilizada en el procesamiento de imágenes para identificar patrones geométricos, como </w:t>
      </w:r>
      <w:r w:rsidRPr="00A42A89">
        <w:rPr>
          <w:b/>
          <w:bCs/>
        </w:rPr>
        <w:t>rectas</w:t>
      </w:r>
      <w:r w:rsidRPr="00A42A89">
        <w:t xml:space="preserve">, </w:t>
      </w:r>
      <w:r w:rsidRPr="00A42A89">
        <w:rPr>
          <w:b/>
          <w:bCs/>
        </w:rPr>
        <w:t>círculos</w:t>
      </w:r>
      <w:r w:rsidRPr="00A42A89">
        <w:t xml:space="preserve"> y otras formas </w:t>
      </w:r>
      <w:r>
        <w:t xml:space="preserve">geométricas </w:t>
      </w:r>
      <w:r w:rsidRPr="00A42A89">
        <w:t>definidas mediante parámetros. Su principio básico consiste en convertir los puntos detectados en una imagen desde su espacio original a un espacio de parámetros, donde el patrón buscado se representa como un punto o una región fácilmente reconocible</w:t>
      </w:r>
      <w:r w:rsidR="00CE410E">
        <w:t>.</w:t>
      </w:r>
    </w:p>
    <w:p w14:paraId="346B6ACE" w14:textId="3C48887A" w:rsidR="00CE410E" w:rsidRDefault="00A42A89" w:rsidP="00CE410E">
      <w:r w:rsidRPr="00A42A89">
        <w:t>Esta técnica permite superar limitaciones como la discontinuidad en los patrones y la presencia de ruido.</w:t>
      </w:r>
    </w:p>
    <w:p w14:paraId="77622483" w14:textId="77777777" w:rsidR="00CE410E" w:rsidRPr="00CE410E" w:rsidRDefault="00CE410E" w:rsidP="00CE410E"/>
    <w:p w14:paraId="5BBCAF30" w14:textId="1D827EC6" w:rsidR="00D45A87" w:rsidRDefault="00A42A89" w:rsidP="00A42A89">
      <w:pPr>
        <w:pStyle w:val="Ttulo2"/>
      </w:pPr>
      <w:bookmarkStart w:id="4" w:name="_Toc202150799"/>
      <w:r>
        <w:t>3.1</w:t>
      </w:r>
      <w:r w:rsidR="004029B7">
        <w:t>.1</w:t>
      </w:r>
      <w:r>
        <w:t>. T</w:t>
      </w:r>
      <w:r w:rsidRPr="00A42A89">
        <w:t xml:space="preserve">ransformada de </w:t>
      </w:r>
      <w:proofErr w:type="spellStart"/>
      <w:r w:rsidRPr="00A42A89">
        <w:t>Hough</w:t>
      </w:r>
      <w:proofErr w:type="spellEnd"/>
      <w:r w:rsidRPr="00A42A89">
        <w:t xml:space="preserve"> para rectas</w:t>
      </w:r>
      <w:bookmarkEnd w:id="4"/>
    </w:p>
    <w:p w14:paraId="7BA9A2EC" w14:textId="77777777" w:rsidR="00A42A89" w:rsidRDefault="00A42A89" w:rsidP="00A42A89">
      <w:r>
        <w:t>En el caso de rectas, la transformación estándar se basa en la representación:</w:t>
      </w:r>
    </w:p>
    <w:p w14:paraId="4073BEBA" w14:textId="77777777" w:rsidR="00A42A89" w:rsidRPr="004029B7" w:rsidRDefault="00A42A89" w:rsidP="004029B7">
      <w:pPr>
        <w:rPr>
          <w:b/>
          <w:bCs/>
        </w:rPr>
      </w:pPr>
      <w:r w:rsidRPr="004029B7">
        <w:rPr>
          <w:b/>
          <w:bCs/>
        </w:rPr>
        <w:t>Espacio original (imagen):</w:t>
      </w:r>
    </w:p>
    <w:p w14:paraId="540B363F" w14:textId="02327FC4" w:rsidR="00A42A89" w:rsidRPr="00A42A89" w:rsidRDefault="00A42A89" w:rsidP="00A42A89">
      <m:oMathPara>
        <m:oMath>
          <m:r>
            <w:rPr>
              <w:rFonts w:ascii="Cambria Math" w:hAnsi="Cambria Math"/>
            </w:rPr>
            <m:t>y=mx+b</m:t>
          </m:r>
        </m:oMath>
      </m:oMathPara>
    </w:p>
    <w:p w14:paraId="6A9B3C0E" w14:textId="665AC33A" w:rsidR="00A42A89" w:rsidRDefault="00A42A89" w:rsidP="004029B7">
      <w:pPr>
        <w:pStyle w:val="Prrafodelista"/>
        <w:ind w:left="0"/>
      </w:pPr>
      <w:r>
        <w:t>donde:</w:t>
      </w:r>
    </w:p>
    <w:p w14:paraId="78ACD216" w14:textId="605BDA7F" w:rsidR="00A42A89" w:rsidRDefault="00A42A89">
      <w:pPr>
        <w:pStyle w:val="Prrafodelista"/>
        <w:numPr>
          <w:ilvl w:val="0"/>
          <w:numId w:val="7"/>
        </w:numPr>
      </w:pPr>
      <m:oMath>
        <m:r>
          <w:rPr>
            <w:rFonts w:ascii="Cambria Math" w:hAnsi="Cambria Math"/>
          </w:rPr>
          <m:t>m</m:t>
        </m:r>
      </m:oMath>
      <w:r>
        <w:t xml:space="preserve"> es la pendiente de la recta</w:t>
      </w:r>
    </w:p>
    <w:p w14:paraId="6D8A5889" w14:textId="097E8007" w:rsidR="00A42A89" w:rsidRDefault="00A42A89">
      <w:pPr>
        <w:pStyle w:val="Prrafodelista"/>
        <w:numPr>
          <w:ilvl w:val="0"/>
          <w:numId w:val="7"/>
        </w:numPr>
      </w:pPr>
      <m:oMath>
        <m:r>
          <w:rPr>
            <w:rFonts w:ascii="Cambria Math" w:hAnsi="Cambria Math"/>
          </w:rPr>
          <m:t>b</m:t>
        </m:r>
      </m:oMath>
      <w:r>
        <w:t xml:space="preserve"> la ordenada al origen.</w:t>
      </w:r>
    </w:p>
    <w:p w14:paraId="62783B28" w14:textId="77777777" w:rsidR="00A42A89" w:rsidRPr="00A42A89" w:rsidRDefault="00A42A89" w:rsidP="004029B7">
      <w:r w:rsidRPr="004029B7">
        <w:rPr>
          <w:b/>
          <w:bCs/>
        </w:rPr>
        <w:t>Espacio transformado:</w:t>
      </w:r>
    </w:p>
    <w:p w14:paraId="5B75354B" w14:textId="37841DCE" w:rsidR="00A42A89" w:rsidRDefault="00A42A89" w:rsidP="004029B7">
      <w:pPr>
        <w:pStyle w:val="Prrafodelista"/>
        <w:ind w:left="0"/>
      </w:pPr>
      <w:r>
        <w:t>Cada punto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</w:t>
      </w:r>
      <w:r w:rsidRPr="00A42A89">
        <w:t>en el espacio original se transforma en una línea en el espacio de parámetros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>, representando t</w:t>
      </w:r>
      <w:r w:rsidRPr="00A42A89">
        <w:t>odas las rectas que podrían pasar por dicho punto.</w:t>
      </w:r>
    </w:p>
    <w:p w14:paraId="3B8029D7" w14:textId="040034BD" w:rsidR="00A42A89" w:rsidRDefault="00A42A89" w:rsidP="00A42A89">
      <w:r>
        <w:t>P</w:t>
      </w:r>
      <w:r w:rsidRPr="00A42A89">
        <w:t xml:space="preserve">or practicidad y robustez, </w:t>
      </w:r>
      <w:r>
        <w:t xml:space="preserve">se </w:t>
      </w:r>
      <w:r w:rsidRPr="00A42A89">
        <w:t>utiliza</w:t>
      </w:r>
      <w:r>
        <w:t>n</w:t>
      </w:r>
      <w:r w:rsidRPr="00A42A89">
        <w:t xml:space="preserve"> coordenadas polares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</m:e>
        </m:d>
      </m:oMath>
      <w:r>
        <w:t>, por lo cual al formulación queda definida como:</w:t>
      </w:r>
    </w:p>
    <w:p w14:paraId="521EB9E2" w14:textId="46185D3A" w:rsidR="00A42A89" w:rsidRPr="00A42A89" w:rsidRDefault="00A42A89" w:rsidP="00A42A89">
      <m:oMathPara>
        <m:oMath>
          <m:r>
            <w:rPr>
              <w:rFonts w:ascii="Cambria Math" w:hAnsi="Cambria Math"/>
            </w:rPr>
            <m:t>ρ=x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+y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344089E6" w14:textId="2AB24191" w:rsidR="00A42A89" w:rsidRDefault="00A42A89" w:rsidP="00A42A89">
      <w:r w:rsidRPr="00A42A89">
        <w:t>En este espacio, un punto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</w:t>
      </w:r>
      <w:r w:rsidRPr="00A42A89">
        <w:t>corresponde a una curva sinusoidal, y la acumulación de intersecciones entre estas curvas permite identificar parámetros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ρ,θ</m:t>
            </m:r>
          </m:e>
        </m:d>
      </m:oMath>
      <w:r>
        <w:t xml:space="preserve"> </w:t>
      </w:r>
      <w:r w:rsidRPr="00A42A89">
        <w:t>de las rectas presentes en la imagen.</w:t>
      </w:r>
    </w:p>
    <w:p w14:paraId="731BFA66" w14:textId="4A7C0574" w:rsidR="004029B7" w:rsidRDefault="004029B7" w:rsidP="00A42A89"/>
    <w:p w14:paraId="32852EFA" w14:textId="77777777" w:rsidR="00A42A89" w:rsidRPr="00A42A89" w:rsidRDefault="00A42A89" w:rsidP="00A42A89">
      <w:pPr>
        <w:rPr>
          <w:b/>
          <w:bCs/>
        </w:rPr>
      </w:pPr>
      <w:r w:rsidRPr="00A42A89">
        <w:rPr>
          <w:b/>
          <w:bCs/>
        </w:rPr>
        <w:t>Características principales:</w:t>
      </w:r>
    </w:p>
    <w:p w14:paraId="3A68022A" w14:textId="77777777" w:rsidR="00A42A89" w:rsidRDefault="00A42A89">
      <w:pPr>
        <w:pStyle w:val="Prrafodelista"/>
        <w:numPr>
          <w:ilvl w:val="0"/>
          <w:numId w:val="3"/>
        </w:numPr>
      </w:pPr>
      <w:r>
        <w:t>Robustez frente al ruido.</w:t>
      </w:r>
    </w:p>
    <w:p w14:paraId="6B02BB20" w14:textId="77777777" w:rsidR="00A42A89" w:rsidRDefault="00A42A89">
      <w:pPr>
        <w:pStyle w:val="Prrafodelista"/>
        <w:numPr>
          <w:ilvl w:val="0"/>
          <w:numId w:val="3"/>
        </w:numPr>
      </w:pPr>
      <w:r>
        <w:t>Capacidad de detectar rectas discontinuas.</w:t>
      </w:r>
    </w:p>
    <w:p w14:paraId="1DDD4388" w14:textId="77777777" w:rsidR="00A42A89" w:rsidRDefault="00A42A89">
      <w:pPr>
        <w:pStyle w:val="Prrafodelista"/>
        <w:numPr>
          <w:ilvl w:val="0"/>
          <w:numId w:val="3"/>
        </w:numPr>
      </w:pPr>
      <w:r>
        <w:t>Facilidad de implementación.</w:t>
      </w:r>
    </w:p>
    <w:p w14:paraId="2263F569" w14:textId="2E54F57C" w:rsidR="00A42A89" w:rsidRDefault="00A42A89">
      <w:pPr>
        <w:pStyle w:val="Prrafodelista"/>
        <w:numPr>
          <w:ilvl w:val="0"/>
          <w:numId w:val="3"/>
        </w:numPr>
      </w:pPr>
      <w:r>
        <w:t>Eficiencia en imágenes con pocos patrones rectilíneos claros.</w:t>
      </w:r>
    </w:p>
    <w:p w14:paraId="17AFE006" w14:textId="06CAAC7F" w:rsidR="00A42A89" w:rsidRPr="00A42A89" w:rsidRDefault="00A42A89" w:rsidP="00A42A89">
      <w:pPr>
        <w:rPr>
          <w:b/>
          <w:bCs/>
        </w:rPr>
      </w:pPr>
      <w:r w:rsidRPr="00A42A89">
        <w:rPr>
          <w:b/>
          <w:bCs/>
        </w:rPr>
        <w:t>Ejemplo:</w:t>
      </w:r>
    </w:p>
    <w:p w14:paraId="73D95F5A" w14:textId="77777777" w:rsidR="00ED2457" w:rsidRDefault="00A42A89" w:rsidP="00ED2457">
      <w:r w:rsidRPr="00A42A89">
        <w:t xml:space="preserve">Una imagen con </w:t>
      </w:r>
      <w:r w:rsidR="00ED2457">
        <w:t>tres</w:t>
      </w:r>
      <w:r w:rsidRPr="00A42A89">
        <w:t xml:space="preserve"> puntos alineados en el espacio original produce curvas sinusoidales que se cruzan en un único punto en el espacio transformado, indicando la presencia de una recta específica</w:t>
      </w:r>
      <w:r w:rsidR="00ED2457">
        <w:t>.</w:t>
      </w:r>
    </w:p>
    <w:p w14:paraId="4FFC1145" w14:textId="77777777" w:rsidR="00ED2457" w:rsidRDefault="00ED2457">
      <w:pPr>
        <w:pStyle w:val="Prrafodelista"/>
        <w:numPr>
          <w:ilvl w:val="0"/>
          <w:numId w:val="8"/>
        </w:numPr>
      </w:pPr>
      <w:r w:rsidRPr="00ED2457">
        <w:rPr>
          <w:b/>
          <w:bCs/>
        </w:rPr>
        <w:t>Espacio original:</w:t>
      </w:r>
      <w:r>
        <w:t xml:space="preserve"> Se presentan puntos que podrían alinearse formando una recta.</w:t>
      </w:r>
    </w:p>
    <w:p w14:paraId="142F6BD8" w14:textId="77777777" w:rsidR="00ED2457" w:rsidRDefault="00ED2457" w:rsidP="00ED2457"/>
    <w:p w14:paraId="7A1CA3B2" w14:textId="1695BC61" w:rsidR="00ED2457" w:rsidRDefault="00ED2457">
      <w:pPr>
        <w:pStyle w:val="Prrafodelista"/>
        <w:numPr>
          <w:ilvl w:val="0"/>
          <w:numId w:val="8"/>
        </w:numPr>
      </w:pPr>
      <w:r w:rsidRPr="00ED2457">
        <w:rPr>
          <w:b/>
          <w:bCs/>
        </w:rPr>
        <w:lastRenderedPageBreak/>
        <w:t xml:space="preserve">Espacio de </w:t>
      </w:r>
      <w:proofErr w:type="spellStart"/>
      <w:r w:rsidRPr="00ED2457">
        <w:rPr>
          <w:b/>
          <w:bCs/>
        </w:rPr>
        <w:t>Hough</w:t>
      </w:r>
      <w:proofErr w:type="spellEnd"/>
      <w:r w:rsidRPr="00ED2457">
        <w:rPr>
          <w:b/>
          <w:bCs/>
        </w:rPr>
        <w:t>:</w:t>
      </w:r>
      <w:r>
        <w:t xml:space="preserve"> Cada punto genera una curva sinusoidal. La intersección de estas curvas indica la presencia de la recta y determina sus parámetros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ρ,θ</m:t>
            </m:r>
          </m:e>
        </m:d>
      </m:oMath>
      <w:r>
        <w:t>.</w:t>
      </w:r>
    </w:p>
    <w:p w14:paraId="05DAE5DA" w14:textId="56783138" w:rsidR="00A42A89" w:rsidRDefault="00ED2457" w:rsidP="00ED2457">
      <w:r>
        <w:rPr>
          <w:noProof/>
        </w:rPr>
        <w:drawing>
          <wp:inline distT="0" distB="0" distL="0" distR="0" wp14:anchorId="3B43DF48" wp14:editId="35D9A280">
            <wp:extent cx="5615940" cy="2308860"/>
            <wp:effectExtent l="0" t="0" r="3810" b="0"/>
            <wp:docPr id="157071972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02AD" w14:textId="7A78E9C8" w:rsidR="004029B7" w:rsidRDefault="004029B7" w:rsidP="004029B7">
      <w:pPr>
        <w:pStyle w:val="Ttulo2"/>
      </w:pPr>
      <w:bookmarkStart w:id="5" w:name="_Toc202150800"/>
      <w:r>
        <w:t xml:space="preserve">3.1.2. </w:t>
      </w:r>
      <w:r>
        <w:t xml:space="preserve">Transformada de </w:t>
      </w:r>
      <w:proofErr w:type="spellStart"/>
      <w:r>
        <w:t>Hough</w:t>
      </w:r>
      <w:proofErr w:type="spellEnd"/>
      <w:r>
        <w:t xml:space="preserve"> para circunferencias</w:t>
      </w:r>
      <w:bookmarkEnd w:id="5"/>
    </w:p>
    <w:p w14:paraId="062718DA" w14:textId="51700FD0" w:rsidR="00A42A89" w:rsidRDefault="004029B7" w:rsidP="004029B7">
      <w:r>
        <w:t>La ecuación general de una circunferencia en el plano cartesiano es:</w:t>
      </w:r>
    </w:p>
    <w:p w14:paraId="2380B4FF" w14:textId="61490C98" w:rsidR="004029B7" w:rsidRPr="00A42A89" w:rsidRDefault="004029B7" w:rsidP="004029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CAEC847" w14:textId="77777777" w:rsidR="004029B7" w:rsidRDefault="004029B7" w:rsidP="004029B7">
      <w:pPr>
        <w:pStyle w:val="Prrafodelista"/>
        <w:ind w:left="0"/>
      </w:pPr>
      <w:r>
        <w:t>donde:</w:t>
      </w:r>
    </w:p>
    <w:p w14:paraId="2845F7B4" w14:textId="33D39684" w:rsidR="004029B7" w:rsidRDefault="004029B7">
      <w:pPr>
        <w:pStyle w:val="Prrafodelista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</w:t>
      </w:r>
      <w:r>
        <w:t>son las coordenadas del centro</w:t>
      </w:r>
    </w:p>
    <w:p w14:paraId="1F3C78CD" w14:textId="6F77DA19" w:rsidR="004029B7" w:rsidRDefault="004029B7">
      <w:pPr>
        <w:pStyle w:val="Prrafodelista"/>
        <w:numPr>
          <w:ilvl w:val="0"/>
          <w:numId w:val="4"/>
        </w:numPr>
      </w:pPr>
      <m:oMath>
        <m:r>
          <w:rPr>
            <w:rFonts w:ascii="Cambria Math" w:hAnsi="Cambria Math"/>
          </w:rPr>
          <m:t>R</m:t>
        </m:r>
      </m:oMath>
      <w:r>
        <w:t xml:space="preserve"> </w:t>
      </w:r>
      <w:r>
        <w:t>es el radio de la circunferencia</w:t>
      </w:r>
      <w:r>
        <w:t>.</w:t>
      </w:r>
    </w:p>
    <w:p w14:paraId="2E7FA37B" w14:textId="22BD2317" w:rsidR="004029B7" w:rsidRDefault="004029B7" w:rsidP="004029B7">
      <w:r w:rsidRPr="004029B7">
        <w:t>En su versión más general, el espacio de parámetros es tridimensional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r>
              <w:rPr>
                <w:rFonts w:ascii="Cambria Math" w:hAnsi="Cambria Math"/>
              </w:rPr>
              <m:t>R</m:t>
            </m:r>
          </m:e>
        </m:d>
      </m:oMath>
      <w:r>
        <w:t xml:space="preserve">. </w:t>
      </w:r>
      <w:r w:rsidRPr="004029B7">
        <w:t>Sin embargo, cuando el radio RRR es conocido (como en el caso del problema presentado), el espacio de parámetros se simplifica a dos dimensiones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, representando </w:t>
      </w:r>
      <w:r>
        <w:t>únicamente los posibles centros.</w:t>
      </w:r>
      <w:r>
        <w:t xml:space="preserve"> Entonces ahora</w:t>
      </w:r>
      <w:r>
        <w:t xml:space="preserve"> cada punto en el espacio original se convierte en una circunferencia en el espacio de parámetros (</w:t>
      </w:r>
      <w:r>
        <w:t xml:space="preserve">nuestros </w:t>
      </w:r>
      <w:r>
        <w:t>potenciales centros). La acumulación de circunferencias en el espacio transformado permite identificar claramente el centro del círculo original.</w:t>
      </w:r>
    </w:p>
    <w:p w14:paraId="503F7416" w14:textId="77777777" w:rsidR="004029B7" w:rsidRPr="004029B7" w:rsidRDefault="004029B7" w:rsidP="004029B7">
      <w:pPr>
        <w:rPr>
          <w:b/>
          <w:bCs/>
        </w:rPr>
      </w:pPr>
      <w:r w:rsidRPr="004029B7">
        <w:rPr>
          <w:b/>
          <w:bCs/>
        </w:rPr>
        <w:t>Características principales:</w:t>
      </w:r>
    </w:p>
    <w:p w14:paraId="2D556123" w14:textId="77777777" w:rsidR="004029B7" w:rsidRDefault="004029B7">
      <w:pPr>
        <w:pStyle w:val="Prrafodelista"/>
        <w:numPr>
          <w:ilvl w:val="0"/>
          <w:numId w:val="5"/>
        </w:numPr>
      </w:pPr>
      <w:r>
        <w:t>Permite detectar figuras curvas precisas.</w:t>
      </w:r>
    </w:p>
    <w:p w14:paraId="1BC36A1C" w14:textId="77777777" w:rsidR="004029B7" w:rsidRDefault="004029B7">
      <w:pPr>
        <w:pStyle w:val="Prrafodelista"/>
        <w:numPr>
          <w:ilvl w:val="0"/>
          <w:numId w:val="5"/>
        </w:numPr>
      </w:pPr>
      <w:r>
        <w:t>Robusta a la presencia de ruido moderado.</w:t>
      </w:r>
    </w:p>
    <w:p w14:paraId="1E2FEC5A" w14:textId="77777777" w:rsidR="004029B7" w:rsidRDefault="004029B7">
      <w:pPr>
        <w:pStyle w:val="Prrafodelista"/>
        <w:numPr>
          <w:ilvl w:val="0"/>
          <w:numId w:val="5"/>
        </w:numPr>
      </w:pPr>
      <w:r>
        <w:t>Eficaz cuando el radio es conocido o limitado a ciertos valores predefinidos.</w:t>
      </w:r>
    </w:p>
    <w:p w14:paraId="0302BE16" w14:textId="1522B3BD" w:rsidR="004029B7" w:rsidRDefault="004029B7" w:rsidP="004029B7">
      <w:pPr>
        <w:rPr>
          <w:b/>
          <w:bCs/>
        </w:rPr>
      </w:pPr>
      <w:r w:rsidRPr="004029B7">
        <w:rPr>
          <w:b/>
          <w:bCs/>
        </w:rPr>
        <w:t>Ejemplo:</w:t>
      </w:r>
    </w:p>
    <w:p w14:paraId="60ED2EDA" w14:textId="1B4309F7" w:rsidR="004029B7" w:rsidRDefault="004029B7" w:rsidP="00ED2457">
      <w:r>
        <w:lastRenderedPageBreak/>
        <w:t xml:space="preserve">Una imagen con puntos pertenecientes a una circunferencia definida con radio conocido generará un conjunto de círculos en el espacio transformado que se </w:t>
      </w:r>
      <w:proofErr w:type="spellStart"/>
      <w:r>
        <w:t>intersectan</w:t>
      </w:r>
      <w:proofErr w:type="spellEnd"/>
      <w:r>
        <w:t xml:space="preserve"> claramente en el centro real de la circunferencia original.</w:t>
      </w:r>
    </w:p>
    <w:p w14:paraId="75485771" w14:textId="3358426B" w:rsidR="00ED2457" w:rsidRDefault="00ED2457" w:rsidP="00ED2457">
      <w:r>
        <w:rPr>
          <w:b/>
          <w:bCs/>
          <w:noProof/>
        </w:rPr>
        <w:drawing>
          <wp:inline distT="0" distB="0" distL="0" distR="0" wp14:anchorId="5BF8CF26" wp14:editId="191AB4A7">
            <wp:extent cx="5615940" cy="2621280"/>
            <wp:effectExtent l="0" t="0" r="3810" b="7620"/>
            <wp:docPr id="134792351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2CEC" w14:textId="77777777" w:rsidR="00ED2457" w:rsidRDefault="00ED2457">
      <w:pPr>
        <w:pStyle w:val="Prrafodelista"/>
        <w:numPr>
          <w:ilvl w:val="0"/>
          <w:numId w:val="6"/>
        </w:numPr>
      </w:pPr>
      <w:r w:rsidRPr="00ED2457">
        <w:rPr>
          <w:b/>
          <w:bCs/>
        </w:rPr>
        <w:t>Espacio original:</w:t>
      </w:r>
      <w:r>
        <w:t xml:space="preserve"> Los puntos forman una circunferencia claramente definida.</w:t>
      </w:r>
    </w:p>
    <w:p w14:paraId="2B850675" w14:textId="5C5F0D22" w:rsidR="00ED2457" w:rsidRDefault="00ED2457">
      <w:pPr>
        <w:pStyle w:val="Prrafodelista"/>
        <w:numPr>
          <w:ilvl w:val="0"/>
          <w:numId w:val="6"/>
        </w:numPr>
      </w:pPr>
      <w:r w:rsidRPr="00ED2457">
        <w:rPr>
          <w:b/>
          <w:bCs/>
        </w:rPr>
        <w:t xml:space="preserve">Espacio de </w:t>
      </w:r>
      <w:proofErr w:type="spellStart"/>
      <w:r w:rsidRPr="00ED2457">
        <w:rPr>
          <w:b/>
          <w:bCs/>
        </w:rPr>
        <w:t>Hough</w:t>
      </w:r>
      <w:proofErr w:type="spellEnd"/>
      <w:r w:rsidRPr="00ED2457">
        <w:rPr>
          <w:b/>
          <w:bCs/>
        </w:rPr>
        <w:t>:</w:t>
      </w:r>
      <w:r>
        <w:t xml:space="preserve"> Los puntos se transforman en un único punto que representa el centro de la circunferencia original, dado que el radio es conocido.</w:t>
      </w:r>
    </w:p>
    <w:p w14:paraId="793E8DCB" w14:textId="47C4A574" w:rsidR="00ED2457" w:rsidRDefault="00ED2457" w:rsidP="00ED2457">
      <w:pPr>
        <w:pStyle w:val="Ttulo2"/>
      </w:pPr>
      <w:bookmarkStart w:id="6" w:name="_Toc202150801"/>
      <w:r>
        <w:t>3.1.</w:t>
      </w:r>
      <w:r>
        <w:t>3</w:t>
      </w:r>
      <w:r>
        <w:t xml:space="preserve">. </w:t>
      </w:r>
      <w:r>
        <w:t>Tabla comparativa</w:t>
      </w:r>
      <w:bookmarkEnd w:id="6"/>
    </w:p>
    <w:p w14:paraId="62425879" w14:textId="2BFAAF6F" w:rsidR="00ED2457" w:rsidRPr="00ED2457" w:rsidRDefault="00ED2457" w:rsidP="00ED2457">
      <w:r w:rsidRPr="00ED2457">
        <w:t xml:space="preserve">Resumen de características generales de la transformación de </w:t>
      </w:r>
      <w:proofErr w:type="spellStart"/>
      <w:r w:rsidRPr="00ED2457">
        <w:t>Hough</w:t>
      </w:r>
      <w:proofErr w:type="spellEnd"/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417"/>
        <w:gridCol w:w="4418"/>
      </w:tblGrid>
      <w:tr w:rsidR="00ED2457" w14:paraId="1A102CDA" w14:textId="77777777" w:rsidTr="00ED2457">
        <w:tc>
          <w:tcPr>
            <w:tcW w:w="4417" w:type="dxa"/>
            <w:shd w:val="clear" w:color="auto" w:fill="D9D9D9" w:themeFill="background1" w:themeFillShade="D9"/>
          </w:tcPr>
          <w:p w14:paraId="57AA1E40" w14:textId="644C355A" w:rsidR="00ED2457" w:rsidRPr="00ED2457" w:rsidRDefault="00ED2457" w:rsidP="00ED2457">
            <w:pPr>
              <w:jc w:val="center"/>
              <w:rPr>
                <w:b/>
                <w:bCs/>
              </w:rPr>
            </w:pPr>
            <w:r w:rsidRPr="00ED2457">
              <w:rPr>
                <w:b/>
                <w:bCs/>
              </w:rPr>
              <w:t>Ventajas</w:t>
            </w:r>
          </w:p>
        </w:tc>
        <w:tc>
          <w:tcPr>
            <w:tcW w:w="4418" w:type="dxa"/>
            <w:shd w:val="clear" w:color="auto" w:fill="D9D9D9" w:themeFill="background1" w:themeFillShade="D9"/>
          </w:tcPr>
          <w:p w14:paraId="3457742A" w14:textId="4BFEDF58" w:rsidR="00ED2457" w:rsidRPr="00ED2457" w:rsidRDefault="00ED2457" w:rsidP="00ED2457">
            <w:pPr>
              <w:jc w:val="center"/>
              <w:rPr>
                <w:b/>
                <w:bCs/>
              </w:rPr>
            </w:pPr>
            <w:r w:rsidRPr="00ED2457">
              <w:rPr>
                <w:b/>
                <w:bCs/>
              </w:rPr>
              <w:t>Desventajas</w:t>
            </w:r>
          </w:p>
        </w:tc>
      </w:tr>
      <w:tr w:rsidR="00ED2457" w14:paraId="21D314A6" w14:textId="77777777" w:rsidTr="00ED2457">
        <w:tc>
          <w:tcPr>
            <w:tcW w:w="4417" w:type="dxa"/>
          </w:tcPr>
          <w:p w14:paraId="79956682" w14:textId="212F4FDE" w:rsidR="00ED2457" w:rsidRDefault="00ED2457" w:rsidP="00ED2457">
            <w:pPr>
              <w:jc w:val="left"/>
            </w:pPr>
            <w:r w:rsidRPr="00ED2457">
              <w:t>Muy efectiva en la detección de patrones geométricos bien definidos.</w:t>
            </w:r>
          </w:p>
        </w:tc>
        <w:tc>
          <w:tcPr>
            <w:tcW w:w="4418" w:type="dxa"/>
          </w:tcPr>
          <w:p w14:paraId="738A75B8" w14:textId="18E88DC5" w:rsidR="00ED2457" w:rsidRDefault="00ED2457" w:rsidP="00ED2457">
            <w:pPr>
              <w:jc w:val="left"/>
            </w:pPr>
            <w:r w:rsidRPr="00ED2457">
              <w:t>Requiere una discretización adecuada del espacio de parámetros.</w:t>
            </w:r>
          </w:p>
        </w:tc>
      </w:tr>
      <w:tr w:rsidR="00ED2457" w14:paraId="0582EB5A" w14:textId="77777777" w:rsidTr="00ED2457">
        <w:tc>
          <w:tcPr>
            <w:tcW w:w="4417" w:type="dxa"/>
          </w:tcPr>
          <w:p w14:paraId="39CBE112" w14:textId="72C6E82B" w:rsidR="00ED2457" w:rsidRDefault="00ED2457" w:rsidP="00ED2457">
            <w:pPr>
              <w:jc w:val="left"/>
            </w:pPr>
            <w:r w:rsidRPr="00ED2457">
              <w:t>Alta tolerancia a puntos faltantes o ruido.</w:t>
            </w:r>
          </w:p>
        </w:tc>
        <w:tc>
          <w:tcPr>
            <w:tcW w:w="4418" w:type="dxa"/>
          </w:tcPr>
          <w:p w14:paraId="5D86554A" w14:textId="03DF5069" w:rsidR="00ED2457" w:rsidRDefault="00ED2457" w:rsidP="00ED2457">
            <w:pPr>
              <w:jc w:val="left"/>
            </w:pPr>
            <w:r w:rsidRPr="00ED2457">
              <w:t>Puede ser computacionalmente intensiva en problemas con muchos parámetros o con alta resolución.</w:t>
            </w:r>
          </w:p>
        </w:tc>
      </w:tr>
      <w:tr w:rsidR="00ED2457" w14:paraId="15020190" w14:textId="77777777" w:rsidTr="00ED2457">
        <w:tc>
          <w:tcPr>
            <w:tcW w:w="4417" w:type="dxa"/>
          </w:tcPr>
          <w:p w14:paraId="0A8B8BA7" w14:textId="748ABDC6" w:rsidR="00ED2457" w:rsidRDefault="00ED2457" w:rsidP="00ED2457">
            <w:pPr>
              <w:jc w:val="left"/>
            </w:pPr>
            <w:r w:rsidRPr="00ED2457">
              <w:t>Implementación algorítmica sencilla y rápida (particularmente en problemas bien definidos).</w:t>
            </w:r>
          </w:p>
        </w:tc>
        <w:tc>
          <w:tcPr>
            <w:tcW w:w="4418" w:type="dxa"/>
          </w:tcPr>
          <w:p w14:paraId="267942BD" w14:textId="139D1059" w:rsidR="00ED2457" w:rsidRDefault="00ED2457" w:rsidP="00ED2457">
            <w:pPr>
              <w:jc w:val="left"/>
            </w:pPr>
            <w:r w:rsidRPr="00ED2457">
              <w:t>La elección inadecuada de parámetros puede producir falsos positivos.</w:t>
            </w:r>
          </w:p>
        </w:tc>
      </w:tr>
    </w:tbl>
    <w:p w14:paraId="124F0011" w14:textId="77777777" w:rsidR="00ED2457" w:rsidRDefault="00ED2457" w:rsidP="00ED2457"/>
    <w:p w14:paraId="55AD456F" w14:textId="7DFA9794" w:rsidR="009D138A" w:rsidRDefault="009D138A" w:rsidP="00871375">
      <w:pPr>
        <w:pStyle w:val="Ttulo1"/>
      </w:pPr>
      <w:bookmarkStart w:id="7" w:name="_Toc202150802"/>
      <w:r>
        <w:lastRenderedPageBreak/>
        <w:t xml:space="preserve">3.2. </w:t>
      </w:r>
      <w:r w:rsidR="00C53E5D" w:rsidRPr="00C53E5D">
        <w:t>Desarroll</w:t>
      </w:r>
      <w:r w:rsidR="00C53E5D">
        <w:t>o</w:t>
      </w:r>
      <w:r w:rsidR="00C53E5D" w:rsidRPr="00C53E5D">
        <w:t xml:space="preserve"> e implementa</w:t>
      </w:r>
      <w:r w:rsidR="00C53E5D">
        <w:t>ción</w:t>
      </w:r>
      <w:r w:rsidR="00C53E5D" w:rsidRPr="00C53E5D">
        <w:t xml:space="preserve"> </w:t>
      </w:r>
      <w:r w:rsidR="00C53E5D">
        <w:t xml:space="preserve">de </w:t>
      </w:r>
      <w:r w:rsidR="00C53E5D" w:rsidRPr="00C53E5D">
        <w:t xml:space="preserve">un prototipo destinado a la transformada de </w:t>
      </w:r>
      <w:proofErr w:type="spellStart"/>
      <w:r w:rsidR="00C53E5D" w:rsidRPr="00C53E5D">
        <w:t>Hough</w:t>
      </w:r>
      <w:proofErr w:type="spellEnd"/>
      <w:r w:rsidR="00C53E5D" w:rsidRPr="00C53E5D">
        <w:t xml:space="preserve"> de rectas</w:t>
      </w:r>
      <w:bookmarkEnd w:id="7"/>
    </w:p>
    <w:p w14:paraId="66A7E0EF" w14:textId="50E8A882" w:rsidR="00025FF7" w:rsidRDefault="00025FF7" w:rsidP="00871375">
      <w:r w:rsidRPr="00025FF7">
        <w:t xml:space="preserve">A continuación, una versión sencilla y clara del algoritmo básico de la </w:t>
      </w:r>
      <w:r w:rsidRPr="00025FF7">
        <w:rPr>
          <w:i/>
          <w:iCs/>
        </w:rPr>
        <w:t xml:space="preserve">Transformada de </w:t>
      </w:r>
      <w:proofErr w:type="spellStart"/>
      <w:r w:rsidRPr="00025FF7">
        <w:rPr>
          <w:i/>
          <w:iCs/>
        </w:rPr>
        <w:t>Hough</w:t>
      </w:r>
      <w:proofErr w:type="spellEnd"/>
      <w:r w:rsidRPr="00025FF7">
        <w:t xml:space="preserve"> para detectar rectas: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5"/>
      </w:tblGrid>
      <w:tr w:rsidR="00025FF7" w:rsidRPr="00DA3FBB" w14:paraId="52E270F3" w14:textId="77777777" w:rsidTr="00A86EA5">
        <w:tc>
          <w:tcPr>
            <w:tcW w:w="8835" w:type="dxa"/>
          </w:tcPr>
          <w:p w14:paraId="5BF8F5A8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import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java.util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ArrayList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78F51E92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import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java.util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List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6EA2C07F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import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java.util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Scanner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74BFB2E8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793F6856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public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class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TransfHoughRectas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1092A767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652CCD24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private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final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rhoMax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02C6DD29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private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final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[][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accumulator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221F23C5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private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final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sinCache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1FAC070D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private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final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cosCache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259736F8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private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final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thetaMax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180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3524993E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5817AE7F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private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List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&lt;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]&gt;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points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new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ArrayList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&lt;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&gt;();</w:t>
            </w:r>
            <w:proofErr w:type="gramEnd"/>
          </w:p>
          <w:p w14:paraId="1F8E2936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2BCFC5C0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public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TransfHoughRectas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List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&lt;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]&gt;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points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width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height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</w:p>
          <w:p w14:paraId="5CE21504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this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points</w:t>
            </w:r>
            <w:proofErr w:type="spellEnd"/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points;</w:t>
            </w:r>
            <w:proofErr w:type="gramEnd"/>
          </w:p>
          <w:p w14:paraId="684D121E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6FBCF6AA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rhoMax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Math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hypot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(width, height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3F4FDBEF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accumulator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new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*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rhoMax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][</w:t>
            </w:r>
            <w:proofErr w:type="spellStart"/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thetaMax</w:t>
            </w:r>
            <w:proofErr w:type="spellEnd"/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];</w:t>
            </w:r>
            <w:proofErr w:type="gramEnd"/>
          </w:p>
          <w:p w14:paraId="75B5232F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4113A73A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sinCache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new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thetaMax</w:t>
            </w:r>
            <w:proofErr w:type="spellEnd"/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];</w:t>
            </w:r>
            <w:proofErr w:type="gramEnd"/>
          </w:p>
          <w:p w14:paraId="2A033E4E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cosCache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new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thetaMax</w:t>
            </w:r>
            <w:proofErr w:type="spellEnd"/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];</w:t>
            </w:r>
            <w:proofErr w:type="gramEnd"/>
          </w:p>
          <w:p w14:paraId="5979EED5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35CC3992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theta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theta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thetaMax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 theta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  <w:proofErr w:type="gramEnd"/>
          </w:p>
          <w:p w14:paraId="76C967DC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thetaRad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Math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toRadians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(theta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27A24A40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sinCache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[theta]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Math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sin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thetaRad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18073F50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cosCache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[theta]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Math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cos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thetaRad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69148D2B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}</w:t>
            </w:r>
          </w:p>
          <w:p w14:paraId="547891CC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}</w:t>
            </w:r>
          </w:p>
          <w:p w14:paraId="307E1D85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713F4C0F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</w:t>
            </w:r>
            <w:r w:rsidRPr="00025FF7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// Realiza la acumulación de votos en el espacio de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Hough</w:t>
            </w:r>
            <w:proofErr w:type="spellEnd"/>
          </w:p>
          <w:p w14:paraId="2455C600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public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void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performTransform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</w:p>
          <w:p w14:paraId="0999ACDE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: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points) {</w:t>
            </w:r>
            <w:proofErr w:type="gramEnd"/>
          </w:p>
          <w:p w14:paraId="67898355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x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p[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];</w:t>
            </w:r>
            <w:proofErr w:type="gramEnd"/>
          </w:p>
          <w:p w14:paraId="2180470C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y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p[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];</w:t>
            </w:r>
            <w:proofErr w:type="gramEnd"/>
          </w:p>
          <w:p w14:paraId="513251CD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theta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theta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thetaMax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 theta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  <w:proofErr w:type="gramEnd"/>
          </w:p>
          <w:p w14:paraId="12791964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rho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Math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round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(x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*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cosCache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[theta]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y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*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sinCache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[theta])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rhoMax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4ACFC4BB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lastRenderedPageBreak/>
              <w:t xml:space="preserve">               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(rho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&gt;=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&amp;&amp;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rho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*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rhoMax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</w:t>
            </w:r>
          </w:p>
          <w:p w14:paraId="1FBB04A4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           accumulator[rho][theta]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64ADBEB9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}</w:t>
            </w:r>
          </w:p>
          <w:p w14:paraId="787AB36B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}</w:t>
            </w:r>
          </w:p>
          <w:p w14:paraId="16420583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}</w:t>
            </w:r>
          </w:p>
          <w:p w14:paraId="7DDA2CF5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35FB9FF3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</w:t>
            </w:r>
            <w:r w:rsidRPr="00025FF7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// Devuelve el máximo de la acumulación (parámetros de la recta)</w:t>
            </w:r>
          </w:p>
          <w:p w14:paraId="11340B51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public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getMaxAccumulator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</w:p>
          <w:p w14:paraId="14A2D455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max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45B8734E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rhoMaxFound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502C5A8A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thetaMaxFound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509A4CDA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4A83368A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rho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rho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*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rhoMax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 rho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  <w:proofErr w:type="gramEnd"/>
          </w:p>
          <w:p w14:paraId="26D022D4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theta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theta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thetaMax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 theta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  <w:proofErr w:type="gramEnd"/>
          </w:p>
          <w:p w14:paraId="19D4D890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(accumulator[rho][theta]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&gt;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max) {</w:t>
            </w:r>
            <w:proofErr w:type="gramEnd"/>
          </w:p>
          <w:p w14:paraId="1584D2F9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    max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accumulator[rho][theta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];</w:t>
            </w:r>
            <w:proofErr w:type="gramEnd"/>
          </w:p>
          <w:p w14:paraId="239E58F3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rhoMaxFound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rho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rhoMax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0CC7287D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thetaMaxFound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theta;</w:t>
            </w:r>
            <w:proofErr w:type="gramEnd"/>
          </w:p>
          <w:p w14:paraId="4F68FE74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       }</w:t>
            </w:r>
          </w:p>
          <w:p w14:paraId="09F68714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   }</w:t>
            </w:r>
          </w:p>
          <w:p w14:paraId="51A8C30F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}</w:t>
            </w:r>
          </w:p>
          <w:p w14:paraId="52500A83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63B02B4A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return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new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[]{</w:t>
            </w:r>
            <w:proofErr w:type="spellStart"/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rhoMaxFound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thetaMaxFound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, max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};</w:t>
            </w:r>
            <w:proofErr w:type="gramEnd"/>
          </w:p>
          <w:p w14:paraId="78799EB4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}</w:t>
            </w:r>
          </w:p>
          <w:p w14:paraId="6CCA6403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2B6BB469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025FF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Método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principal de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ejemplo</w:t>
            </w:r>
            <w:proofErr w:type="spellEnd"/>
          </w:p>
          <w:p w14:paraId="5DF4FA95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public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static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void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main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args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  <w:proofErr w:type="gramEnd"/>
          </w:p>
          <w:p w14:paraId="1A3E0930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Scanner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scanner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new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Scanner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System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in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58F32EDB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List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&lt;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]&gt;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points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new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ArrayList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&lt;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&gt;();</w:t>
            </w:r>
            <w:proofErr w:type="gramEnd"/>
          </w:p>
          <w:p w14:paraId="04597F26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786F8462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"Deberá ingresar coordenadas para (x ; y)...</w:t>
            </w:r>
            <w:r w:rsidRPr="00025FF7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\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n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Ingrese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 xml:space="preserve"> dos números (enteros o decimales), de a pares, separados por un espacio.</w:t>
            </w:r>
            <w:r w:rsidRPr="00025FF7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\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n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Ejemplo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: 0 1.5</w:t>
            </w:r>
            <w:r w:rsidRPr="00025FF7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\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n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Puede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 xml:space="preserve"> dejar de introducir valores en cualquier momento, introduciendo la letra 'q'."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69368A8D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6C6E333D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contador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5AB09A34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while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true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</w:p>
          <w:p w14:paraId="44189E39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System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out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"(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x[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contador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] ;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y[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contador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"]) = "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7F7AC8AB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input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scanner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nextLine</w:t>
            </w:r>
            <w:proofErr w:type="spellEnd"/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trim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247151C4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2A5A999B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input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equalsIgnoreCase</w:t>
            </w:r>
            <w:proofErr w:type="spellEnd"/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"q"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)) {</w:t>
            </w:r>
            <w:proofErr w:type="gramEnd"/>
          </w:p>
          <w:p w14:paraId="70C39B22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break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1B2360AA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}</w:t>
            </w:r>
          </w:p>
          <w:p w14:paraId="3740103B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2FBB834C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parts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input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split</w:t>
            </w:r>
            <w:proofErr w:type="spellEnd"/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025FF7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/>
              </w:rPr>
              <w:t>\\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s+"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47A8C89C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lastRenderedPageBreak/>
              <w:t xml:space="preserve">           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parts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length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!=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  <w:proofErr w:type="gramEnd"/>
          </w:p>
          <w:p w14:paraId="3124E5E2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System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out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println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"¡Error! 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Deben ingresarse dos valores numéricos separados por espacio."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6F93E770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   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continue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1822B9D0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   }</w:t>
            </w:r>
          </w:p>
          <w:p w14:paraId="073F1970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1ABF8BFF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try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416A72DA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x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Double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parseDouble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parts[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2BC4FE65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y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Double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parseDouble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parts[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3F60436E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points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add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new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[]{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x, y}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6B07AB86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contador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204C2858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}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catch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NumberFormatException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  <w:proofErr w:type="gramEnd"/>
          </w:p>
          <w:p w14:paraId="24B48AC4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System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out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println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"¡Error! 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Ingresar números válidos."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3D3C5007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    }</w:t>
            </w:r>
          </w:p>
          <w:p w14:paraId="4DD6F9AE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}</w:t>
            </w:r>
          </w:p>
          <w:p w14:paraId="4B355995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58BA8D02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</w:rPr>
              <w:t>if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(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points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isEmpty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()) {</w:t>
            </w:r>
          </w:p>
          <w:p w14:paraId="07C06471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"No se ingresaron coordenadas de puntos."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7AD9E6F0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scanner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close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();</w:t>
            </w:r>
          </w:p>
          <w:p w14:paraId="147D859E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</w:rPr>
              <w:t>return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;</w:t>
            </w:r>
          </w:p>
          <w:p w14:paraId="2E7BBEC3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}</w:t>
            </w:r>
          </w:p>
          <w:p w14:paraId="5C5219CD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54B4BAF1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r w:rsidRPr="00025FF7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// Mostrar resumen de puntos ingresados</w:t>
            </w:r>
          </w:p>
          <w:p w14:paraId="347497DA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</w:t>
            </w:r>
            <w:r w:rsidRPr="00025FF7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\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n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Valores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 xml:space="preserve"> ingresados:"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77F25A09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i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points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size</w:t>
            </w:r>
            <w:proofErr w:type="spellEnd"/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i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  <w:proofErr w:type="gramEnd"/>
          </w:p>
          <w:p w14:paraId="2775154A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points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get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51BE81D6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System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out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printf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"[%d] (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x ;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y) = (%.1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f ;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%.1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f)</w:t>
            </w:r>
            <w:r w:rsidRPr="00025FF7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/>
              </w:rPr>
              <w:t>\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/>
              </w:rPr>
              <w:t>n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, i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point[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],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point[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1487D34D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}</w:t>
            </w:r>
          </w:p>
          <w:p w14:paraId="39C1DB4F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();</w:t>
            </w:r>
          </w:p>
          <w:p w14:paraId="5D07313A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77F85B81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r w:rsidRPr="00025FF7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// Determinar límites aproximados para espacio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Hough</w:t>
            </w:r>
            <w:proofErr w:type="spellEnd"/>
          </w:p>
          <w:p w14:paraId="0DDB511D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width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)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points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stream</w:t>
            </w:r>
            <w:proofErr w:type="spellEnd"/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).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mapToDouble</w:t>
            </w:r>
            <w:proofErr w:type="spellEnd"/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(p 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-&gt;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p[</w:t>
            </w:r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]).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max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).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getAsDouble</w:t>
            </w:r>
            <w:proofErr w:type="spellEnd"/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31C372B8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height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)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points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stream</w:t>
            </w:r>
            <w:proofErr w:type="spellEnd"/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).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mapToDouble</w:t>
            </w:r>
            <w:proofErr w:type="spellEnd"/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(p </w:t>
            </w:r>
            <w:r w:rsidRPr="00025FF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-&gt;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p[</w:t>
            </w:r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]).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max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).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getAsDouble</w:t>
            </w:r>
            <w:proofErr w:type="spellEnd"/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3214C4A0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61C80869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TransfHoughRectas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hough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new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TransfHoughRectas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points, width, height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51F79FA0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hough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performTransform</w:t>
            </w:r>
            <w:proofErr w:type="spellEnd"/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23B3A427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3DAD3CA4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lineParameters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hough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getMaxAccumulator</w:t>
            </w:r>
            <w:proofErr w:type="spellEnd"/>
            <w:proofErr w:type="gram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39FC3C91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1CAC4A1D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</w:rPr>
              <w:t>if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(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lineParameters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[</w:t>
            </w:r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2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]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&gt;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) { </w:t>
            </w:r>
            <w:r w:rsidRPr="00025FF7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// al menos dos puntos formando línea</w:t>
            </w:r>
          </w:p>
          <w:p w14:paraId="18A4004C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"Recta detectada con parámetros: "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66AC1B34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lastRenderedPageBreak/>
              <w:t xml:space="preserve">    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System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out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println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"(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ρ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;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θ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) = ("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lineParameters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 ;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"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lineParameters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proofErr w:type="gramEnd"/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"°)"</w:t>
            </w:r>
            <w:proofErr w:type="gram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739C918C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"Puntos alineados: "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025FF7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+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lineParameters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[</w:t>
            </w:r>
            <w:r w:rsidRPr="00025FF7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2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]);</w:t>
            </w:r>
          </w:p>
          <w:p w14:paraId="5888AB22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}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C586C0"/>
                <w:sz w:val="18"/>
                <w:szCs w:val="18"/>
              </w:rPr>
              <w:t>else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{</w:t>
            </w:r>
          </w:p>
          <w:p w14:paraId="0E1A1A2F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025FF7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"No se detectó una recta clara."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1A6B46F5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}</w:t>
            </w:r>
          </w:p>
          <w:p w14:paraId="208DDC3A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7D4671E3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025FF7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scanner</w:t>
            </w: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025FF7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close</w:t>
            </w:r>
            <w:proofErr w:type="spellEnd"/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();</w:t>
            </w:r>
          </w:p>
          <w:p w14:paraId="128C02FC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}</w:t>
            </w:r>
          </w:p>
          <w:p w14:paraId="205B3838" w14:textId="77777777" w:rsidR="00025FF7" w:rsidRPr="00025FF7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17312198" w14:textId="489721CF" w:rsidR="00025FF7" w:rsidRPr="00DA3FBB" w:rsidRDefault="00025FF7" w:rsidP="00025FF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25FF7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}</w:t>
            </w:r>
          </w:p>
        </w:tc>
      </w:tr>
    </w:tbl>
    <w:p w14:paraId="158E3D0F" w14:textId="269CE926" w:rsidR="00025FF7" w:rsidRPr="00025FF7" w:rsidRDefault="00025FF7" w:rsidP="00E555F4">
      <w:pPr>
        <w:pStyle w:val="Ttulo2"/>
      </w:pPr>
      <w:bookmarkStart w:id="8" w:name="_Toc202150803"/>
      <w:r w:rsidRPr="00025FF7">
        <w:lastRenderedPageBreak/>
        <w:t>Cómo funciona</w:t>
      </w:r>
      <w:bookmarkEnd w:id="8"/>
    </w:p>
    <w:p w14:paraId="089EA774" w14:textId="0A9FF72D" w:rsidR="00025FF7" w:rsidRDefault="00025FF7">
      <w:pPr>
        <w:pStyle w:val="Prrafodelista"/>
        <w:numPr>
          <w:ilvl w:val="0"/>
          <w:numId w:val="9"/>
        </w:numPr>
      </w:pPr>
      <w:r>
        <w:t xml:space="preserve">El programa </w:t>
      </w:r>
      <w:r>
        <w:t xml:space="preserve">solicita el ingreso de </w:t>
      </w:r>
      <w:r>
        <w:t xml:space="preserve">pares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>.</w:t>
      </w:r>
      <w:r>
        <w:t xml:space="preserve"> El ingreso finaliza cuando el usuario introduce </w:t>
      </w:r>
      <w:r w:rsidRPr="00025FF7">
        <w:rPr>
          <w:rFonts w:ascii="Courier New" w:hAnsi="Courier New" w:cs="Courier New"/>
          <w:b/>
          <w:bCs/>
        </w:rPr>
        <w:t>q</w:t>
      </w:r>
      <w:r>
        <w:t>.</w:t>
      </w:r>
    </w:p>
    <w:p w14:paraId="6A5FC6D4" w14:textId="77777777" w:rsidR="00025FF7" w:rsidRDefault="00025FF7">
      <w:pPr>
        <w:pStyle w:val="Prrafodelista"/>
        <w:numPr>
          <w:ilvl w:val="0"/>
          <w:numId w:val="9"/>
        </w:numPr>
      </w:pPr>
      <w:r>
        <w:t xml:space="preserve">Con los puntos ingresados, se ejecuta la transformada de </w:t>
      </w:r>
      <w:proofErr w:type="spellStart"/>
      <w:r>
        <w:t>Hough</w:t>
      </w:r>
      <w:proofErr w:type="spellEnd"/>
      <w:r>
        <w:t xml:space="preserve"> acumulando votos en el espacio </w:t>
      </w:r>
      <w:proofErr w:type="spellStart"/>
      <w:r>
        <w:t>Hough</w:t>
      </w:r>
      <w:proofErr w:type="spellEnd"/>
      <w:r>
        <w:t>.</w:t>
      </w:r>
    </w:p>
    <w:p w14:paraId="7D02454C" w14:textId="400BCD8A" w:rsidR="00025FF7" w:rsidRDefault="00025FF7">
      <w:pPr>
        <w:pStyle w:val="Prrafodelista"/>
        <w:numPr>
          <w:ilvl w:val="0"/>
          <w:numId w:val="9"/>
        </w:numPr>
      </w:pPr>
      <w:r>
        <w:t xml:space="preserve">Finalmente, el prototipo informa si detecta claramente una recta, mostrando parámetros detectados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</w:t>
      </w:r>
      <w:r>
        <w:t>y la cantidad de puntos alineados detectados.</w:t>
      </w:r>
    </w:p>
    <w:p w14:paraId="5BB45428" w14:textId="2E4F430F" w:rsidR="00871375" w:rsidRDefault="003C520C" w:rsidP="00E555F4">
      <w:pPr>
        <w:pStyle w:val="Ttulo2"/>
      </w:pPr>
      <w:bookmarkStart w:id="9" w:name="_Toc202150804"/>
      <w:r>
        <w:t>Salida (muestra de ejemplo)</w:t>
      </w:r>
      <w:bookmarkEnd w:id="9"/>
    </w:p>
    <w:p w14:paraId="3A4B7DC0" w14:textId="1CE11754" w:rsidR="003C520C" w:rsidRDefault="00E555F4" w:rsidP="00871375">
      <w:r>
        <w:rPr>
          <w:noProof/>
        </w:rPr>
        <w:drawing>
          <wp:inline distT="0" distB="0" distL="0" distR="0" wp14:anchorId="64C21E9F" wp14:editId="06C4F30C">
            <wp:extent cx="5295484" cy="3492000"/>
            <wp:effectExtent l="0" t="0" r="635" b="0"/>
            <wp:docPr id="125678239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84" cy="34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E89A" w14:textId="1587854B" w:rsidR="00E555F4" w:rsidRDefault="00E555F4" w:rsidP="00E555F4">
      <w:pPr>
        <w:pStyle w:val="Ttulo2"/>
      </w:pPr>
      <w:bookmarkStart w:id="10" w:name="_Toc202150805"/>
      <w:r>
        <w:lastRenderedPageBreak/>
        <w:t>Características</w:t>
      </w:r>
      <w:bookmarkEnd w:id="10"/>
    </w:p>
    <w:p w14:paraId="3132B364" w14:textId="775E3A87" w:rsidR="00E555F4" w:rsidRPr="00E555F4" w:rsidRDefault="00E555F4">
      <w:pPr>
        <w:pStyle w:val="Prrafodelista"/>
        <w:numPr>
          <w:ilvl w:val="0"/>
          <w:numId w:val="17"/>
        </w:numPr>
      </w:pPr>
      <w:r w:rsidRPr="00C217C4">
        <w:rPr>
          <w:b/>
          <w:bCs/>
        </w:rPr>
        <w:t>Interactiv</w:t>
      </w:r>
      <w:r w:rsidRPr="00C217C4">
        <w:rPr>
          <w:b/>
          <w:bCs/>
        </w:rPr>
        <w:t>o</w:t>
      </w:r>
      <w:r w:rsidRPr="00E555F4">
        <w:t>:</w:t>
      </w:r>
      <w:r>
        <w:t xml:space="preserve"> el prototipo solicita al usuario, el ingreso de </w:t>
      </w:r>
      <w:r w:rsidRPr="00E555F4">
        <w:t xml:space="preserve">pares </w:t>
      </w:r>
      <w:r>
        <w:t xml:space="preserve">numéricos para las </w:t>
      </w:r>
      <w:r w:rsidRPr="00E555F4">
        <w:t>coordenadas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E555F4">
        <w:t>.</w:t>
      </w:r>
    </w:p>
    <w:p w14:paraId="7A00CFAF" w14:textId="65AC793C" w:rsidR="00E555F4" w:rsidRDefault="00E555F4">
      <w:pPr>
        <w:pStyle w:val="Prrafodelista"/>
        <w:numPr>
          <w:ilvl w:val="0"/>
          <w:numId w:val="17"/>
        </w:numPr>
      </w:pPr>
      <w:r w:rsidRPr="00C217C4">
        <w:rPr>
          <w:b/>
          <w:bCs/>
        </w:rPr>
        <w:t>Flexib</w:t>
      </w:r>
      <w:r w:rsidRPr="00C217C4">
        <w:rPr>
          <w:b/>
          <w:bCs/>
        </w:rPr>
        <w:t>le</w:t>
      </w:r>
      <w:r w:rsidRPr="00E555F4">
        <w:t>:</w:t>
      </w:r>
      <w:r>
        <w:t xml:space="preserve"> maneja tipos de datos enteros y decimales (</w:t>
      </w:r>
      <w:proofErr w:type="spellStart"/>
      <w:r w:rsidRPr="00C217C4">
        <w:rPr>
          <w:i/>
          <w:iCs/>
        </w:rPr>
        <w:t>double</w:t>
      </w:r>
      <w:proofErr w:type="spellEnd"/>
      <w:r>
        <w:t>).</w:t>
      </w:r>
    </w:p>
    <w:p w14:paraId="61F99830" w14:textId="0E64C350" w:rsidR="00C217C4" w:rsidRPr="00E555F4" w:rsidRDefault="00C217C4">
      <w:pPr>
        <w:pStyle w:val="Prrafodelista"/>
        <w:numPr>
          <w:ilvl w:val="0"/>
          <w:numId w:val="17"/>
        </w:numPr>
      </w:pPr>
      <w:r>
        <w:t>Programa de consola (</w:t>
      </w:r>
      <w:r w:rsidRPr="00C217C4">
        <w:rPr>
          <w:b/>
          <w:bCs/>
        </w:rPr>
        <w:t>CLI</w:t>
      </w:r>
      <w:r>
        <w:t>).</w:t>
      </w:r>
    </w:p>
    <w:p w14:paraId="2773E1CC" w14:textId="165392A7" w:rsidR="00E555F4" w:rsidRDefault="00E555F4" w:rsidP="00E555F4">
      <w:pPr>
        <w:pStyle w:val="Ttulo2"/>
      </w:pPr>
      <w:bookmarkStart w:id="11" w:name="_Toc202150806"/>
      <w:r w:rsidRPr="00E555F4">
        <w:t>Ventajas</w:t>
      </w:r>
      <w:bookmarkEnd w:id="11"/>
    </w:p>
    <w:p w14:paraId="7E28BB1C" w14:textId="102075B9" w:rsidR="00E555F4" w:rsidRDefault="00E555F4">
      <w:pPr>
        <w:pStyle w:val="Prrafodelista"/>
        <w:numPr>
          <w:ilvl w:val="0"/>
          <w:numId w:val="10"/>
        </w:numPr>
      </w:pPr>
      <w:r>
        <w:t>E</w:t>
      </w:r>
      <w:r w:rsidRPr="00E555F4">
        <w:t>l código es</w:t>
      </w:r>
      <w:r>
        <w:t xml:space="preserve"> </w:t>
      </w:r>
      <w:r w:rsidRPr="00E555F4">
        <w:t xml:space="preserve">sencillo y fácil </w:t>
      </w:r>
      <w:r>
        <w:t xml:space="preserve">y posibilita una fácil comprensión del método </w:t>
      </w:r>
      <w:r w:rsidRPr="00E555F4">
        <w:t xml:space="preserve">de </w:t>
      </w:r>
      <w:r w:rsidRPr="00C94883">
        <w:rPr>
          <w:i/>
          <w:iCs/>
        </w:rPr>
        <w:t xml:space="preserve">Transformada de </w:t>
      </w:r>
      <w:proofErr w:type="spellStart"/>
      <w:r w:rsidRPr="00C94883">
        <w:rPr>
          <w:i/>
          <w:iCs/>
        </w:rPr>
        <w:t>Hough</w:t>
      </w:r>
      <w:proofErr w:type="spellEnd"/>
      <w:r w:rsidRPr="00E555F4">
        <w:t xml:space="preserve"> para rectas</w:t>
      </w:r>
      <w:r>
        <w:t>.</w:t>
      </w:r>
    </w:p>
    <w:p w14:paraId="7C12308D" w14:textId="7778FBBB" w:rsidR="00E555F4" w:rsidRDefault="00E555F4">
      <w:pPr>
        <w:pStyle w:val="Prrafodelista"/>
        <w:numPr>
          <w:ilvl w:val="0"/>
          <w:numId w:val="10"/>
        </w:numPr>
      </w:pPr>
      <w:r>
        <w:t xml:space="preserve">Eficiente </w:t>
      </w:r>
      <w:r w:rsidRPr="00E555F4">
        <w:t>para pruebas pequeñas</w:t>
      </w:r>
      <w:r>
        <w:t xml:space="preserve"> (como las de</w:t>
      </w:r>
      <w:r w:rsidRPr="00E555F4">
        <w:t xml:space="preserve"> </w:t>
      </w:r>
      <w:r w:rsidRPr="00E555F4">
        <w:t>entornos educativos y demostrativos</w:t>
      </w:r>
      <w:r>
        <w:t>).</w:t>
      </w:r>
    </w:p>
    <w:p w14:paraId="63F64CE2" w14:textId="78E5EB9A" w:rsidR="00E555F4" w:rsidRDefault="00E555F4" w:rsidP="00E555F4">
      <w:pPr>
        <w:pStyle w:val="Ttulo2"/>
      </w:pPr>
      <w:bookmarkStart w:id="12" w:name="_Toc202150807"/>
      <w:r>
        <w:t>Limitaciones</w:t>
      </w:r>
      <w:bookmarkEnd w:id="12"/>
    </w:p>
    <w:p w14:paraId="4E3F17C3" w14:textId="0D4AC31D" w:rsidR="00E555F4" w:rsidRDefault="00E555F4">
      <w:pPr>
        <w:pStyle w:val="Prrafodelista"/>
        <w:numPr>
          <w:ilvl w:val="0"/>
          <w:numId w:val="11"/>
        </w:numPr>
      </w:pPr>
      <w:r w:rsidRPr="00E555F4">
        <w:t>La matriz acumuladora (</w:t>
      </w:r>
      <w:proofErr w:type="spellStart"/>
      <w:r w:rsidRPr="00C94883">
        <w:rPr>
          <w:rFonts w:ascii="Courier New" w:hAnsi="Courier New" w:cs="Courier New"/>
          <w:sz w:val="22"/>
          <w:szCs w:val="22"/>
          <w:shd w:val="clear" w:color="auto" w:fill="F2F2F2" w:themeFill="background1" w:themeFillShade="F2"/>
        </w:rPr>
        <w:t>accumulator</w:t>
      </w:r>
      <w:proofErr w:type="spellEnd"/>
      <w:r w:rsidRPr="00E555F4">
        <w:t>) puede crecer significativamente en función del tamaño máximo esperado de las coordenadas, lo cual puede implicar un uso intensivo de memoria en situaciones reales con imágenes o puntos con rangos muy grandes.</w:t>
      </w:r>
    </w:p>
    <w:p w14:paraId="31B11333" w14:textId="77777777" w:rsidR="00C94883" w:rsidRDefault="00E555F4">
      <w:pPr>
        <w:pStyle w:val="Prrafodelista"/>
        <w:numPr>
          <w:ilvl w:val="0"/>
          <w:numId w:val="11"/>
        </w:numPr>
      </w:pPr>
      <w:r>
        <w:t>S</w:t>
      </w:r>
      <w:r w:rsidRPr="00E555F4">
        <w:t xml:space="preserve">ensible a ruido (puntos alejados de la línea), pudiendo detectar falsos positivos si no se implementan técnicas adicionales de </w:t>
      </w:r>
      <w:proofErr w:type="spellStart"/>
      <w:r w:rsidRPr="00E555F4">
        <w:t>umbralización</w:t>
      </w:r>
      <w:proofErr w:type="spellEnd"/>
      <w:r w:rsidRPr="00E555F4">
        <w:t xml:space="preserve"> o filtrado.</w:t>
      </w:r>
    </w:p>
    <w:p w14:paraId="03B8B947" w14:textId="713A5B53" w:rsidR="00C94883" w:rsidRDefault="00C94883">
      <w:pPr>
        <w:pStyle w:val="Prrafodelista"/>
        <w:numPr>
          <w:ilvl w:val="0"/>
          <w:numId w:val="11"/>
        </w:numPr>
      </w:pPr>
      <w:r w:rsidRPr="00C94883">
        <w:t>Elegir adecuadamente la resolución del espacio es crítico para una detección efectiva.</w:t>
      </w:r>
    </w:p>
    <w:p w14:paraId="206EBD8A" w14:textId="180AFC93" w:rsidR="00C94883" w:rsidRDefault="00C94883" w:rsidP="00C94883">
      <w:pPr>
        <w:pStyle w:val="Ttulo2"/>
      </w:pPr>
      <w:bookmarkStart w:id="13" w:name="_Toc202150808"/>
      <w:r>
        <w:t>Dificultades</w:t>
      </w:r>
      <w:bookmarkEnd w:id="13"/>
    </w:p>
    <w:p w14:paraId="17CB1C55" w14:textId="26AAF240" w:rsidR="00C94883" w:rsidRDefault="00C94883">
      <w:pPr>
        <w:pStyle w:val="Prrafodelista"/>
        <w:numPr>
          <w:ilvl w:val="0"/>
          <w:numId w:val="12"/>
        </w:numPr>
      </w:pPr>
      <w:r>
        <w:t>Dado que en Java prescindí de un entorno gráfic</w:t>
      </w:r>
      <w:r w:rsidR="00C217C4">
        <w:t>o</w:t>
      </w:r>
      <w:r>
        <w:t xml:space="preserve"> y </w:t>
      </w:r>
      <w:r w:rsidR="00C217C4">
        <w:t xml:space="preserve">en su lugar, </w:t>
      </w:r>
      <w:r>
        <w:t xml:space="preserve">decidí trabajar con CLI, se hicieron necesarias validaciones, </w:t>
      </w:r>
      <w:r w:rsidRPr="00C94883">
        <w:t>excepciones y validaciones para asegurar que las entradas de los usuarios fueran adecuadas</w:t>
      </w:r>
      <w:r>
        <w:t>.</w:t>
      </w:r>
    </w:p>
    <w:p w14:paraId="123A469A" w14:textId="5F72C537" w:rsidR="00C94883" w:rsidRDefault="00C94883">
      <w:pPr>
        <w:pStyle w:val="Prrafodelista"/>
        <w:numPr>
          <w:ilvl w:val="0"/>
          <w:numId w:val="12"/>
        </w:numPr>
      </w:pPr>
      <w:r w:rsidRPr="00C94883">
        <w:t xml:space="preserve">Determinar límites </w:t>
      </w:r>
      <w:r>
        <w:t xml:space="preserve">óptimos y </w:t>
      </w:r>
      <w:r w:rsidRPr="00C94883">
        <w:t>adecuados (</w:t>
      </w:r>
      <w:proofErr w:type="spellStart"/>
      <w:r w:rsidRPr="00C94883">
        <w:rPr>
          <w:rFonts w:ascii="Courier New" w:hAnsi="Courier New" w:cs="Courier New"/>
          <w:shd w:val="clear" w:color="auto" w:fill="F2F2F2" w:themeFill="background1" w:themeFillShade="F2"/>
        </w:rPr>
        <w:t>rhoMax</w:t>
      </w:r>
      <w:proofErr w:type="spellEnd"/>
      <w:r w:rsidRPr="00C94883">
        <w:t xml:space="preserve">, </w:t>
      </w:r>
      <w:proofErr w:type="spellStart"/>
      <w:r w:rsidRPr="00C94883">
        <w:rPr>
          <w:rFonts w:ascii="Courier New" w:hAnsi="Courier New" w:cs="Courier New"/>
          <w:shd w:val="clear" w:color="auto" w:fill="F2F2F2" w:themeFill="background1" w:themeFillShade="F2"/>
        </w:rPr>
        <w:t>width</w:t>
      </w:r>
      <w:proofErr w:type="spellEnd"/>
      <w:r w:rsidRPr="00C94883">
        <w:t xml:space="preserve"> y </w:t>
      </w:r>
      <w:proofErr w:type="spellStart"/>
      <w:r w:rsidRPr="00C94883">
        <w:rPr>
          <w:rFonts w:ascii="Courier New" w:hAnsi="Courier New" w:cs="Courier New"/>
          <w:shd w:val="clear" w:color="auto" w:fill="F2F2F2" w:themeFill="background1" w:themeFillShade="F2"/>
        </w:rPr>
        <w:t>height</w:t>
      </w:r>
      <w:proofErr w:type="spellEnd"/>
      <w:r w:rsidRPr="00C94883">
        <w:t>) para la matriz acumuladora</w:t>
      </w:r>
      <w:r>
        <w:t xml:space="preserve">, requirió antes, planificación (es decir, anotar previamente, en papel y </w:t>
      </w:r>
      <w:r w:rsidR="00C217C4">
        <w:t>lápiz,</w:t>
      </w:r>
      <w:r>
        <w:t xml:space="preserve"> por ejemplo, de forma tal de ver con qué valores se alimenta al programa.</w:t>
      </w:r>
    </w:p>
    <w:p w14:paraId="222BA541" w14:textId="1807F117" w:rsidR="00F83AEF" w:rsidRDefault="00871375" w:rsidP="00E555F4">
      <w:pPr>
        <w:pStyle w:val="Ttulo1"/>
      </w:pPr>
      <w:bookmarkStart w:id="14" w:name="_Toc202150809"/>
      <w:r>
        <w:lastRenderedPageBreak/>
        <w:t xml:space="preserve">3.3. </w:t>
      </w:r>
      <w:r w:rsidR="00C53E5D" w:rsidRPr="00C53E5D">
        <w:t>Desarroll</w:t>
      </w:r>
      <w:r w:rsidR="00C53E5D">
        <w:t>o</w:t>
      </w:r>
      <w:r w:rsidR="00C53E5D" w:rsidRPr="00C53E5D">
        <w:t xml:space="preserve"> e implementa</w:t>
      </w:r>
      <w:r w:rsidR="00C53E5D">
        <w:t>ción</w:t>
      </w:r>
      <w:r w:rsidR="00C53E5D" w:rsidRPr="00C53E5D">
        <w:t xml:space="preserve"> </w:t>
      </w:r>
      <w:r w:rsidR="00C53E5D">
        <w:t xml:space="preserve">de </w:t>
      </w:r>
      <w:r w:rsidR="00C53E5D" w:rsidRPr="00C53E5D">
        <w:t xml:space="preserve">un prototipo destinado a la transformada de </w:t>
      </w:r>
      <w:proofErr w:type="spellStart"/>
      <w:r w:rsidR="00C53E5D" w:rsidRPr="00C53E5D">
        <w:t>Hough</w:t>
      </w:r>
      <w:proofErr w:type="spellEnd"/>
      <w:r w:rsidR="00C53E5D" w:rsidRPr="00C53E5D">
        <w:t xml:space="preserve"> de circunferencias</w:t>
      </w:r>
      <w:bookmarkEnd w:id="14"/>
    </w:p>
    <w:p w14:paraId="0CDFE48C" w14:textId="0FD84E2B" w:rsidR="00DE161D" w:rsidRPr="00DE161D" w:rsidRDefault="00C217C4" w:rsidP="00DE161D">
      <w:r>
        <w:t xml:space="preserve">Se presenta un </w:t>
      </w:r>
      <w:r w:rsidRPr="00C217C4">
        <w:t xml:space="preserve">prototipo </w:t>
      </w:r>
      <w:r>
        <w:t xml:space="preserve">que </w:t>
      </w:r>
      <w:r w:rsidRPr="00C217C4">
        <w:t xml:space="preserve">permite explorar </w:t>
      </w:r>
      <w:r>
        <w:t xml:space="preserve">el </w:t>
      </w:r>
      <w:r w:rsidRPr="00C217C4">
        <w:t>funciona</w:t>
      </w:r>
      <w:r>
        <w:t>miento</w:t>
      </w:r>
      <w:r w:rsidRPr="00C217C4">
        <w:t xml:space="preserve"> </w:t>
      </w:r>
      <w:r>
        <w:t xml:space="preserve">de </w:t>
      </w:r>
      <w:r w:rsidRPr="00C217C4">
        <w:t xml:space="preserve">la Transformada de </w:t>
      </w:r>
      <w:proofErr w:type="spellStart"/>
      <w:r w:rsidRPr="00C217C4">
        <w:t>Hough</w:t>
      </w:r>
      <w:proofErr w:type="spellEnd"/>
      <w:r w:rsidRPr="00C217C4">
        <w:t xml:space="preserve"> en el caso particular y práctico de la detección de circunferencias</w:t>
      </w:r>
      <w:r>
        <w:t xml:space="preserve"> con Radio conocido</w:t>
      </w:r>
      <w:r w:rsidRPr="00C217C4"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5"/>
      </w:tblGrid>
      <w:tr w:rsidR="00DE161D" w:rsidRPr="00DA3FBB" w14:paraId="5A768C8F" w14:textId="77777777" w:rsidTr="00A86EA5">
        <w:tc>
          <w:tcPr>
            <w:tcW w:w="8835" w:type="dxa"/>
          </w:tcPr>
          <w:p w14:paraId="3E18623A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import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java.util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ArrayList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487D1FAA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import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java.util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List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03349960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import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java.util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Scanner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13EC9879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76A20DF5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public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class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TransfHoughCircunferencias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41FE6318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572C698F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private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final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[][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accumulator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5DDA649F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private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final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width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height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radius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1E530127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71600364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private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List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&lt;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]&gt;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points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new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ArrayList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&lt;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&gt;();</w:t>
            </w:r>
            <w:proofErr w:type="gramEnd"/>
          </w:p>
          <w:p w14:paraId="0B6F0573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3D30B277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public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TransfHoughCircunferencias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List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&lt;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]&gt;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points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width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height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radius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</w:p>
          <w:p w14:paraId="103B6716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this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points</w:t>
            </w:r>
            <w:proofErr w:type="spellEnd"/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points;</w:t>
            </w:r>
            <w:proofErr w:type="gramEnd"/>
          </w:p>
          <w:p w14:paraId="51EE6107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this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width</w:t>
            </w:r>
            <w:proofErr w:type="spellEnd"/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width;</w:t>
            </w:r>
            <w:proofErr w:type="gramEnd"/>
          </w:p>
          <w:p w14:paraId="410D1F90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this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height</w:t>
            </w:r>
            <w:proofErr w:type="spellEnd"/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height;</w:t>
            </w:r>
            <w:proofErr w:type="gramEnd"/>
          </w:p>
          <w:p w14:paraId="2F809EDF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this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radius</w:t>
            </w:r>
            <w:proofErr w:type="spellEnd"/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radius;</w:t>
            </w:r>
            <w:proofErr w:type="gramEnd"/>
          </w:p>
          <w:p w14:paraId="745B9664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accumulator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new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[width][height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];</w:t>
            </w:r>
            <w:proofErr w:type="gramEnd"/>
          </w:p>
          <w:p w14:paraId="78A5822C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}</w:t>
            </w:r>
          </w:p>
          <w:p w14:paraId="007FB7F7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3EC13A73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public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void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performTransform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</w:p>
          <w:p w14:paraId="15EC1EB4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: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points) {</w:t>
            </w:r>
            <w:proofErr w:type="gramEnd"/>
          </w:p>
          <w:p w14:paraId="1E62A4ED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x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p[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];</w:t>
            </w:r>
            <w:proofErr w:type="gramEnd"/>
          </w:p>
          <w:p w14:paraId="495DE127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y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p[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];</w:t>
            </w:r>
            <w:proofErr w:type="gramEnd"/>
          </w:p>
          <w:p w14:paraId="319372D4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00A90ACF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theta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theta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360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 theta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  <w:proofErr w:type="gramEnd"/>
          </w:p>
          <w:p w14:paraId="701047DE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Math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round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(x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radius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*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Math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cos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Math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toRadians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(theta))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3BA1F0FB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Math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round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(y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radius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*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Math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sin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Math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toRadians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theta)));</w:t>
            </w:r>
            <w:proofErr w:type="gramEnd"/>
          </w:p>
          <w:p w14:paraId="4EA6B0C3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6BD81209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(a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&gt;=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&amp;&amp;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a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width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&amp;&amp;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b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&gt;=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&amp;&amp;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b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height) {</w:t>
            </w:r>
            <w:proofErr w:type="gramEnd"/>
          </w:p>
          <w:p w14:paraId="5B38E45F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           accumulator[a][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b]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309DE927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       }</w:t>
            </w:r>
          </w:p>
          <w:p w14:paraId="35065270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   }</w:t>
            </w:r>
          </w:p>
          <w:p w14:paraId="4E956149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}</w:t>
            </w:r>
          </w:p>
          <w:p w14:paraId="53C21C1D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}</w:t>
            </w:r>
          </w:p>
          <w:p w14:paraId="58BD6245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746FD3D2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public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getMaxAccumulator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</w:p>
          <w:p w14:paraId="011E0891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lastRenderedPageBreak/>
              <w:t xml:space="preserve">       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max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783B5E17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aMaxFound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18959A23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bMaxFound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3E46E072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401D43F0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a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width; a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  <w:proofErr w:type="gramEnd"/>
          </w:p>
          <w:p w14:paraId="3DC435D0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b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height; b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  <w:proofErr w:type="gramEnd"/>
          </w:p>
          <w:p w14:paraId="2B514E6C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(accumulator[a][b]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&gt;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max) {</w:t>
            </w:r>
          </w:p>
          <w:p w14:paraId="693A4140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    max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accumulator[a][b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];</w:t>
            </w:r>
            <w:proofErr w:type="gramEnd"/>
          </w:p>
          <w:p w14:paraId="7AE6210B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aMaxFound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a;</w:t>
            </w:r>
            <w:proofErr w:type="gramEnd"/>
          </w:p>
          <w:p w14:paraId="698E994E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bMaxFound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b;</w:t>
            </w:r>
            <w:proofErr w:type="gramEnd"/>
          </w:p>
          <w:p w14:paraId="1E9C3E59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       }</w:t>
            </w:r>
          </w:p>
          <w:p w14:paraId="6B109D38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   }</w:t>
            </w:r>
          </w:p>
          <w:p w14:paraId="776C52B8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}</w:t>
            </w:r>
          </w:p>
          <w:p w14:paraId="11AE53E8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67D5B6E2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return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new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[]{</w:t>
            </w:r>
            <w:proofErr w:type="spellStart"/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aMaxFound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bMaxFound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, max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};</w:t>
            </w:r>
            <w:proofErr w:type="gramEnd"/>
          </w:p>
          <w:p w14:paraId="0CD5E082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}</w:t>
            </w:r>
          </w:p>
          <w:p w14:paraId="04129DFE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5943C6AE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public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static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void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main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args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  <w:proofErr w:type="gramEnd"/>
          </w:p>
          <w:p w14:paraId="1829DDE6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Scanner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scanner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new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Scanner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System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in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19328E7C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List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&lt;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]&gt;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points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new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ArrayList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&lt;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&gt;();</w:t>
            </w:r>
            <w:proofErr w:type="gramEnd"/>
          </w:p>
          <w:p w14:paraId="4390DAED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1A4DB705" w14:textId="77777777" w:rsidR="00DA3FBB" w:rsidRPr="00DE161D" w:rsidRDefault="00DA3FBB" w:rsidP="00DA3FB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</w:t>
            </w:r>
            <w:r w:rsidRPr="00DE161D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\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n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Ingrese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 xml:space="preserve"> el radio conocido para la circunferencia: "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3272FE54" w14:textId="77777777" w:rsidR="00DA3FBB" w:rsidRPr="00DE161D" w:rsidRDefault="00DA3FBB" w:rsidP="00DA3FB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radius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Integer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parseInt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scanner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nextLine</w:t>
            </w:r>
            <w:proofErr w:type="spellEnd"/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trim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()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0093A93F" w14:textId="77777777" w:rsidR="00DA3FBB" w:rsidRPr="00DE161D" w:rsidRDefault="00DA3FBB" w:rsidP="00DA3FB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272B9290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"Ingrese pares de coordenadas (x ; y).</w:t>
            </w:r>
            <w:r w:rsidRPr="00DE161D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\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n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Puede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 xml:space="preserve"> dejar de introducir valores en cualquier momento, introduciendo la letra 'q'."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4DA25755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67FD3A7C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contador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78B98262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while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true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</w:p>
          <w:p w14:paraId="7FCBD38C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System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out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"(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x[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contador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] ;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y[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contador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"]) = "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497F9C11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input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scanner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nextLine</w:t>
            </w:r>
            <w:proofErr w:type="spellEnd"/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trim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3F931BE8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09A2640F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input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equalsIgnoreCase</w:t>
            </w:r>
            <w:proofErr w:type="spellEnd"/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"q"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)) {</w:t>
            </w:r>
            <w:proofErr w:type="gramEnd"/>
          </w:p>
          <w:p w14:paraId="35E53F95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break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36C51072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   }</w:t>
            </w:r>
          </w:p>
          <w:p w14:paraId="4114ACAC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5131125B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parts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input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split</w:t>
            </w:r>
            <w:proofErr w:type="spellEnd"/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DE161D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/>
              </w:rPr>
              <w:t>\\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s+"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629A1F06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parts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length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!=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  <w:proofErr w:type="gramEnd"/>
          </w:p>
          <w:p w14:paraId="4DA50D95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System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out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println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"¡Error! 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Deben ingresarse dos valores numéricos separados por espacio."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5006F641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   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continue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3621EF62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   }</w:t>
            </w:r>
          </w:p>
          <w:p w14:paraId="4EE95F4A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69F967CE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try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20104672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x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Double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parseDouble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parts[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2B6B3984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lastRenderedPageBreak/>
              <w:t xml:space="preserve">               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y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Double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parseDouble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parts[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4B8A35F9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points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add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new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[]{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x, y}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10457411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contador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++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;</w:t>
            </w:r>
          </w:p>
          <w:p w14:paraId="53826526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}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catch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NumberFormatException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e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  <w:proofErr w:type="gramEnd"/>
          </w:p>
          <w:p w14:paraId="4C6F4CC1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System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out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println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"¡Error! 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Ingresar números válidos."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64E05BCE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    }</w:t>
            </w:r>
          </w:p>
          <w:p w14:paraId="0E2EE9EC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}</w:t>
            </w:r>
          </w:p>
          <w:p w14:paraId="38D0AE6B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38C014BD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</w:rPr>
              <w:t>if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(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points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isEmpty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()) {</w:t>
            </w:r>
          </w:p>
          <w:p w14:paraId="3BE876A5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"No se ingresaron coordenadas."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601C6591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scanner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close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();</w:t>
            </w:r>
          </w:p>
          <w:p w14:paraId="3C714C69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</w:rPr>
              <w:t>return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;</w:t>
            </w:r>
          </w:p>
          <w:p w14:paraId="618D1EBA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}</w:t>
            </w:r>
          </w:p>
          <w:p w14:paraId="7DE0A374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24672059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</w:t>
            </w:r>
            <w:r w:rsidRPr="00DE161D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\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n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Valores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 xml:space="preserve"> ingresados:"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2350C229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i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points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size</w:t>
            </w:r>
            <w:proofErr w:type="spellEnd"/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i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  <w:proofErr w:type="gramEnd"/>
          </w:p>
          <w:p w14:paraId="6C3571D6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double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points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get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595D21DE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System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out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printf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"[%d] (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x ;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y) = (%.1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f ;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%.1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f)</w:t>
            </w:r>
            <w:r w:rsidRPr="00DE161D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/>
              </w:rPr>
              <w:t>\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/>
              </w:rPr>
              <w:t>n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i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point[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],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point[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64E916B1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}</w:t>
            </w:r>
          </w:p>
          <w:p w14:paraId="5D18645B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System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out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println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0BCEF205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1D276011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width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)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points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stream</w:t>
            </w:r>
            <w:proofErr w:type="spellEnd"/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).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mapToDouble</w:t>
            </w:r>
            <w:proofErr w:type="spellEnd"/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(p </w:t>
            </w:r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-&gt;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p[</w:t>
            </w:r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]).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max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).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getAsDouble</w:t>
            </w:r>
            <w:proofErr w:type="spellEnd"/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radius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0A9D3323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height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)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points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stream</w:t>
            </w:r>
            <w:proofErr w:type="spellEnd"/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).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mapToDouble</w:t>
            </w:r>
            <w:proofErr w:type="spellEnd"/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(p </w:t>
            </w:r>
            <w:r w:rsidRPr="00DE161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-&gt;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p[</w:t>
            </w:r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]).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max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).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getAsDouble</w:t>
            </w:r>
            <w:proofErr w:type="spellEnd"/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()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radius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proofErr w:type="gramEnd"/>
          </w:p>
          <w:p w14:paraId="4BBF79B7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0BAD3D92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TransfHoughCircunferencias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hough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new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TransfHoughCircunferencias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points, width, height, radius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101FC696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hough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performTransform</w:t>
            </w:r>
            <w:proofErr w:type="spellEnd"/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2E1212FA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066EDA4A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circleParams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hough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getMaxAccumulator</w:t>
            </w:r>
            <w:proofErr w:type="spellEnd"/>
            <w:proofErr w:type="gram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65B8F7B6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0403EF1E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</w:rPr>
              <w:t>if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(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circleParams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[</w:t>
            </w:r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2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]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&gt;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 {</w:t>
            </w:r>
          </w:p>
          <w:p w14:paraId="25F8F7E4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"Centro detectado de la circunferencia: "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5B4A9CD3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System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out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println</w:t>
            </w:r>
            <w:proofErr w:type="spellEnd"/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"(a ;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b) = ("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circleParams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 ;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"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circleParams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gramEnd"/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")"</w:t>
            </w:r>
            <w:proofErr w:type="gram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  <w:proofErr w:type="gramEnd"/>
          </w:p>
          <w:p w14:paraId="586F30EE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"Puntos alineados con este centro: "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DE161D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+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circleParams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[</w:t>
            </w:r>
            <w:r w:rsidRPr="00DE161D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2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]);</w:t>
            </w:r>
          </w:p>
          <w:p w14:paraId="3CB4F1FA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}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C586C0"/>
                <w:sz w:val="18"/>
                <w:szCs w:val="18"/>
              </w:rPr>
              <w:t>else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{</w:t>
            </w:r>
          </w:p>
          <w:p w14:paraId="04B3E3A8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DE161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"No se detectó claramente una circunferencia."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043163B9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}</w:t>
            </w:r>
          </w:p>
          <w:p w14:paraId="75CB72D1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1900A820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DE161D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scanner</w:t>
            </w: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DE161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close</w:t>
            </w:r>
            <w:proofErr w:type="spellEnd"/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();</w:t>
            </w:r>
          </w:p>
          <w:p w14:paraId="493E9231" w14:textId="77777777" w:rsidR="00DE161D" w:rsidRPr="00DE161D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}</w:t>
            </w:r>
          </w:p>
          <w:p w14:paraId="6E69588A" w14:textId="70D2A490" w:rsidR="00DE161D" w:rsidRPr="00DA3FBB" w:rsidRDefault="00DE161D" w:rsidP="00DE161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DE161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}</w:t>
            </w:r>
          </w:p>
        </w:tc>
      </w:tr>
    </w:tbl>
    <w:p w14:paraId="10FB2F7B" w14:textId="77777777" w:rsidR="00DE161D" w:rsidRPr="00025FF7" w:rsidRDefault="00DE161D" w:rsidP="00DE161D">
      <w:pPr>
        <w:pStyle w:val="Ttulo2"/>
      </w:pPr>
      <w:bookmarkStart w:id="15" w:name="_Toc202150810"/>
      <w:r w:rsidRPr="00025FF7">
        <w:lastRenderedPageBreak/>
        <w:t>Cómo funciona</w:t>
      </w:r>
      <w:bookmarkEnd w:id="15"/>
    </w:p>
    <w:p w14:paraId="1BB820AD" w14:textId="202EF6DB" w:rsidR="00570933" w:rsidRDefault="00570933">
      <w:pPr>
        <w:pStyle w:val="Prrafodelista"/>
        <w:numPr>
          <w:ilvl w:val="0"/>
          <w:numId w:val="18"/>
        </w:numPr>
      </w:pPr>
      <w:r>
        <w:t xml:space="preserve">El programa solicita el ingreso de </w:t>
      </w:r>
      <w:r w:rsidR="003B6ED8">
        <w:t xml:space="preserve">un radio previamente conocido, y un conjunto de </w:t>
      </w:r>
      <w:r>
        <w:t xml:space="preserve">pares </w:t>
      </w:r>
      <w:r w:rsidR="003B6ED8">
        <w:t xml:space="preserve">de coordenadas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El ingreso finaliza cuando el usuario introduce </w:t>
      </w:r>
      <w:r w:rsidRPr="00025FF7">
        <w:rPr>
          <w:rFonts w:ascii="Courier New" w:hAnsi="Courier New" w:cs="Courier New"/>
          <w:b/>
          <w:bCs/>
        </w:rPr>
        <w:t>q</w:t>
      </w:r>
      <w:r>
        <w:t>.</w:t>
      </w:r>
    </w:p>
    <w:p w14:paraId="01CA5A8D" w14:textId="30678598" w:rsidR="00570933" w:rsidRDefault="003B6ED8">
      <w:pPr>
        <w:pStyle w:val="Prrafodelista"/>
        <w:numPr>
          <w:ilvl w:val="0"/>
          <w:numId w:val="18"/>
        </w:numPr>
      </w:pPr>
      <w:r w:rsidRPr="003B6ED8">
        <w:t>A partir de estas entradas, cada punto ingresado vota en un espacio acumulador por los posibles centros que darían lugar a una circunferencia con dicho radio</w:t>
      </w:r>
      <w:r w:rsidR="00570933">
        <w:t>.</w:t>
      </w:r>
    </w:p>
    <w:p w14:paraId="67681D43" w14:textId="3B2CB5E7" w:rsidR="003B6ED8" w:rsidRDefault="003B6ED8">
      <w:pPr>
        <w:pStyle w:val="Prrafodelista"/>
        <w:numPr>
          <w:ilvl w:val="0"/>
          <w:numId w:val="18"/>
        </w:numPr>
      </w:pPr>
      <w:r w:rsidRPr="003B6ED8">
        <w:t>Esto se realiza recorriendo todos los ángulos (de 0° a 359°) alrededor de cada punto y determinando qué posiciones podrían corresponder al centro.</w:t>
      </w:r>
    </w:p>
    <w:p w14:paraId="4B00948F" w14:textId="411B5D9C" w:rsidR="00570933" w:rsidRDefault="003B6ED8">
      <w:pPr>
        <w:pStyle w:val="Prrafodelista"/>
        <w:numPr>
          <w:ilvl w:val="0"/>
          <w:numId w:val="18"/>
        </w:numPr>
      </w:pPr>
      <w:r w:rsidRPr="003B6ED8">
        <w:t>Finalmente, el punto con la mayor acumulación de votos indica el centro más probable de la circunferencia que se ajusta mejor a los puntos ingresados.</w:t>
      </w:r>
    </w:p>
    <w:p w14:paraId="29500857" w14:textId="4D19489E" w:rsidR="00916853" w:rsidRDefault="00C217C4" w:rsidP="00C217C4">
      <w:pPr>
        <w:pStyle w:val="Ttulo2"/>
      </w:pPr>
      <w:bookmarkStart w:id="16" w:name="_Toc202150811"/>
      <w:r>
        <w:t>Salida (de ejemplo)</w:t>
      </w:r>
      <w:bookmarkEnd w:id="16"/>
    </w:p>
    <w:p w14:paraId="1E7EA982" w14:textId="7D40AAC0" w:rsidR="00C217C4" w:rsidRDefault="003651B4" w:rsidP="00916853">
      <w:r>
        <w:rPr>
          <w:noProof/>
        </w:rPr>
        <w:drawing>
          <wp:inline distT="0" distB="0" distL="0" distR="0" wp14:anchorId="7BD4A051" wp14:editId="25DBD32A">
            <wp:extent cx="5615940" cy="3451860"/>
            <wp:effectExtent l="0" t="0" r="3810" b="0"/>
            <wp:docPr id="160700216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303C" w14:textId="79F33BC1" w:rsidR="003651B4" w:rsidRDefault="003651B4" w:rsidP="003651B4">
      <w:r>
        <w:t>En el ejemplo, ingresamos puntos que se</w:t>
      </w:r>
      <w:r w:rsidRPr="003651B4">
        <w:t xml:space="preserve"> corresponden a una circunferencia de radio 4 centrada en el origen.</w:t>
      </w:r>
      <w:r>
        <w:t xml:space="preserve"> Vemos que el centro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</m:oMath>
      <w:r>
        <w:t xml:space="preserve"> es detectado correctamente, y lo que (a primera vista) podría llamar la atención es el hecho de que se detectan 60 puntos, pero ingresamos solo 4 puntos. Bien, e</w:t>
      </w:r>
      <w:r w:rsidRPr="003651B4">
        <w:t>st</w:t>
      </w:r>
      <w:r>
        <w:t xml:space="preserve">o es así porque el </w:t>
      </w:r>
      <w:r w:rsidRPr="003651B4">
        <w:t xml:space="preserve">acumulador en la posición </w:t>
      </w:r>
      <m:oMath>
        <m:r>
          <w:rPr>
            <w:rFonts w:ascii="Cambria Math" w:hAnsi="Cambria Math"/>
          </w:rPr>
          <m:t>(0;0)</m:t>
        </m:r>
      </m:oMath>
      <w:r w:rsidRPr="003651B4">
        <w:t xml:space="preserve"> recibió 60 votos.</w:t>
      </w:r>
      <w:r>
        <w:t xml:space="preserve"> ¿Y p</w:t>
      </w:r>
      <w:r w:rsidRPr="003651B4">
        <w:t>or qué?</w:t>
      </w:r>
      <w:r>
        <w:t xml:space="preserve"> Porque en </w:t>
      </w:r>
      <w:r w:rsidRPr="003651B4">
        <w:t xml:space="preserve">cada punto ingresado, el algoritmo recorre todos </w:t>
      </w:r>
      <w:r w:rsidRPr="003651B4">
        <w:lastRenderedPageBreak/>
        <w:t xml:space="preserve">los ángulos de </w:t>
      </w:r>
      <m:oMath>
        <m:r>
          <w:rPr>
            <w:rFonts w:ascii="Cambria Math" w:hAnsi="Cambria Math"/>
          </w:rPr>
          <m:t>0°</m:t>
        </m:r>
      </m:oMath>
      <w:r w:rsidRPr="003651B4">
        <w:t xml:space="preserve"> a </w:t>
      </w:r>
      <m:oMath>
        <m:r>
          <w:rPr>
            <w:rFonts w:ascii="Cambria Math" w:hAnsi="Cambria Math"/>
          </w:rPr>
          <m:t>359°</m:t>
        </m:r>
      </m:oMath>
      <w:r>
        <w:t xml:space="preserve">, y para cada ángulo </w:t>
      </w:r>
      <w:r w:rsidRPr="003651B4">
        <w:t xml:space="preserve">calcula un posible centro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</m:oMath>
      <w:r w:rsidRPr="003651B4">
        <w:t xml:space="preserve"> </w:t>
      </w:r>
      <w:r>
        <w:t xml:space="preserve">por el cual se </w:t>
      </w:r>
      <w:r w:rsidRPr="003651B4">
        <w:t>vota.</w:t>
      </w:r>
      <w:r>
        <w:t xml:space="preserve"> </w:t>
      </w:r>
      <w:r w:rsidRPr="003651B4">
        <w:t xml:space="preserve">Si el centro calculado cae en </w:t>
      </w:r>
      <m:oMath>
        <m:r>
          <w:rPr>
            <w:rFonts w:ascii="Cambria Math" w:hAnsi="Cambria Math"/>
          </w:rPr>
          <m:t>(0;0)</m:t>
        </m:r>
      </m:oMath>
      <w:r w:rsidRPr="003651B4">
        <w:t>, suma un voto al acumulador en esa celda</w:t>
      </w:r>
      <w:r>
        <w:t>.</w:t>
      </w:r>
    </w:p>
    <w:p w14:paraId="490C1571" w14:textId="77777777" w:rsidR="003651B4" w:rsidRDefault="003651B4" w:rsidP="003651B4">
      <w:r>
        <w:t>Entonces, si ingresamos 4 puntos, tenemos que cada uno recorrió 360 ángulos, así:</w:t>
      </w:r>
    </w:p>
    <w:p w14:paraId="0820B88E" w14:textId="383083C8" w:rsidR="003651B4" w:rsidRDefault="003651B4" w:rsidP="003651B4"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360 = 1440</m:t>
        </m:r>
      </m:oMath>
      <w:r>
        <w:t xml:space="preserve"> votos posibles, de los cuales </w:t>
      </w:r>
      <m:oMath>
        <m:r>
          <w:rPr>
            <w:rFonts w:ascii="Cambria Math" w:hAnsi="Cambria Math"/>
          </w:rPr>
          <m:t>60</m:t>
        </m:r>
      </m:oMath>
      <w:r>
        <w:t xml:space="preserve"> coincidieron exactamente con el punto </w:t>
      </w:r>
      <m:oMath>
        <m:r>
          <w:rPr>
            <w:rFonts w:ascii="Cambria Math" w:hAnsi="Cambria Math"/>
          </w:rPr>
          <m:t>(0;0)</m:t>
        </m:r>
      </m:oMath>
      <w:r>
        <w:t>.</w:t>
      </w:r>
    </w:p>
    <w:p w14:paraId="27F0B4C1" w14:textId="34E3864E" w:rsidR="00C217C4" w:rsidRDefault="00C217C4" w:rsidP="00C217C4">
      <w:pPr>
        <w:pStyle w:val="Ttulo2"/>
      </w:pPr>
      <w:bookmarkStart w:id="17" w:name="_Toc202150812"/>
      <w:r>
        <w:t>Características</w:t>
      </w:r>
      <w:bookmarkEnd w:id="17"/>
    </w:p>
    <w:p w14:paraId="66F99162" w14:textId="77777777" w:rsidR="00C217C4" w:rsidRPr="00E555F4" w:rsidRDefault="00C217C4">
      <w:pPr>
        <w:pStyle w:val="Prrafodelista"/>
        <w:numPr>
          <w:ilvl w:val="0"/>
          <w:numId w:val="13"/>
        </w:numPr>
      </w:pPr>
      <w:r w:rsidRPr="00C217C4">
        <w:rPr>
          <w:b/>
          <w:bCs/>
        </w:rPr>
        <w:t>Interactivo</w:t>
      </w:r>
      <w:r w:rsidRPr="00E555F4">
        <w:t>:</w:t>
      </w:r>
      <w:r>
        <w:t xml:space="preserve"> el prototipo solicita al usuario, el ingreso de </w:t>
      </w:r>
      <w:r w:rsidRPr="00E555F4">
        <w:t xml:space="preserve">pares </w:t>
      </w:r>
      <w:r>
        <w:t xml:space="preserve">numéricos para las </w:t>
      </w:r>
      <w:r w:rsidRPr="00E555F4">
        <w:t>coordenadas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E555F4">
        <w:t>.</w:t>
      </w:r>
    </w:p>
    <w:p w14:paraId="0F4B5637" w14:textId="77777777" w:rsidR="00C217C4" w:rsidRPr="00E555F4" w:rsidRDefault="00C217C4">
      <w:pPr>
        <w:pStyle w:val="Prrafodelista"/>
        <w:numPr>
          <w:ilvl w:val="0"/>
          <w:numId w:val="13"/>
        </w:numPr>
      </w:pPr>
      <w:r w:rsidRPr="00C217C4">
        <w:rPr>
          <w:b/>
          <w:bCs/>
        </w:rPr>
        <w:t>Flexible</w:t>
      </w:r>
      <w:r w:rsidRPr="00E555F4">
        <w:t>:</w:t>
      </w:r>
      <w:r>
        <w:t xml:space="preserve"> maneja tipos de datos enteros y decimales (</w:t>
      </w:r>
      <w:proofErr w:type="spellStart"/>
      <w:r w:rsidRPr="00C217C4">
        <w:rPr>
          <w:i/>
          <w:iCs/>
        </w:rPr>
        <w:t>double</w:t>
      </w:r>
      <w:proofErr w:type="spellEnd"/>
      <w:r>
        <w:t>).</w:t>
      </w:r>
    </w:p>
    <w:p w14:paraId="543347F3" w14:textId="69F251F1" w:rsidR="00C217C4" w:rsidRDefault="00C217C4">
      <w:pPr>
        <w:pStyle w:val="Prrafodelista"/>
        <w:numPr>
          <w:ilvl w:val="0"/>
          <w:numId w:val="13"/>
        </w:numPr>
      </w:pPr>
      <w:r w:rsidRPr="00C217C4">
        <w:rPr>
          <w:b/>
          <w:bCs/>
        </w:rPr>
        <w:t>Radio conocido</w:t>
      </w:r>
      <w:r>
        <w:t xml:space="preserve">: </w:t>
      </w:r>
      <w:r>
        <w:t>e</w:t>
      </w:r>
      <w:r>
        <w:t>l usuario especifica un radio conocido, simplificando la representación de la circunferencia en un espacio 2D (coordenadas del centro).</w:t>
      </w:r>
    </w:p>
    <w:p w14:paraId="40E453B8" w14:textId="54F7B34F" w:rsidR="00C217C4" w:rsidRDefault="00C217C4">
      <w:pPr>
        <w:pStyle w:val="Prrafodelista"/>
        <w:numPr>
          <w:ilvl w:val="0"/>
          <w:numId w:val="13"/>
        </w:numPr>
      </w:pPr>
      <w:r>
        <w:t>Programa de consola (</w:t>
      </w:r>
      <w:r w:rsidRPr="00C217C4">
        <w:rPr>
          <w:b/>
          <w:bCs/>
        </w:rPr>
        <w:t>CLI</w:t>
      </w:r>
      <w:r>
        <w:t>)</w:t>
      </w:r>
      <w:r>
        <w:t>.</w:t>
      </w:r>
    </w:p>
    <w:p w14:paraId="6BCEE235" w14:textId="12A47505" w:rsidR="00C217C4" w:rsidRDefault="00C217C4" w:rsidP="00C217C4">
      <w:pPr>
        <w:pStyle w:val="Ttulo2"/>
        <w:ind w:firstLine="360"/>
      </w:pPr>
      <w:bookmarkStart w:id="18" w:name="_Toc202150813"/>
      <w:r>
        <w:t>Ventajas</w:t>
      </w:r>
      <w:bookmarkEnd w:id="18"/>
    </w:p>
    <w:p w14:paraId="7AC8FEB7" w14:textId="12D73D0D" w:rsidR="00C217C4" w:rsidRDefault="00C217C4">
      <w:pPr>
        <w:pStyle w:val="Prrafodelista"/>
        <w:numPr>
          <w:ilvl w:val="0"/>
          <w:numId w:val="14"/>
        </w:numPr>
      </w:pPr>
      <w:r>
        <w:t>Como el radio se conoce previamente, se simplifica el resto de los datos a dos dimensiones, y esto se traduce en e</w:t>
      </w:r>
      <w:r>
        <w:t>ficiencia computacional</w:t>
      </w:r>
      <w:r>
        <w:t>.</w:t>
      </w:r>
    </w:p>
    <w:p w14:paraId="76586ADD" w14:textId="77777777" w:rsidR="00C217C4" w:rsidRDefault="00C217C4">
      <w:pPr>
        <w:pStyle w:val="Prrafodelista"/>
        <w:numPr>
          <w:ilvl w:val="0"/>
          <w:numId w:val="14"/>
        </w:numPr>
      </w:pPr>
      <w:r>
        <w:t xml:space="preserve">El código es sencillo y fácil y posibilita una fácil comprensión del método de Transformada de </w:t>
      </w:r>
      <w:proofErr w:type="spellStart"/>
      <w:r>
        <w:t>Hough</w:t>
      </w:r>
      <w:proofErr w:type="spellEnd"/>
      <w:r>
        <w:t xml:space="preserve"> para circunferencias.</w:t>
      </w:r>
    </w:p>
    <w:p w14:paraId="45AF7B45" w14:textId="77777777" w:rsidR="00C217C4" w:rsidRDefault="00C217C4">
      <w:pPr>
        <w:pStyle w:val="Prrafodelista"/>
        <w:numPr>
          <w:ilvl w:val="0"/>
          <w:numId w:val="14"/>
        </w:numPr>
      </w:pPr>
      <w:r>
        <w:t>Facilidad para pruebas y validación: La interacción con el usuario facilita la realización de pruebas rápidas.</w:t>
      </w:r>
    </w:p>
    <w:p w14:paraId="6DF67194" w14:textId="77777777" w:rsidR="00C217C4" w:rsidRDefault="00C217C4">
      <w:pPr>
        <w:pStyle w:val="Prrafodelista"/>
        <w:numPr>
          <w:ilvl w:val="0"/>
          <w:numId w:val="14"/>
        </w:numPr>
      </w:pPr>
      <w:r>
        <w:t>Claridad en los resultados: La detección clara del centro es inmediata, proporcionando el máximo número de puntos que se alinean con dicho centro.</w:t>
      </w:r>
    </w:p>
    <w:p w14:paraId="732C9E51" w14:textId="77777777" w:rsidR="00C217C4" w:rsidRDefault="00C217C4">
      <w:pPr>
        <w:pStyle w:val="Prrafodelista"/>
        <w:numPr>
          <w:ilvl w:val="0"/>
          <w:numId w:val="14"/>
        </w:numPr>
      </w:pPr>
      <w:r>
        <w:t>Eficiente para pruebas pequeñas (como las de entornos educativos y demostrativos).</w:t>
      </w:r>
    </w:p>
    <w:p w14:paraId="45CF96A2" w14:textId="05138E54" w:rsidR="00C217C4" w:rsidRDefault="00C217C4" w:rsidP="00C217C4">
      <w:pPr>
        <w:pStyle w:val="Ttulo2"/>
      </w:pPr>
      <w:bookmarkStart w:id="19" w:name="_Toc202150814"/>
      <w:r>
        <w:t>Limitaciones</w:t>
      </w:r>
      <w:bookmarkEnd w:id="19"/>
    </w:p>
    <w:p w14:paraId="47D2B0E6" w14:textId="7C8B3F97" w:rsidR="00C217C4" w:rsidRDefault="00C217C4">
      <w:pPr>
        <w:pStyle w:val="Prrafodelista"/>
        <w:numPr>
          <w:ilvl w:val="0"/>
          <w:numId w:val="15"/>
        </w:numPr>
      </w:pPr>
      <w:r>
        <w:t xml:space="preserve">Dependencia del radio conocido: No </w:t>
      </w:r>
      <w:r>
        <w:t xml:space="preserve">sirve </w:t>
      </w:r>
      <w:r>
        <w:t>cuando el radio varía o es desconocido.</w:t>
      </w:r>
    </w:p>
    <w:p w14:paraId="41415647" w14:textId="15A1994A" w:rsidR="00C217C4" w:rsidRDefault="00C217C4">
      <w:pPr>
        <w:pStyle w:val="Prrafodelista"/>
        <w:numPr>
          <w:ilvl w:val="0"/>
          <w:numId w:val="15"/>
        </w:numPr>
      </w:pPr>
      <w:r>
        <w:t>Sensib</w:t>
      </w:r>
      <w:r>
        <w:t xml:space="preserve">le </w:t>
      </w:r>
      <w:r>
        <w:t xml:space="preserve">al ruido: </w:t>
      </w:r>
      <w:r>
        <w:t>l</w:t>
      </w:r>
      <w:r>
        <w:t>os puntos aislados o mal colocados podrían generar centros incorrectos, requiriendo estrategias adicionales de filtrado.</w:t>
      </w:r>
    </w:p>
    <w:p w14:paraId="126D82DF" w14:textId="1F32A7C2" w:rsidR="00C217C4" w:rsidRDefault="00C217C4">
      <w:pPr>
        <w:pStyle w:val="Prrafodelista"/>
        <w:numPr>
          <w:ilvl w:val="0"/>
          <w:numId w:val="15"/>
        </w:numPr>
      </w:pPr>
      <w:r>
        <w:lastRenderedPageBreak/>
        <w:t>Sobre el uso de memoria (y rendimiento)</w:t>
      </w:r>
      <w:r>
        <w:t xml:space="preserve">: </w:t>
      </w:r>
      <w:r>
        <w:t>l</w:t>
      </w:r>
      <w:r>
        <w:t>a matriz acumuladora crece en tamaño conforme aumenta la resolución o tamaño del área considerada.</w:t>
      </w:r>
    </w:p>
    <w:p w14:paraId="22FBD412" w14:textId="3AFE3B4D" w:rsidR="00C217C4" w:rsidRDefault="00C217C4" w:rsidP="00C217C4">
      <w:pPr>
        <w:pStyle w:val="Ttulo2"/>
      </w:pPr>
      <w:bookmarkStart w:id="20" w:name="_Toc202150815"/>
      <w:r>
        <w:t>Dificultades</w:t>
      </w:r>
      <w:bookmarkEnd w:id="20"/>
    </w:p>
    <w:p w14:paraId="0922F62A" w14:textId="77777777" w:rsidR="00C217C4" w:rsidRDefault="00C217C4">
      <w:pPr>
        <w:pStyle w:val="Prrafodelista"/>
        <w:numPr>
          <w:ilvl w:val="0"/>
          <w:numId w:val="16"/>
        </w:numPr>
      </w:pPr>
      <w:r>
        <w:t xml:space="preserve">Dado que en Java prescindí de un entorno gráfico y en su lugar, decidí trabajar con CLI, se hicieron necesarias validaciones, </w:t>
      </w:r>
      <w:r w:rsidRPr="00C94883">
        <w:t>excepciones y validaciones para asegurar que las entradas de los usuarios fueran adecuadas</w:t>
      </w:r>
      <w:r>
        <w:t>.</w:t>
      </w:r>
    </w:p>
    <w:p w14:paraId="32036D8A" w14:textId="77775DCD" w:rsidR="00C217C4" w:rsidRDefault="00C217C4">
      <w:pPr>
        <w:pStyle w:val="Prrafodelista"/>
        <w:numPr>
          <w:ilvl w:val="0"/>
          <w:numId w:val="16"/>
        </w:numPr>
      </w:pPr>
      <w:r>
        <w:t xml:space="preserve">Se debe planificar previamente (en papel y lápiz, como se decía), los valores a ingresar, para evitar desbordes o </w:t>
      </w:r>
      <w:proofErr w:type="spellStart"/>
      <w:r>
        <w:t>indetecciones</w:t>
      </w:r>
      <w:proofErr w:type="spellEnd"/>
      <w:r>
        <w:t>.</w:t>
      </w:r>
    </w:p>
    <w:p w14:paraId="5049731B" w14:textId="4CDF1BB7" w:rsidR="00C217C4" w:rsidRDefault="00C217C4">
      <w:pPr>
        <w:pStyle w:val="Prrafodelista"/>
        <w:numPr>
          <w:ilvl w:val="0"/>
          <w:numId w:val="16"/>
        </w:numPr>
      </w:pPr>
      <w:r>
        <w:t xml:space="preserve">El manejo de </w:t>
      </w:r>
      <w:r>
        <w:t xml:space="preserve">errores </w:t>
      </w:r>
      <w:r>
        <w:t xml:space="preserve">y detecciones de </w:t>
      </w:r>
      <w:r>
        <w:t>entradas del usuario para garantizar estabilidad</w:t>
      </w:r>
      <w:r>
        <w:t xml:space="preserve"> (propia de las interfaces CLI), así como la implementación de su lógica, toman su tiempo</w:t>
      </w:r>
      <w:r>
        <w:t>.</w:t>
      </w:r>
    </w:p>
    <w:p w14:paraId="11CF8280" w14:textId="5035C2F9" w:rsidR="004B5DE9" w:rsidRDefault="004B5DE9" w:rsidP="004B5DE9">
      <w:pPr>
        <w:pStyle w:val="Ttulo1"/>
      </w:pPr>
      <w:bookmarkStart w:id="21" w:name="_Toc202150816"/>
      <w:r>
        <w:t>3.</w:t>
      </w:r>
      <w:r w:rsidR="00CF21C3">
        <w:t>4.</w:t>
      </w:r>
      <w:r>
        <w:t xml:space="preserve"> </w:t>
      </w:r>
      <w:r w:rsidR="002F03AA">
        <w:t>B</w:t>
      </w:r>
      <w:r w:rsidR="002F03AA" w:rsidRPr="002F03AA">
        <w:t>alance de los tres enfoques tratados</w:t>
      </w:r>
      <w:bookmarkEnd w:id="21"/>
    </w:p>
    <w:p w14:paraId="36F061AD" w14:textId="43AEC116" w:rsidR="00D5695A" w:rsidRDefault="00F82ABA" w:rsidP="00A27908">
      <w:r>
        <w:t>En cuadro comparativo</w:t>
      </w:r>
      <w:r w:rsidR="00D5695A">
        <w:t xml:space="preserve"> (en página siguiente)</w:t>
      </w:r>
      <w:r>
        <w:t>:</w:t>
      </w:r>
    </w:p>
    <w:p w14:paraId="18EFE60C" w14:textId="77777777" w:rsidR="00D5695A" w:rsidRDefault="00D5695A">
      <w:pPr>
        <w:spacing w:after="200"/>
      </w:pPr>
      <w:r>
        <w:br w:type="page"/>
      </w:r>
    </w:p>
    <w:p w14:paraId="6D7FCABC" w14:textId="0701D640" w:rsidR="00F82ABA" w:rsidRDefault="00D5695A" w:rsidP="00BF717A">
      <w:pPr>
        <w:pStyle w:val="Ttulo2"/>
      </w:pPr>
      <w:bookmarkStart w:id="22" w:name="_Toc202150817"/>
      <w:r>
        <w:lastRenderedPageBreak/>
        <w:t>Desde el punto de vista de las ventajas vs. los inconvenientes:</w:t>
      </w:r>
      <w:bookmarkEnd w:id="22"/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28" w:type="dxa"/>
          <w:left w:w="57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919"/>
        <w:gridCol w:w="3754"/>
        <w:gridCol w:w="4162"/>
      </w:tblGrid>
      <w:tr w:rsidR="00F82ABA" w:rsidRPr="00D5695A" w14:paraId="19421E54" w14:textId="77777777" w:rsidTr="00B70731">
        <w:trPr>
          <w:tblHeader/>
        </w:trPr>
        <w:tc>
          <w:tcPr>
            <w:tcW w:w="91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DF24116" w14:textId="0B421DE2" w:rsidR="00F82ABA" w:rsidRPr="00D5695A" w:rsidRDefault="00D5695A" w:rsidP="00D5695A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Enfoque</w:t>
            </w:r>
          </w:p>
        </w:tc>
        <w:tc>
          <w:tcPr>
            <w:tcW w:w="3754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1B7D531" w14:textId="1CECEED3" w:rsidR="00F82ABA" w:rsidRPr="00D5695A" w:rsidRDefault="00D5695A" w:rsidP="00D5695A">
            <w:pPr>
              <w:jc w:val="left"/>
              <w:rPr>
                <w:b/>
                <w:bCs/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Ventajas</w:t>
            </w:r>
          </w:p>
        </w:tc>
        <w:tc>
          <w:tcPr>
            <w:tcW w:w="416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47A775D" w14:textId="1319EA3B" w:rsidR="00F82ABA" w:rsidRPr="00D5695A" w:rsidRDefault="00D5695A" w:rsidP="00D5695A">
            <w:pPr>
              <w:jc w:val="left"/>
              <w:rPr>
                <w:b/>
                <w:bCs/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Inconvenientes</w:t>
            </w:r>
          </w:p>
        </w:tc>
      </w:tr>
      <w:tr w:rsidR="00D5695A" w:rsidRPr="00D5695A" w14:paraId="1B2FA54C" w14:textId="77777777" w:rsidTr="00D5695A">
        <w:tc>
          <w:tcPr>
            <w:tcW w:w="919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283CD404" w14:textId="77777777" w:rsidR="00D5695A" w:rsidRDefault="00D5695A" w:rsidP="00D5695A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 xml:space="preserve">Transformada de </w:t>
            </w:r>
            <w:proofErr w:type="spellStart"/>
            <w:r w:rsidRPr="00D5695A">
              <w:rPr>
                <w:b/>
                <w:bCs/>
                <w:sz w:val="22"/>
                <w:szCs w:val="22"/>
              </w:rPr>
              <w:t>Hough</w:t>
            </w:r>
            <w:proofErr w:type="spellEnd"/>
          </w:p>
          <w:p w14:paraId="18923397" w14:textId="409E5340" w:rsidR="00D5695A" w:rsidRPr="00D5695A" w:rsidRDefault="00D5695A" w:rsidP="00D5695A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para rectas</w:t>
            </w:r>
          </w:p>
        </w:tc>
        <w:tc>
          <w:tcPr>
            <w:tcW w:w="3754" w:type="dxa"/>
          </w:tcPr>
          <w:p w14:paraId="3BD1EEBD" w14:textId="493C9F9B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Implementación sencilla y rápida:</w:t>
            </w:r>
            <w:r w:rsidRPr="00D5695A">
              <w:rPr>
                <w:sz w:val="22"/>
                <w:szCs w:val="22"/>
              </w:rPr>
              <w:t xml:space="preserve"> método directo, robusto y eficaz.</w:t>
            </w:r>
          </w:p>
        </w:tc>
        <w:tc>
          <w:tcPr>
            <w:tcW w:w="4162" w:type="dxa"/>
          </w:tcPr>
          <w:p w14:paraId="7FC09C0D" w14:textId="64C1A7DC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Limitado a patrones rectilíneos:</w:t>
            </w:r>
            <w:r w:rsidRPr="00D5695A">
              <w:rPr>
                <w:sz w:val="22"/>
                <w:szCs w:val="22"/>
              </w:rPr>
              <w:t xml:space="preserve"> no resuelve detección de figuras curvas directamente.</w:t>
            </w:r>
          </w:p>
        </w:tc>
      </w:tr>
      <w:tr w:rsidR="00D5695A" w:rsidRPr="00D5695A" w14:paraId="3AADEB8D" w14:textId="77777777" w:rsidTr="00D5695A">
        <w:tc>
          <w:tcPr>
            <w:tcW w:w="919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0DE510C8" w14:textId="77777777" w:rsidR="00D5695A" w:rsidRPr="00D5695A" w:rsidRDefault="00D5695A" w:rsidP="00D5695A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754" w:type="dxa"/>
          </w:tcPr>
          <w:p w14:paraId="27C176AA" w14:textId="25E98FDD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Alta precisión en detección de líneas rectas:</w:t>
            </w:r>
            <w:r w:rsidRPr="00D5695A">
              <w:rPr>
                <w:sz w:val="22"/>
                <w:szCs w:val="22"/>
              </w:rPr>
              <w:t xml:space="preserve"> ideal para patrones lineales claros.</w:t>
            </w:r>
          </w:p>
        </w:tc>
        <w:tc>
          <w:tcPr>
            <w:tcW w:w="4162" w:type="dxa"/>
          </w:tcPr>
          <w:p w14:paraId="43F21F77" w14:textId="0163F4E0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Sensibilidad a la resolución y discretización:</w:t>
            </w:r>
            <w:r w:rsidRPr="00D5695A">
              <w:rPr>
                <w:sz w:val="22"/>
                <w:szCs w:val="22"/>
              </w:rPr>
              <w:t xml:space="preserve"> depende de la elección correcta del espacio acumulador.</w:t>
            </w:r>
          </w:p>
        </w:tc>
      </w:tr>
      <w:tr w:rsidR="00D5695A" w:rsidRPr="00D5695A" w14:paraId="3F52FC4A" w14:textId="77777777" w:rsidTr="00D5695A">
        <w:tc>
          <w:tcPr>
            <w:tcW w:w="919" w:type="dxa"/>
            <w:vMerge/>
            <w:tcBorders>
              <w:bottom w:val="single" w:sz="18" w:space="0" w:color="D9D9D9" w:themeColor="background1" w:themeShade="D9"/>
            </w:tcBorders>
            <w:shd w:val="clear" w:color="auto" w:fill="F2F2F2" w:themeFill="background1" w:themeFillShade="F2"/>
            <w:textDirection w:val="btLr"/>
            <w:vAlign w:val="center"/>
          </w:tcPr>
          <w:p w14:paraId="3D325976" w14:textId="77777777" w:rsidR="00D5695A" w:rsidRPr="00D5695A" w:rsidRDefault="00D5695A" w:rsidP="00D5695A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754" w:type="dxa"/>
            <w:tcBorders>
              <w:bottom w:val="single" w:sz="18" w:space="0" w:color="D9D9D9" w:themeColor="background1" w:themeShade="D9"/>
            </w:tcBorders>
          </w:tcPr>
          <w:p w14:paraId="4F9EEA85" w14:textId="2602218C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Robustez ante discontinuidades y puntos faltantes:</w:t>
            </w:r>
            <w:r w:rsidRPr="00D5695A">
              <w:rPr>
                <w:sz w:val="22"/>
                <w:szCs w:val="22"/>
              </w:rPr>
              <w:t xml:space="preserve"> puede manejar errores leves en la posición.</w:t>
            </w:r>
          </w:p>
        </w:tc>
        <w:tc>
          <w:tcPr>
            <w:tcW w:w="4162" w:type="dxa"/>
            <w:tcBorders>
              <w:bottom w:val="single" w:sz="18" w:space="0" w:color="D9D9D9" w:themeColor="background1" w:themeShade="D9"/>
            </w:tcBorders>
          </w:tcPr>
          <w:p w14:paraId="1E97C450" w14:textId="60DC7B50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Escalabilidad en imágenes complejas:</w:t>
            </w:r>
            <w:r w:rsidRPr="00D5695A">
              <w:rPr>
                <w:sz w:val="22"/>
                <w:szCs w:val="22"/>
              </w:rPr>
              <w:t xml:space="preserve"> consume muchos recursos en entornos grandes o con alta resolución.</w:t>
            </w:r>
          </w:p>
        </w:tc>
      </w:tr>
      <w:tr w:rsidR="00D5695A" w:rsidRPr="00D5695A" w14:paraId="2864D914" w14:textId="77777777" w:rsidTr="00D5695A">
        <w:tc>
          <w:tcPr>
            <w:tcW w:w="919" w:type="dxa"/>
            <w:vMerge w:val="restart"/>
            <w:tcBorders>
              <w:top w:val="single" w:sz="18" w:space="0" w:color="D9D9D9" w:themeColor="background1" w:themeShade="D9"/>
            </w:tcBorders>
            <w:shd w:val="clear" w:color="auto" w:fill="F2F2F2" w:themeFill="background1" w:themeFillShade="F2"/>
            <w:textDirection w:val="btLr"/>
            <w:vAlign w:val="center"/>
          </w:tcPr>
          <w:p w14:paraId="1FC576D7" w14:textId="77777777" w:rsidR="00D5695A" w:rsidRDefault="00D5695A" w:rsidP="00D5695A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 xml:space="preserve">Transformada de </w:t>
            </w:r>
            <w:proofErr w:type="spellStart"/>
            <w:r w:rsidRPr="00D5695A">
              <w:rPr>
                <w:b/>
                <w:bCs/>
                <w:sz w:val="22"/>
                <w:szCs w:val="22"/>
              </w:rPr>
              <w:t>Hough</w:t>
            </w:r>
            <w:proofErr w:type="spellEnd"/>
          </w:p>
          <w:p w14:paraId="6E33945F" w14:textId="756CC994" w:rsidR="00D5695A" w:rsidRDefault="00D5695A" w:rsidP="00D5695A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para circunferencias</w:t>
            </w:r>
          </w:p>
          <w:p w14:paraId="6DA58ACE" w14:textId="4BD003DC" w:rsidR="00D5695A" w:rsidRPr="00D5695A" w:rsidRDefault="00D5695A" w:rsidP="00D5695A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(radio conocido)</w:t>
            </w:r>
          </w:p>
        </w:tc>
        <w:tc>
          <w:tcPr>
            <w:tcW w:w="3754" w:type="dxa"/>
            <w:tcBorders>
              <w:top w:val="single" w:sz="18" w:space="0" w:color="D9D9D9" w:themeColor="background1" w:themeShade="D9"/>
            </w:tcBorders>
          </w:tcPr>
          <w:p w14:paraId="02CAFE92" w14:textId="4184E7C0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Adecuada para figuras curvas:</w:t>
            </w:r>
            <w:r w:rsidRPr="00D5695A">
              <w:rPr>
                <w:sz w:val="22"/>
                <w:szCs w:val="22"/>
              </w:rPr>
              <w:t xml:space="preserve"> especialmente útil para localizar centros con precisión.</w:t>
            </w:r>
          </w:p>
        </w:tc>
        <w:tc>
          <w:tcPr>
            <w:tcW w:w="4162" w:type="dxa"/>
            <w:tcBorders>
              <w:top w:val="single" w:sz="18" w:space="0" w:color="D9D9D9" w:themeColor="background1" w:themeShade="D9"/>
            </w:tcBorders>
          </w:tcPr>
          <w:p w14:paraId="4094D2B9" w14:textId="127CC69B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Dependencia del radio previamente conocido:</w:t>
            </w:r>
            <w:r w:rsidRPr="00D5695A">
              <w:rPr>
                <w:sz w:val="22"/>
                <w:szCs w:val="22"/>
              </w:rPr>
              <w:t xml:space="preserve"> no aplicable si el radio varía o es desconocido.</w:t>
            </w:r>
          </w:p>
        </w:tc>
      </w:tr>
      <w:tr w:rsidR="00D5695A" w:rsidRPr="00D5695A" w14:paraId="53534A57" w14:textId="77777777" w:rsidTr="00D5695A">
        <w:tc>
          <w:tcPr>
            <w:tcW w:w="919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4D9EB3AA" w14:textId="77777777" w:rsidR="00D5695A" w:rsidRPr="00D5695A" w:rsidRDefault="00D5695A" w:rsidP="00D5695A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754" w:type="dxa"/>
          </w:tcPr>
          <w:p w14:paraId="5C5F6D8D" w14:textId="7DBD7CB8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Eficiencia en casos de radio conocido:</w:t>
            </w:r>
            <w:r w:rsidRPr="00D5695A">
              <w:rPr>
                <w:sz w:val="22"/>
                <w:szCs w:val="22"/>
              </w:rPr>
              <w:t xml:space="preserve"> simplificación importante en complejidad computacional.</w:t>
            </w:r>
          </w:p>
        </w:tc>
        <w:tc>
          <w:tcPr>
            <w:tcW w:w="4162" w:type="dxa"/>
          </w:tcPr>
          <w:p w14:paraId="53FAB089" w14:textId="3F4D695A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Alta sensibilidad al ruido significativo:</w:t>
            </w:r>
            <w:r w:rsidRPr="00D5695A">
              <w:rPr>
                <w:sz w:val="22"/>
                <w:szCs w:val="22"/>
              </w:rPr>
              <w:t xml:space="preserve"> puntos aislados pueden generar detecciones erróneas.</w:t>
            </w:r>
          </w:p>
        </w:tc>
      </w:tr>
      <w:tr w:rsidR="00D5695A" w:rsidRPr="00D5695A" w14:paraId="7EF250BB" w14:textId="77777777" w:rsidTr="00D5695A">
        <w:tc>
          <w:tcPr>
            <w:tcW w:w="919" w:type="dxa"/>
            <w:vMerge/>
            <w:tcBorders>
              <w:bottom w:val="single" w:sz="18" w:space="0" w:color="D9D9D9" w:themeColor="background1" w:themeShade="D9"/>
            </w:tcBorders>
            <w:shd w:val="clear" w:color="auto" w:fill="F2F2F2" w:themeFill="background1" w:themeFillShade="F2"/>
            <w:textDirection w:val="btLr"/>
            <w:vAlign w:val="center"/>
          </w:tcPr>
          <w:p w14:paraId="530CB4F2" w14:textId="77777777" w:rsidR="00D5695A" w:rsidRPr="00D5695A" w:rsidRDefault="00D5695A" w:rsidP="00D5695A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754" w:type="dxa"/>
            <w:tcBorders>
              <w:bottom w:val="single" w:sz="18" w:space="0" w:color="D9D9D9" w:themeColor="background1" w:themeShade="D9"/>
            </w:tcBorders>
          </w:tcPr>
          <w:p w14:paraId="298698D5" w14:textId="16FD3848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Precisión potencialmente alta:</w:t>
            </w:r>
            <w:r w:rsidRPr="00D5695A">
              <w:rPr>
                <w:sz w:val="22"/>
                <w:szCs w:val="22"/>
              </w:rPr>
              <w:t xml:space="preserve"> método determinista con resultados claros y confiables.</w:t>
            </w:r>
          </w:p>
        </w:tc>
        <w:tc>
          <w:tcPr>
            <w:tcW w:w="4162" w:type="dxa"/>
            <w:tcBorders>
              <w:bottom w:val="single" w:sz="18" w:space="0" w:color="D9D9D9" w:themeColor="background1" w:themeShade="D9"/>
            </w:tcBorders>
          </w:tcPr>
          <w:p w14:paraId="2BA1F2F4" w14:textId="5FE9A056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Escalabilidad en problemas complejos:</w:t>
            </w:r>
            <w:r w:rsidRPr="00D5695A">
              <w:rPr>
                <w:sz w:val="22"/>
                <w:szCs w:val="22"/>
              </w:rPr>
              <w:t xml:space="preserve"> similar al caso anterior, requiere consideraciones adicionales en imágenes grandes o complicadas.</w:t>
            </w:r>
          </w:p>
        </w:tc>
      </w:tr>
      <w:tr w:rsidR="00D5695A" w:rsidRPr="00D5695A" w14:paraId="5B0FC27D" w14:textId="77777777" w:rsidTr="00D5695A">
        <w:tc>
          <w:tcPr>
            <w:tcW w:w="919" w:type="dxa"/>
            <w:vMerge w:val="restart"/>
            <w:tcBorders>
              <w:top w:val="single" w:sz="18" w:space="0" w:color="D9D9D9" w:themeColor="background1" w:themeShade="D9"/>
            </w:tcBorders>
            <w:shd w:val="clear" w:color="auto" w:fill="F2F2F2" w:themeFill="background1" w:themeFillShade="F2"/>
            <w:textDirection w:val="btLr"/>
            <w:vAlign w:val="center"/>
          </w:tcPr>
          <w:p w14:paraId="58F28B9D" w14:textId="77777777" w:rsidR="00D5695A" w:rsidRDefault="00D5695A" w:rsidP="00D5695A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 xml:space="preserve">Modelo de </w:t>
            </w:r>
            <w:proofErr w:type="spellStart"/>
            <w:r w:rsidRPr="00D5695A">
              <w:rPr>
                <w:b/>
                <w:bCs/>
                <w:sz w:val="22"/>
                <w:szCs w:val="22"/>
              </w:rPr>
              <w:t>Hopfield</w:t>
            </w:r>
            <w:proofErr w:type="spellEnd"/>
          </w:p>
          <w:p w14:paraId="366DCA4A" w14:textId="6BE2E917" w:rsidR="00D5695A" w:rsidRPr="00D5695A" w:rsidRDefault="00D5695A" w:rsidP="00D5695A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(redes neuronales)</w:t>
            </w:r>
          </w:p>
        </w:tc>
        <w:tc>
          <w:tcPr>
            <w:tcW w:w="3754" w:type="dxa"/>
            <w:tcBorders>
              <w:top w:val="single" w:sz="18" w:space="0" w:color="D9D9D9" w:themeColor="background1" w:themeShade="D9"/>
            </w:tcBorders>
          </w:tcPr>
          <w:p w14:paraId="2CF658A5" w14:textId="46726B72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Capacidad de corrección automática de imágenes:</w:t>
            </w:r>
            <w:r w:rsidRPr="00D5695A">
              <w:rPr>
                <w:sz w:val="22"/>
                <w:szCs w:val="22"/>
              </w:rPr>
              <w:t xml:space="preserve"> recuperación efectiva ante imágenes parcialmente dañadas o distorsionadas.</w:t>
            </w:r>
          </w:p>
        </w:tc>
        <w:tc>
          <w:tcPr>
            <w:tcW w:w="4162" w:type="dxa"/>
            <w:tcBorders>
              <w:top w:val="single" w:sz="18" w:space="0" w:color="D9D9D9" w:themeColor="background1" w:themeShade="D9"/>
            </w:tcBorders>
          </w:tcPr>
          <w:p w14:paraId="01B36AAB" w14:textId="09E7D383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Limitada capacidad de almacenamiento:</w:t>
            </w:r>
            <w:r w:rsidRPr="00D5695A">
              <w:rPr>
                <w:sz w:val="22"/>
                <w:szCs w:val="22"/>
              </w:rPr>
              <w:t xml:space="preserve"> directamente proporcional al número de neuronas disponibles.</w:t>
            </w:r>
          </w:p>
        </w:tc>
      </w:tr>
      <w:tr w:rsidR="00D5695A" w:rsidRPr="00D5695A" w14:paraId="5F1B9ACB" w14:textId="77777777" w:rsidTr="00D5695A">
        <w:tc>
          <w:tcPr>
            <w:tcW w:w="919" w:type="dxa"/>
            <w:vMerge/>
            <w:shd w:val="clear" w:color="auto" w:fill="F2F2F2" w:themeFill="background1" w:themeFillShade="F2"/>
          </w:tcPr>
          <w:p w14:paraId="54BA1B01" w14:textId="77777777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3754" w:type="dxa"/>
          </w:tcPr>
          <w:p w14:paraId="02AAEA8E" w14:textId="3031015D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Robustez ante ruido leve:</w:t>
            </w:r>
            <w:r w:rsidRPr="00D5695A">
              <w:rPr>
                <w:sz w:val="22"/>
                <w:szCs w:val="22"/>
              </w:rPr>
              <w:t xml:space="preserve"> muy útil para situaciones donde se requieren pequeñas correcciones automáticas.</w:t>
            </w:r>
          </w:p>
        </w:tc>
        <w:tc>
          <w:tcPr>
            <w:tcW w:w="4162" w:type="dxa"/>
          </w:tcPr>
          <w:p w14:paraId="71F5005B" w14:textId="31575332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Limitación en precisión para entornos industriales exigentes:</w:t>
            </w:r>
            <w:r w:rsidRPr="00D5695A">
              <w:rPr>
                <w:sz w:val="22"/>
                <w:szCs w:val="22"/>
              </w:rPr>
              <w:t xml:space="preserve"> requiere alta complejidad para ofrecer precisión suficiente.</w:t>
            </w:r>
          </w:p>
        </w:tc>
      </w:tr>
      <w:tr w:rsidR="00D5695A" w:rsidRPr="00D5695A" w14:paraId="0C543131" w14:textId="77777777" w:rsidTr="00D5695A">
        <w:tc>
          <w:tcPr>
            <w:tcW w:w="919" w:type="dxa"/>
            <w:vMerge/>
            <w:shd w:val="clear" w:color="auto" w:fill="F2F2F2" w:themeFill="background1" w:themeFillShade="F2"/>
          </w:tcPr>
          <w:p w14:paraId="3FE8A4E4" w14:textId="77777777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3754" w:type="dxa"/>
          </w:tcPr>
          <w:p w14:paraId="5B0A8363" w14:textId="77037B0B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Adaptabilidad y aprendizaje:</w:t>
            </w:r>
            <w:r w:rsidRPr="00D5695A">
              <w:rPr>
                <w:sz w:val="22"/>
                <w:szCs w:val="22"/>
              </w:rPr>
              <w:t xml:space="preserve"> puede entrenarse con distintos patrones y adaptarse a nuevas situaciones.</w:t>
            </w:r>
          </w:p>
        </w:tc>
        <w:tc>
          <w:tcPr>
            <w:tcW w:w="4162" w:type="dxa"/>
          </w:tcPr>
          <w:p w14:paraId="3D5F4E86" w14:textId="5E6B4F3C" w:rsidR="00D5695A" w:rsidRPr="00D5695A" w:rsidRDefault="00D5695A" w:rsidP="00D5695A">
            <w:pPr>
              <w:jc w:val="left"/>
              <w:rPr>
                <w:sz w:val="22"/>
                <w:szCs w:val="22"/>
              </w:rPr>
            </w:pPr>
            <w:r w:rsidRPr="00D5695A">
              <w:rPr>
                <w:b/>
                <w:bCs/>
                <w:sz w:val="22"/>
                <w:szCs w:val="22"/>
              </w:rPr>
              <w:t>Complejidad de escalabilidad real:</w:t>
            </w:r>
            <w:r w:rsidRPr="00D5695A">
              <w:rPr>
                <w:sz w:val="22"/>
                <w:szCs w:val="22"/>
              </w:rPr>
              <w:t xml:space="preserve"> mayor complejidad en modelos avanzados, necesidad de múltiples capas para manejar imágenes industriales reales.</w:t>
            </w:r>
          </w:p>
        </w:tc>
      </w:tr>
    </w:tbl>
    <w:p w14:paraId="19908CEB" w14:textId="3EE0093B" w:rsidR="002F03AA" w:rsidRDefault="002F03AA" w:rsidP="00A27908"/>
    <w:p w14:paraId="337CD295" w14:textId="2B137647" w:rsidR="00D5695A" w:rsidRDefault="00BF717A" w:rsidP="00BF717A">
      <w:pPr>
        <w:pStyle w:val="Ttulo2"/>
      </w:pPr>
      <w:bookmarkStart w:id="23" w:name="_Toc202150818"/>
      <w:r>
        <w:t>Desde el punto de vista del criterio:</w:t>
      </w:r>
      <w:bookmarkEnd w:id="23"/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left w:w="28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81"/>
        <w:gridCol w:w="2242"/>
        <w:gridCol w:w="2268"/>
        <w:gridCol w:w="2744"/>
      </w:tblGrid>
      <w:tr w:rsidR="00BF717A" w:rsidRPr="00BF717A" w14:paraId="631F6D8E" w14:textId="77777777" w:rsidTr="00B70731">
        <w:trPr>
          <w:tblHeader/>
        </w:trPr>
        <w:tc>
          <w:tcPr>
            <w:tcW w:w="1581" w:type="dxa"/>
            <w:shd w:val="clear" w:color="auto" w:fill="F2F2F2" w:themeFill="background1" w:themeFillShade="F2"/>
          </w:tcPr>
          <w:p w14:paraId="0EDDB7E9" w14:textId="13813E1D" w:rsidR="00BF717A" w:rsidRPr="00BF717A" w:rsidRDefault="00BF717A" w:rsidP="00A27908">
            <w:pPr>
              <w:rPr>
                <w:b/>
                <w:bCs/>
                <w:sz w:val="22"/>
                <w:szCs w:val="22"/>
              </w:rPr>
            </w:pPr>
            <w:r w:rsidRPr="00BF717A">
              <w:rPr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6AE52987" w14:textId="03F4D53E" w:rsidR="00BF717A" w:rsidRPr="00BF717A" w:rsidRDefault="00BF717A" w:rsidP="00A2790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F717A">
              <w:rPr>
                <w:b/>
                <w:bCs/>
                <w:sz w:val="22"/>
                <w:szCs w:val="22"/>
              </w:rPr>
              <w:t>Hough</w:t>
            </w:r>
            <w:proofErr w:type="spellEnd"/>
            <w:r w:rsidRPr="00BF717A">
              <w:rPr>
                <w:b/>
                <w:bCs/>
                <w:sz w:val="22"/>
                <w:szCs w:val="22"/>
              </w:rPr>
              <w:t xml:space="preserve"> </w:t>
            </w:r>
            <w:r w:rsidRPr="00BF717A">
              <w:rPr>
                <w:b/>
                <w:bCs/>
                <w:sz w:val="22"/>
                <w:szCs w:val="22"/>
              </w:rPr>
              <w:t>(</w:t>
            </w:r>
            <w:r w:rsidRPr="00BF717A">
              <w:rPr>
                <w:b/>
                <w:bCs/>
                <w:sz w:val="22"/>
                <w:szCs w:val="22"/>
              </w:rPr>
              <w:t>Rectas</w:t>
            </w:r>
            <w:r w:rsidRPr="00BF717A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4770F9C" w14:textId="635245E7" w:rsidR="00BF717A" w:rsidRPr="00BF717A" w:rsidRDefault="00BF717A" w:rsidP="00A2790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F717A">
              <w:rPr>
                <w:b/>
                <w:bCs/>
                <w:sz w:val="22"/>
                <w:szCs w:val="22"/>
              </w:rPr>
              <w:t>Hough</w:t>
            </w:r>
            <w:proofErr w:type="spellEnd"/>
            <w:r w:rsidRPr="00BF717A">
              <w:rPr>
                <w:b/>
                <w:bCs/>
                <w:sz w:val="22"/>
                <w:szCs w:val="22"/>
              </w:rPr>
              <w:t xml:space="preserve"> </w:t>
            </w:r>
            <w:r w:rsidRPr="00BF717A">
              <w:rPr>
                <w:b/>
                <w:bCs/>
                <w:sz w:val="22"/>
                <w:szCs w:val="22"/>
              </w:rPr>
              <w:t>(</w:t>
            </w:r>
            <w:r w:rsidRPr="00BF717A">
              <w:rPr>
                <w:b/>
                <w:bCs/>
                <w:sz w:val="22"/>
                <w:szCs w:val="22"/>
              </w:rPr>
              <w:t>Circunf</w:t>
            </w:r>
            <w:r>
              <w:rPr>
                <w:b/>
                <w:bCs/>
                <w:sz w:val="22"/>
                <w:szCs w:val="22"/>
              </w:rPr>
              <w:t>erencias</w:t>
            </w:r>
            <w:r w:rsidRPr="00BF717A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744" w:type="dxa"/>
            <w:shd w:val="clear" w:color="auto" w:fill="F2F2F2" w:themeFill="background1" w:themeFillShade="F2"/>
          </w:tcPr>
          <w:p w14:paraId="169EBF59" w14:textId="040E4644" w:rsidR="00BF717A" w:rsidRPr="00BF717A" w:rsidRDefault="00BF717A" w:rsidP="00A2790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F717A">
              <w:rPr>
                <w:b/>
                <w:bCs/>
                <w:sz w:val="22"/>
                <w:szCs w:val="22"/>
              </w:rPr>
              <w:t>Hopfield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BF717A">
              <w:rPr>
                <w:b/>
                <w:bCs/>
                <w:sz w:val="22"/>
                <w:szCs w:val="22"/>
              </w:rPr>
              <w:t>(redes neuronales)</w:t>
            </w:r>
          </w:p>
        </w:tc>
      </w:tr>
      <w:tr w:rsidR="00BF717A" w:rsidRPr="00BF717A" w14:paraId="0D0C51B6" w14:textId="77777777" w:rsidTr="00BF717A"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47BAD194" w14:textId="3411B585" w:rsidR="00BF717A" w:rsidRPr="00BF717A" w:rsidRDefault="00BF717A" w:rsidP="00BF717A">
            <w:pPr>
              <w:jc w:val="left"/>
              <w:rPr>
                <w:b/>
                <w:bCs/>
                <w:sz w:val="22"/>
                <w:szCs w:val="22"/>
              </w:rPr>
            </w:pPr>
            <w:r w:rsidRPr="00BF717A">
              <w:rPr>
                <w:b/>
                <w:bCs/>
                <w:sz w:val="22"/>
                <w:szCs w:val="22"/>
              </w:rPr>
              <w:t>Implementación</w:t>
            </w:r>
          </w:p>
        </w:tc>
        <w:tc>
          <w:tcPr>
            <w:tcW w:w="2242" w:type="dxa"/>
          </w:tcPr>
          <w:p w14:paraId="6506F14E" w14:textId="0D27BBCE" w:rsidR="00BF717A" w:rsidRP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Sencilla y directa</w:t>
            </w:r>
          </w:p>
        </w:tc>
        <w:tc>
          <w:tcPr>
            <w:tcW w:w="2268" w:type="dxa"/>
          </w:tcPr>
          <w:p w14:paraId="566435AB" w14:textId="6FEC7403" w:rsidR="00BF717A" w:rsidRP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Relativamente simple</w:t>
            </w:r>
          </w:p>
        </w:tc>
        <w:tc>
          <w:tcPr>
            <w:tcW w:w="2744" w:type="dxa"/>
          </w:tcPr>
          <w:p w14:paraId="5D6BD662" w14:textId="30C0FAED" w:rsidR="00BF717A" w:rsidRP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Compleja y necesita entrenamiento</w:t>
            </w:r>
          </w:p>
        </w:tc>
      </w:tr>
      <w:tr w:rsidR="00BF717A" w:rsidRPr="00BF717A" w14:paraId="74B8E2CC" w14:textId="77777777" w:rsidTr="00BF717A"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2CA75A02" w14:textId="1545C47A" w:rsidR="00BF717A" w:rsidRPr="00BF717A" w:rsidRDefault="00BF717A" w:rsidP="00BF717A">
            <w:pPr>
              <w:jc w:val="left"/>
              <w:rPr>
                <w:b/>
                <w:bCs/>
                <w:sz w:val="22"/>
                <w:szCs w:val="22"/>
              </w:rPr>
            </w:pPr>
            <w:r w:rsidRPr="00BF717A">
              <w:rPr>
                <w:b/>
                <w:bCs/>
                <w:sz w:val="22"/>
                <w:szCs w:val="22"/>
              </w:rPr>
              <w:t>Precisión</w:t>
            </w:r>
          </w:p>
        </w:tc>
        <w:tc>
          <w:tcPr>
            <w:tcW w:w="2242" w:type="dxa"/>
          </w:tcPr>
          <w:p w14:paraId="2B34BC9E" w14:textId="625FF8FC" w:rsidR="00BF717A" w:rsidRP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Alta para patrones lineales</w:t>
            </w:r>
          </w:p>
        </w:tc>
        <w:tc>
          <w:tcPr>
            <w:tcW w:w="2268" w:type="dxa"/>
          </w:tcPr>
          <w:p w14:paraId="3CC8F30F" w14:textId="77777777" w:rsid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Alta</w:t>
            </w:r>
          </w:p>
          <w:p w14:paraId="2134D497" w14:textId="042165FD" w:rsidR="00BF717A" w:rsidRP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para centros circulares</w:t>
            </w:r>
          </w:p>
        </w:tc>
        <w:tc>
          <w:tcPr>
            <w:tcW w:w="2744" w:type="dxa"/>
          </w:tcPr>
          <w:p w14:paraId="02CC5A82" w14:textId="19D472EB" w:rsidR="00BF717A" w:rsidRP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Limitada en alta precisión</w:t>
            </w:r>
          </w:p>
        </w:tc>
      </w:tr>
      <w:tr w:rsidR="00BF717A" w:rsidRPr="00BF717A" w14:paraId="7126655E" w14:textId="77777777" w:rsidTr="00BF717A"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73E1A771" w14:textId="0F46F8B4" w:rsidR="00BF717A" w:rsidRPr="00BF717A" w:rsidRDefault="00BF717A" w:rsidP="00BF717A">
            <w:pPr>
              <w:jc w:val="left"/>
              <w:rPr>
                <w:b/>
                <w:bCs/>
                <w:sz w:val="22"/>
                <w:szCs w:val="22"/>
              </w:rPr>
            </w:pPr>
            <w:r w:rsidRPr="00BF717A">
              <w:rPr>
                <w:b/>
                <w:bCs/>
                <w:sz w:val="22"/>
                <w:szCs w:val="22"/>
              </w:rPr>
              <w:lastRenderedPageBreak/>
              <w:t>Robustez al ruido</w:t>
            </w:r>
          </w:p>
        </w:tc>
        <w:tc>
          <w:tcPr>
            <w:tcW w:w="2242" w:type="dxa"/>
          </w:tcPr>
          <w:p w14:paraId="32E18A38" w14:textId="12258B2C" w:rsidR="00BF717A" w:rsidRP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Moderada-</w:t>
            </w:r>
            <w:r>
              <w:rPr>
                <w:sz w:val="22"/>
                <w:szCs w:val="22"/>
              </w:rPr>
              <w:t>A</w:t>
            </w:r>
            <w:r w:rsidRPr="00BF717A">
              <w:rPr>
                <w:sz w:val="22"/>
                <w:szCs w:val="22"/>
              </w:rPr>
              <w:t>lta</w:t>
            </w:r>
          </w:p>
        </w:tc>
        <w:tc>
          <w:tcPr>
            <w:tcW w:w="2268" w:type="dxa"/>
          </w:tcPr>
          <w:p w14:paraId="11805D0A" w14:textId="2B152D36" w:rsidR="00BF717A" w:rsidRP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Moderada</w:t>
            </w:r>
          </w:p>
        </w:tc>
        <w:tc>
          <w:tcPr>
            <w:tcW w:w="2744" w:type="dxa"/>
          </w:tcPr>
          <w:p w14:paraId="1D59EFAF" w14:textId="77777777" w:rsid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Alta</w:t>
            </w:r>
          </w:p>
          <w:p w14:paraId="047E022F" w14:textId="1E4CD183" w:rsidR="00BF717A" w:rsidRP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en correcciones pequeñas</w:t>
            </w:r>
          </w:p>
        </w:tc>
      </w:tr>
      <w:tr w:rsidR="00BF717A" w:rsidRPr="00BF717A" w14:paraId="3BB293A3" w14:textId="77777777" w:rsidTr="00BF717A"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690BAC00" w14:textId="60D36783" w:rsidR="00BF717A" w:rsidRPr="00BF717A" w:rsidRDefault="00BF717A" w:rsidP="00BF717A">
            <w:pPr>
              <w:jc w:val="left"/>
              <w:rPr>
                <w:b/>
                <w:bCs/>
                <w:sz w:val="22"/>
                <w:szCs w:val="22"/>
              </w:rPr>
            </w:pPr>
            <w:r w:rsidRPr="00BF717A">
              <w:rPr>
                <w:b/>
                <w:bCs/>
                <w:sz w:val="22"/>
                <w:szCs w:val="22"/>
              </w:rPr>
              <w:t>Flexibilidad</w:t>
            </w:r>
          </w:p>
        </w:tc>
        <w:tc>
          <w:tcPr>
            <w:tcW w:w="2242" w:type="dxa"/>
          </w:tcPr>
          <w:p w14:paraId="7FD268B8" w14:textId="56890BDB" w:rsidR="00BF717A" w:rsidRP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Limitada a rectas</w:t>
            </w:r>
          </w:p>
        </w:tc>
        <w:tc>
          <w:tcPr>
            <w:tcW w:w="2268" w:type="dxa"/>
          </w:tcPr>
          <w:p w14:paraId="5A89CCFA" w14:textId="77777777" w:rsid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Limitada a círculos</w:t>
            </w:r>
          </w:p>
          <w:p w14:paraId="46084A30" w14:textId="73898AED" w:rsidR="00BF717A" w:rsidRP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(</w:t>
            </w:r>
            <w:r w:rsidRPr="00BF717A">
              <w:rPr>
                <w:sz w:val="22"/>
                <w:szCs w:val="22"/>
              </w:rPr>
              <w:t xml:space="preserve">de </w:t>
            </w:r>
            <w:r w:rsidRPr="00BF717A">
              <w:rPr>
                <w:sz w:val="22"/>
                <w:szCs w:val="22"/>
              </w:rPr>
              <w:t>radio conocido)</w:t>
            </w:r>
          </w:p>
        </w:tc>
        <w:tc>
          <w:tcPr>
            <w:tcW w:w="2744" w:type="dxa"/>
          </w:tcPr>
          <w:p w14:paraId="4712EA47" w14:textId="3287D479" w:rsidR="00BF717A" w:rsidRP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Flexible por aprendizaje</w:t>
            </w:r>
          </w:p>
        </w:tc>
      </w:tr>
      <w:tr w:rsidR="00BF717A" w:rsidRPr="00BF717A" w14:paraId="2D9E5E0F" w14:textId="77777777" w:rsidTr="00BF717A"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2861EE2D" w14:textId="0327D4FE" w:rsidR="00BF717A" w:rsidRPr="00BF717A" w:rsidRDefault="00BF717A" w:rsidP="00BF717A">
            <w:pPr>
              <w:jc w:val="left"/>
              <w:rPr>
                <w:b/>
                <w:bCs/>
                <w:sz w:val="22"/>
                <w:szCs w:val="22"/>
              </w:rPr>
            </w:pPr>
            <w:r w:rsidRPr="00BF717A">
              <w:rPr>
                <w:b/>
                <w:bCs/>
                <w:sz w:val="22"/>
                <w:szCs w:val="22"/>
              </w:rPr>
              <w:t>Escalabilidad</w:t>
            </w:r>
          </w:p>
        </w:tc>
        <w:tc>
          <w:tcPr>
            <w:tcW w:w="2242" w:type="dxa"/>
          </w:tcPr>
          <w:p w14:paraId="4FFB069E" w14:textId="223D33F1" w:rsidR="00BF717A" w:rsidRP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Moderada</w:t>
            </w:r>
          </w:p>
        </w:tc>
        <w:tc>
          <w:tcPr>
            <w:tcW w:w="2268" w:type="dxa"/>
          </w:tcPr>
          <w:p w14:paraId="6C39C62B" w14:textId="3EA52E2F" w:rsidR="00BF717A" w:rsidRP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Moderada</w:t>
            </w:r>
          </w:p>
        </w:tc>
        <w:tc>
          <w:tcPr>
            <w:tcW w:w="2744" w:type="dxa"/>
          </w:tcPr>
          <w:p w14:paraId="6829BE8A" w14:textId="77777777" w:rsid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Baja</w:t>
            </w:r>
          </w:p>
          <w:p w14:paraId="7F74599A" w14:textId="247FB4A3" w:rsidR="00BF717A" w:rsidRP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(alta complejidad al escalar)</w:t>
            </w:r>
          </w:p>
        </w:tc>
      </w:tr>
      <w:tr w:rsidR="00BF717A" w:rsidRPr="00BF717A" w14:paraId="1C1ADE01" w14:textId="77777777" w:rsidTr="00BF717A"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4CD6B8FE" w14:textId="297A8EBB" w:rsidR="00BF717A" w:rsidRPr="00BF717A" w:rsidRDefault="00BF717A" w:rsidP="00BF717A">
            <w:pPr>
              <w:jc w:val="left"/>
              <w:rPr>
                <w:b/>
                <w:bCs/>
                <w:sz w:val="22"/>
                <w:szCs w:val="22"/>
              </w:rPr>
            </w:pPr>
            <w:r w:rsidRPr="00BF717A">
              <w:rPr>
                <w:b/>
                <w:bCs/>
                <w:sz w:val="22"/>
                <w:szCs w:val="22"/>
              </w:rPr>
              <w:t>Aplicabilidad industrial</w:t>
            </w:r>
          </w:p>
        </w:tc>
        <w:tc>
          <w:tcPr>
            <w:tcW w:w="2242" w:type="dxa"/>
          </w:tcPr>
          <w:p w14:paraId="4F6DCE2F" w14:textId="77777777" w:rsid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Moderada</w:t>
            </w:r>
          </w:p>
          <w:p w14:paraId="6483CDE0" w14:textId="428BB1A9" w:rsidR="00BF717A" w:rsidRP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(problemas específicos)</w:t>
            </w:r>
          </w:p>
        </w:tc>
        <w:tc>
          <w:tcPr>
            <w:tcW w:w="2268" w:type="dxa"/>
          </w:tcPr>
          <w:p w14:paraId="398049F6" w14:textId="77777777" w:rsid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Buena</w:t>
            </w:r>
          </w:p>
          <w:p w14:paraId="2F7DEFE7" w14:textId="09A23218" w:rsidR="00BF717A" w:rsidRP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para casos definidos</w:t>
            </w:r>
          </w:p>
        </w:tc>
        <w:tc>
          <w:tcPr>
            <w:tcW w:w="2744" w:type="dxa"/>
          </w:tcPr>
          <w:p w14:paraId="0D694F7B" w14:textId="50C74A68" w:rsidR="00BF717A" w:rsidRPr="00BF717A" w:rsidRDefault="00BF717A" w:rsidP="00BF717A">
            <w:pPr>
              <w:jc w:val="left"/>
              <w:rPr>
                <w:sz w:val="22"/>
                <w:szCs w:val="22"/>
              </w:rPr>
            </w:pPr>
            <w:r w:rsidRPr="00BF717A">
              <w:rPr>
                <w:sz w:val="22"/>
                <w:szCs w:val="22"/>
              </w:rPr>
              <w:t>Baja en versión básica</w:t>
            </w:r>
          </w:p>
        </w:tc>
      </w:tr>
    </w:tbl>
    <w:p w14:paraId="2908CE61" w14:textId="77777777" w:rsidR="00BF717A" w:rsidRDefault="00BF717A" w:rsidP="00A27908"/>
    <w:p w14:paraId="3737AC17" w14:textId="71D31426" w:rsidR="00A27908" w:rsidRDefault="00B70731" w:rsidP="00A27908">
      <w:pPr>
        <w:pStyle w:val="Ttulo2"/>
      </w:pPr>
      <w:bookmarkStart w:id="24" w:name="_Toc202150819"/>
      <w:r w:rsidRPr="00B70731">
        <w:t>Recomendación</w:t>
      </w:r>
      <w:bookmarkEnd w:id="24"/>
    </w:p>
    <w:p w14:paraId="647CD810" w14:textId="722BFD57" w:rsidR="00B70731" w:rsidRDefault="00B70731" w:rsidP="00B70731">
      <w:r w:rsidRPr="00B70731">
        <w:t>Teniendo en cuenta el contexto industrial descrito, en el cual se busca precisión absoluta en la detección automática de la posición del block sobre la cinta transportadora, y considerando especialmente la restricción clave asociada a los costos del proyecto</w:t>
      </w:r>
      <w:r w:rsidR="007E504D">
        <w:t xml:space="preserve"> (que nos imposibilita recomendar “todos” o “un </w:t>
      </w:r>
      <w:proofErr w:type="spellStart"/>
      <w:r w:rsidR="007E504D">
        <w:t>mix</w:t>
      </w:r>
      <w:proofErr w:type="spellEnd"/>
      <w:r w:rsidR="007E504D">
        <w:t xml:space="preserve"> de todo”)</w:t>
      </w:r>
      <w:r w:rsidRPr="00B70731">
        <w:t xml:space="preserve">, la solución recomendada es la </w:t>
      </w:r>
      <w:r w:rsidRPr="007E504D">
        <w:rPr>
          <w:b/>
          <w:bCs/>
        </w:rPr>
        <w:t xml:space="preserve">Transformada de </w:t>
      </w:r>
      <w:proofErr w:type="spellStart"/>
      <w:r w:rsidRPr="007E504D">
        <w:rPr>
          <w:b/>
          <w:bCs/>
        </w:rPr>
        <w:t>Hough</w:t>
      </w:r>
      <w:proofErr w:type="spellEnd"/>
      <w:r w:rsidRPr="007E504D">
        <w:rPr>
          <w:b/>
          <w:bCs/>
        </w:rPr>
        <w:t xml:space="preserve"> para circunferencias</w:t>
      </w:r>
      <w:r w:rsidR="007E504D">
        <w:rPr>
          <w:b/>
          <w:bCs/>
        </w:rPr>
        <w:t xml:space="preserve"> (de radio conocido)</w:t>
      </w:r>
      <w:r w:rsidRPr="00B70731">
        <w:t>.</w:t>
      </w:r>
    </w:p>
    <w:p w14:paraId="39DD4C64" w14:textId="54706CDA" w:rsidR="007E504D" w:rsidRDefault="007E504D" w:rsidP="007E504D">
      <w:pPr>
        <w:pStyle w:val="Ttulo2"/>
      </w:pPr>
      <w:bookmarkStart w:id="25" w:name="_Toc202150820"/>
      <w:r>
        <w:t>Justificación</w:t>
      </w:r>
      <w:bookmarkEnd w:id="25"/>
    </w:p>
    <w:p w14:paraId="1A6657BB" w14:textId="517E1055" w:rsidR="007E504D" w:rsidRDefault="007E504D" w:rsidP="00B70731">
      <w:r w:rsidRPr="007E504D">
        <w:t>El problema específico consiste en identificar con precisión el centro de una circunferencia conocida (aro "</w:t>
      </w:r>
      <w:r w:rsidRPr="007E504D">
        <w:rPr>
          <w:rFonts w:ascii="Courier New" w:hAnsi="Courier New" w:cs="Courier New"/>
          <w:b/>
          <w:bCs/>
        </w:rPr>
        <w:t>C</w:t>
      </w:r>
      <w:r w:rsidRPr="007E504D">
        <w:t xml:space="preserve">") en la pieza a ensamblar. </w:t>
      </w:r>
      <w:r>
        <w:t>Y l</w:t>
      </w:r>
      <w:r w:rsidRPr="007E504D">
        <w:t xml:space="preserve">a Transformada de </w:t>
      </w:r>
      <w:proofErr w:type="spellStart"/>
      <w:r w:rsidRPr="007E504D">
        <w:t>Hough</w:t>
      </w:r>
      <w:proofErr w:type="spellEnd"/>
      <w:r w:rsidRPr="007E504D">
        <w:t xml:space="preserve"> para circunferencias, especialmente con radio conocido, encaja </w:t>
      </w:r>
      <w:r>
        <w:t xml:space="preserve">como anillo al dedo </w:t>
      </w:r>
      <w:r w:rsidRPr="007E504D">
        <w:t xml:space="preserve">en </w:t>
      </w:r>
      <w:r>
        <w:t>nuestro caso de estudio</w:t>
      </w:r>
      <w:r w:rsidRPr="007E504D">
        <w:t xml:space="preserve">, </w:t>
      </w:r>
      <w:r>
        <w:t xml:space="preserve">ya que podemos obtener </w:t>
      </w:r>
      <w:r w:rsidRPr="007E504D">
        <w:t>resultados deterministas, rápidos y fiables.</w:t>
      </w:r>
      <w:r>
        <w:t xml:space="preserve"> Es decir, esto sería nuestra adecuación técnica.</w:t>
      </w:r>
    </w:p>
    <w:p w14:paraId="6B21A391" w14:textId="7C97B784" w:rsidR="007E504D" w:rsidRPr="00B70731" w:rsidRDefault="007E504D" w:rsidP="00B70731">
      <w:r>
        <w:t xml:space="preserve">En principio, de tener que elegir entre los tres enfoques, tal vez de forma intuitiva optaríamos por el </w:t>
      </w:r>
      <w:r w:rsidRPr="007E504D">
        <w:t xml:space="preserve">modelo de </w:t>
      </w:r>
      <w:proofErr w:type="spellStart"/>
      <w:r w:rsidRPr="007E504D">
        <w:t>Hopfield</w:t>
      </w:r>
      <w:proofErr w:type="spellEnd"/>
      <w:r>
        <w:t xml:space="preserve">, o bien por un híbrido que combine </w:t>
      </w:r>
      <w:r w:rsidRPr="007E504D">
        <w:t>que combine métodos neuronales adaptativos</w:t>
      </w:r>
      <w:r>
        <w:t xml:space="preserve"> </w:t>
      </w:r>
      <w:r w:rsidRPr="007E504D">
        <w:t xml:space="preserve">y las transformadas de </w:t>
      </w:r>
      <w:proofErr w:type="spellStart"/>
      <w:r w:rsidRPr="007E504D">
        <w:t>Hough</w:t>
      </w:r>
      <w:proofErr w:type="spellEnd"/>
      <w:r>
        <w:t>(tanto para rectas como para circunferencias). Pero l</w:t>
      </w:r>
      <w:r w:rsidRPr="007E504D">
        <w:t xml:space="preserve">as restricciones presupuestarias de </w:t>
      </w:r>
      <w:r>
        <w:t xml:space="preserve">un </w:t>
      </w:r>
      <w:r w:rsidRPr="007E504D">
        <w:t xml:space="preserve">entorno industrial </w:t>
      </w:r>
      <w:r>
        <w:t xml:space="preserve">local (que no es tan </w:t>
      </w:r>
      <w:proofErr w:type="gramStart"/>
      <w:r>
        <w:t>grande  ni</w:t>
      </w:r>
      <w:proofErr w:type="gramEnd"/>
      <w:r>
        <w:t xml:space="preserve"> desarrollado como en otros lugares del mundo), buscan y agradecen </w:t>
      </w:r>
      <w:r w:rsidRPr="007E504D">
        <w:t xml:space="preserve">un balance ideal entre rendimiento, precisión y costo, </w:t>
      </w:r>
      <w:r>
        <w:t xml:space="preserve">y en este sentido, </w:t>
      </w:r>
      <w:r w:rsidRPr="007E504D">
        <w:t xml:space="preserve">la Transformada de </w:t>
      </w:r>
      <w:proofErr w:type="spellStart"/>
      <w:r w:rsidRPr="007E504D">
        <w:t>Hough</w:t>
      </w:r>
      <w:proofErr w:type="spellEnd"/>
      <w:r w:rsidRPr="007E504D">
        <w:t xml:space="preserve"> para circunferencias es la solución recomendada.</w:t>
      </w:r>
    </w:p>
    <w:p w14:paraId="08BB5B18" w14:textId="5764BB3A" w:rsidR="009A0AD6" w:rsidRDefault="009A0AD6" w:rsidP="009A0AD6">
      <w:pPr>
        <w:pStyle w:val="Ttulo1"/>
      </w:pPr>
      <w:bookmarkStart w:id="26" w:name="_Toc202150821"/>
      <w:r>
        <w:lastRenderedPageBreak/>
        <w:t xml:space="preserve">4. Repositorio en </w:t>
      </w:r>
      <w:proofErr w:type="spellStart"/>
      <w:r>
        <w:t>Github</w:t>
      </w:r>
      <w:bookmarkEnd w:id="26"/>
      <w:proofErr w:type="spellEnd"/>
    </w:p>
    <w:p w14:paraId="2B4028AA" w14:textId="00116694" w:rsidR="009A0AD6" w:rsidRDefault="009A0AD6" w:rsidP="009A0AD6">
      <w:r>
        <w:t>Accesos directos:</w:t>
      </w:r>
    </w:p>
    <w:p w14:paraId="77EAA341" w14:textId="1E7945C7" w:rsidR="009A0AD6" w:rsidRDefault="009A0AD6">
      <w:pPr>
        <w:pStyle w:val="Prrafodelista"/>
        <w:numPr>
          <w:ilvl w:val="0"/>
          <w:numId w:val="2"/>
        </w:numPr>
        <w:jc w:val="left"/>
      </w:pPr>
      <w:r w:rsidRPr="00695D33">
        <w:rPr>
          <w:b/>
          <w:bCs/>
        </w:rPr>
        <w:t>Repositorio de la materia:</w:t>
      </w:r>
      <w:r w:rsidR="00695D33" w:rsidRPr="00695D33">
        <w:rPr>
          <w:b/>
          <w:bCs/>
        </w:rPr>
        <w:t xml:space="preserve"> </w:t>
      </w:r>
      <w:hyperlink r:id="rId16" w:history="1">
        <w:r w:rsidR="00695D33" w:rsidRPr="00695D33">
          <w:rPr>
            <w:rStyle w:val="Hipervnculo"/>
          </w:rPr>
          <w:t>https://github.com/linkstat/ia</w:t>
        </w:r>
      </w:hyperlink>
    </w:p>
    <w:p w14:paraId="3F06A315" w14:textId="50512E83" w:rsidR="00176FED" w:rsidRPr="002E3A67" w:rsidRDefault="00176FED">
      <w:pPr>
        <w:pStyle w:val="Prrafodelista"/>
        <w:numPr>
          <w:ilvl w:val="0"/>
          <w:numId w:val="2"/>
        </w:numPr>
        <w:jc w:val="left"/>
      </w:pPr>
      <w:r w:rsidRPr="00695D33">
        <w:rPr>
          <w:b/>
          <w:bCs/>
        </w:rPr>
        <w:t>Este documento (PDF):</w:t>
      </w:r>
      <w:r w:rsidRPr="00695D33">
        <w:t xml:space="preserve"> </w:t>
      </w:r>
      <w:hyperlink r:id="rId17" w:history="1">
        <w:r w:rsidR="002F03AA" w:rsidRPr="002C51C8">
          <w:rPr>
            <w:rStyle w:val="Hipervnculo"/>
          </w:rPr>
          <w:t>https://github.com/linkstat/ia/raw/refs/heads/master/docs/HAMANN-PABLO-ALEJANDRO-TP4.pdf</w:t>
        </w:r>
      </w:hyperlink>
    </w:p>
    <w:p w14:paraId="1876221B" w14:textId="338021E6" w:rsidR="00176FED" w:rsidRDefault="00176FED" w:rsidP="002F03AA">
      <w:pPr>
        <w:jc w:val="left"/>
      </w:pPr>
    </w:p>
    <w:sectPr w:rsidR="00176FED" w:rsidSect="00ED2457">
      <w:footerReference w:type="default" r:id="rId18"/>
      <w:pgSz w:w="11906" w:h="16838" w:code="9"/>
      <w:pgMar w:top="2127" w:right="1247" w:bottom="1701" w:left="1814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BB713" w14:textId="77777777" w:rsidR="00D5406B" w:rsidRDefault="00D5406B">
      <w:r>
        <w:separator/>
      </w:r>
    </w:p>
  </w:endnote>
  <w:endnote w:type="continuationSeparator" w:id="0">
    <w:p w14:paraId="35264A9D" w14:textId="77777777" w:rsidR="00D5406B" w:rsidRDefault="00D5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C30C6" w14:textId="77777777" w:rsidR="00EB666B" w:rsidRPr="006E2A52" w:rsidRDefault="005A0631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3AA595" wp14:editId="3EEEFBFA">
              <wp:simplePos x="0" y="0"/>
              <wp:positionH relativeFrom="column">
                <wp:posOffset>-519975</wp:posOffset>
              </wp:positionH>
              <wp:positionV relativeFrom="paragraph">
                <wp:posOffset>175260</wp:posOffset>
              </wp:positionV>
              <wp:extent cx="4953000" cy="600075"/>
              <wp:effectExtent l="0" t="0" r="0" b="0"/>
              <wp:wrapNone/>
              <wp:docPr id="2070672682" name="Cuadro de texto 2070672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69C71F" w14:textId="5C48EA43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Versión: </w:t>
                          </w:r>
                          <w:r w:rsidR="00E66506">
                            <w:rPr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t>.0.0.</w:t>
                          </w:r>
                          <w:r w:rsidR="00E66506">
                            <w:rPr>
                              <w:color w:val="FFFFFF" w:themeColor="background1"/>
                            </w:rPr>
                            <w:t>0</w:t>
                          </w:r>
                        </w:p>
                        <w:p w14:paraId="3F08D5DD" w14:textId="77777777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7668C5">
                            <w:rPr>
                              <w:color w:val="FFFFFF" w:themeColor="background1"/>
                            </w:rPr>
                            <w:t xml:space="preserve">Pablo Alejandro </w:t>
                          </w:r>
                          <w:r w:rsidR="00674B5C">
                            <w:rPr>
                              <w:color w:val="FFFFFF" w:themeColor="background1"/>
                            </w:rPr>
                            <w:t>Hamann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3AA595" id="_x0000_t202" coordsize="21600,21600" o:spt="202" path="m,l,21600r21600,l21600,xe">
              <v:stroke joinstyle="miter"/>
              <v:path gradientshapeok="t" o:connecttype="rect"/>
            </v:shapetype>
            <v:shape id="Cuadro de texto 2070672682" o:spid="_x0000_s1030" type="#_x0000_t202" style="position:absolute;left:0;text-align:left;margin-left:-40.95pt;margin-top:13.8pt;width:390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" filled="f" stroked="f" strokeweight=".5pt">
              <v:textbox>
                <w:txbxContent>
                  <w:p w14:paraId="5269C71F" w14:textId="5C48EA43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Versión: </w:t>
                    </w:r>
                    <w:r w:rsidR="00E66506">
                      <w:rPr>
                        <w:color w:val="FFFFFF" w:themeColor="background1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t>.0.0.</w:t>
                    </w:r>
                    <w:r w:rsidR="00E66506">
                      <w:rPr>
                        <w:color w:val="FFFFFF" w:themeColor="background1"/>
                      </w:rPr>
                      <w:t>0</w:t>
                    </w:r>
                  </w:p>
                  <w:p w14:paraId="3F08D5DD" w14:textId="77777777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7668C5">
                      <w:rPr>
                        <w:color w:val="FFFFFF" w:themeColor="background1"/>
                      </w:rPr>
                      <w:t xml:space="preserve">Pablo Alejandro </w:t>
                    </w:r>
                    <w:r w:rsidR="00674B5C">
                      <w:rPr>
                        <w:color w:val="FFFFFF" w:themeColor="background1"/>
                      </w:rPr>
                      <w:t>Hamann</w:t>
                    </w:r>
                  </w:p>
                </w:txbxContent>
              </v:textbox>
            </v:shape>
          </w:pict>
        </mc:Fallback>
      </mc:AlternateContent>
    </w:r>
    <w:r w:rsidR="00EB666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 wp14:anchorId="71457E28" wp14:editId="1205CAA8">
              <wp:simplePos x="0" y="0"/>
              <wp:positionH relativeFrom="page">
                <wp:align>left</wp:align>
              </wp:positionH>
              <wp:positionV relativeFrom="paragraph">
                <wp:posOffset>-16460</wp:posOffset>
              </wp:positionV>
              <wp:extent cx="7848600" cy="800100"/>
              <wp:effectExtent l="0" t="0" r="0" b="0"/>
              <wp:wrapNone/>
              <wp:docPr id="943018919" name="Rectángulo 9430189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8600" cy="800100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3D855E1F" w14:textId="77777777" w:rsidR="00EB666B" w:rsidRDefault="00EB666B" w:rsidP="00EB666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457E28" id="Rectángulo 943018919" o:spid="_x0000_s1031" style="position:absolute;left:0;text-align:left;margin-left:0;margin-top:-1.3pt;width:618pt;height:63pt;z-index:25167360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" fillcolor="#006c5b" stroked="f">
              <v:textbox inset="2.53958mm,2.53958mm,2.53958mm,2.53958mm">
                <w:txbxContent>
                  <w:p w14:paraId="3D855E1F" w14:textId="77777777" w:rsidR="00EB666B" w:rsidRDefault="00EB666B" w:rsidP="00EB666B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  <w:p w14:paraId="4C08135D" w14:textId="77777777" w:rsidR="000660E2" w:rsidRPr="00EB666B" w:rsidRDefault="00EB666B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33C47E8" wp14:editId="3A9F3D96">
              <wp:simplePos x="0" y="0"/>
              <wp:positionH relativeFrom="rightMargin">
                <wp:align>left</wp:align>
              </wp:positionH>
              <wp:positionV relativeFrom="paragraph">
                <wp:posOffset>71120</wp:posOffset>
              </wp:positionV>
              <wp:extent cx="800100" cy="352425"/>
              <wp:effectExtent l="0" t="0" r="0" b="0"/>
              <wp:wrapNone/>
              <wp:docPr id="204786773" name="Cuadro de texto 2047867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B5D8DB" w14:textId="77777777" w:rsidR="00EB666B" w:rsidRPr="006E2A52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6E2A52">
                            <w:rPr>
                              <w:color w:val="FFFFFF" w:themeColor="background1"/>
                            </w:rPr>
                            <w:t>Página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iii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3C47E8" id="Cuadro de texto 204786773" o:spid="_x0000_s1032" type="#_x0000_t202" style="position:absolute;left:0;text-align:left;margin-left:0;margin-top:5.6pt;width:63pt;height:27.75pt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" filled="f" stroked="f" strokeweight=".5pt">
              <v:textbox>
                <w:txbxContent>
                  <w:p w14:paraId="70B5D8DB" w14:textId="77777777" w:rsidR="00EB666B" w:rsidRPr="006E2A52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6E2A52">
                      <w:rPr>
                        <w:color w:val="FFFFFF" w:themeColor="background1"/>
                      </w:rPr>
                      <w:t>Página</w:t>
                    </w:r>
                    <w:r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 xml:space="preserve"> PAGE  \* roman  \* MERGEFORMAT 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iii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7585D" w14:textId="77777777" w:rsidR="00EB666B" w:rsidRPr="006E2A52" w:rsidRDefault="00EB666B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F3E2795" wp14:editId="1E816E1A">
              <wp:simplePos x="0" y="0"/>
              <wp:positionH relativeFrom="column">
                <wp:posOffset>-444619</wp:posOffset>
              </wp:positionH>
              <wp:positionV relativeFrom="paragraph">
                <wp:posOffset>158405</wp:posOffset>
              </wp:positionV>
              <wp:extent cx="4953000" cy="600075"/>
              <wp:effectExtent l="0" t="0" r="0" b="0"/>
              <wp:wrapNone/>
              <wp:docPr id="23" name="Cuadro de tex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1FBD1C" w14:textId="1F33F28A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Versión: </w:t>
                          </w:r>
                          <w:r w:rsidR="00E66506">
                            <w:rPr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t>.0.0.</w:t>
                          </w:r>
                          <w:r w:rsidR="00E66506">
                            <w:rPr>
                              <w:color w:val="FFFFFF" w:themeColor="background1"/>
                            </w:rPr>
                            <w:t>0</w:t>
                          </w:r>
                        </w:p>
                        <w:p w14:paraId="7BA6B455" w14:textId="77777777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7668C5">
                            <w:rPr>
                              <w:color w:val="FFFFFF" w:themeColor="background1"/>
                            </w:rPr>
                            <w:t xml:space="preserve">Pablo Alejandro </w:t>
                          </w:r>
                          <w:r w:rsidR="00FE4C27">
                            <w:rPr>
                              <w:color w:val="FFFFFF" w:themeColor="background1"/>
                            </w:rPr>
                            <w:t>Hamann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3E2795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33" type="#_x0000_t202" style="position:absolute;left:0;text-align:left;margin-left:-35pt;margin-top:12.45pt;width:390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" filled="f" stroked="f" strokeweight=".5pt">
              <v:textbox>
                <w:txbxContent>
                  <w:p w14:paraId="2B1FBD1C" w14:textId="1F33F28A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Versión: </w:t>
                    </w:r>
                    <w:r w:rsidR="00E66506">
                      <w:rPr>
                        <w:color w:val="FFFFFF" w:themeColor="background1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t>.0.0.</w:t>
                    </w:r>
                    <w:r w:rsidR="00E66506">
                      <w:rPr>
                        <w:color w:val="FFFFFF" w:themeColor="background1"/>
                      </w:rPr>
                      <w:t>0</w:t>
                    </w:r>
                  </w:p>
                  <w:p w14:paraId="7BA6B455" w14:textId="77777777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7668C5">
                      <w:rPr>
                        <w:color w:val="FFFFFF" w:themeColor="background1"/>
                      </w:rPr>
                      <w:t xml:space="preserve">Pablo Alejandro </w:t>
                    </w:r>
                    <w:r w:rsidR="00FE4C27">
                      <w:rPr>
                        <w:color w:val="FFFFFF" w:themeColor="background1"/>
                      </w:rPr>
                      <w:t>Hamann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 wp14:anchorId="66698F4B" wp14:editId="7AAB24C2">
              <wp:simplePos x="0" y="0"/>
              <wp:positionH relativeFrom="page">
                <wp:align>left</wp:align>
              </wp:positionH>
              <wp:positionV relativeFrom="paragraph">
                <wp:posOffset>-16112</wp:posOffset>
              </wp:positionV>
              <wp:extent cx="7848600" cy="800100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8600" cy="800100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3B1F2A4A" w14:textId="77777777" w:rsidR="00EB666B" w:rsidRDefault="00EB666B" w:rsidP="00EB666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698F4B" id="Rectángulo 17" o:spid="_x0000_s1034" style="position:absolute;left:0;text-align:left;margin-left:0;margin-top:-1.25pt;width:618pt;height:63pt;z-index:25166950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" fillcolor="#006c5b" stroked="f">
              <v:textbox inset="2.53958mm,2.53958mm,2.53958mm,2.53958mm">
                <w:txbxContent>
                  <w:p w14:paraId="3B1F2A4A" w14:textId="77777777" w:rsidR="00EB666B" w:rsidRDefault="00EB666B" w:rsidP="00EB666B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  <w:p w14:paraId="6E75B08A" w14:textId="77777777" w:rsidR="00EB666B" w:rsidRPr="00EB666B" w:rsidRDefault="005A0631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2AE11A1" wp14:editId="3AE6F760">
              <wp:simplePos x="0" y="0"/>
              <wp:positionH relativeFrom="rightMargin">
                <wp:align>left</wp:align>
              </wp:positionH>
              <wp:positionV relativeFrom="paragraph">
                <wp:posOffset>51435</wp:posOffset>
              </wp:positionV>
              <wp:extent cx="800100" cy="352425"/>
              <wp:effectExtent l="0" t="0" r="0" b="0"/>
              <wp:wrapNone/>
              <wp:docPr id="19" name="Cuadro de tex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C122B8" w14:textId="77777777" w:rsidR="00EB666B" w:rsidRPr="006E2A52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6E2A52">
                            <w:rPr>
                              <w:color w:val="FFFFFF" w:themeColor="background1"/>
                            </w:rPr>
                            <w:t>Página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6E2A5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B150D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15</w: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AE11A1" id="Cuadro de texto 19" o:spid="_x0000_s1035" type="#_x0000_t202" style="position:absolute;left:0;text-align:left;margin-left:0;margin-top:4.05pt;width:63pt;height:27.75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" filled="f" stroked="f" strokeweight=".5pt">
              <v:textbox>
                <w:txbxContent>
                  <w:p w14:paraId="42C122B8" w14:textId="77777777" w:rsidR="00EB666B" w:rsidRPr="006E2A52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6E2A52">
                      <w:rPr>
                        <w:color w:val="FFFFFF" w:themeColor="background1"/>
                      </w:rPr>
                      <w:t>Página</w:t>
                    </w:r>
                    <w:r>
                      <w:rPr>
                        <w:color w:val="FFFFFF" w:themeColor="background1"/>
                      </w:rPr>
                      <w:t xml:space="preserve"> </w:t>
                    </w:r>
                    <w:r w:rsidRPr="006E2A52">
                      <w:rPr>
                        <w:color w:val="FFFFFF" w:themeColor="background1"/>
                      </w:rPr>
                      <w:fldChar w:fldCharType="begin"/>
                    </w:r>
                    <w:r w:rsidRPr="006E2A52">
                      <w:rPr>
                        <w:color w:val="FFFFFF" w:themeColor="background1"/>
                      </w:rPr>
                      <w:instrText>PAGE   \* MERGEFORMAT</w:instrText>
                    </w:r>
                    <w:r w:rsidRPr="006E2A52">
                      <w:rPr>
                        <w:color w:val="FFFFFF" w:themeColor="background1"/>
                      </w:rPr>
                      <w:fldChar w:fldCharType="separate"/>
                    </w:r>
                    <w:r w:rsidRPr="003B150D">
                      <w:rPr>
                        <w:noProof/>
                        <w:color w:val="FFFFFF" w:themeColor="background1"/>
                        <w:lang w:val="es-ES"/>
                      </w:rPr>
                      <w:t>15</w:t>
                    </w:r>
                    <w:r w:rsidRPr="006E2A5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60C37" w14:textId="77777777" w:rsidR="00D5406B" w:rsidRDefault="00D5406B">
      <w:r>
        <w:separator/>
      </w:r>
    </w:p>
  </w:footnote>
  <w:footnote w:type="continuationSeparator" w:id="0">
    <w:p w14:paraId="489B1D43" w14:textId="77777777" w:rsidR="00D5406B" w:rsidRDefault="00D54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26BBD" w14:textId="77777777" w:rsidR="000660E2" w:rsidRPr="00E138F0" w:rsidRDefault="00D27BC1" w:rsidP="00E138F0">
    <w:pPr>
      <w:pStyle w:val="Encabezado"/>
    </w:pPr>
    <w:r w:rsidRPr="00E138F0">
      <w:rPr>
        <w:noProof/>
      </w:rPr>
      <w:drawing>
        <wp:anchor distT="0" distB="0" distL="114300" distR="114300" simplePos="0" relativeHeight="251663360" behindDoc="0" locked="0" layoutInCell="1" hidden="0" allowOverlap="1" wp14:anchorId="50AC0031" wp14:editId="71902FC4">
          <wp:simplePos x="0" y="0"/>
          <wp:positionH relativeFrom="column">
            <wp:posOffset>4143124</wp:posOffset>
          </wp:positionH>
          <wp:positionV relativeFrom="paragraph">
            <wp:posOffset>-327025</wp:posOffset>
          </wp:positionV>
          <wp:extent cx="1914525" cy="597218"/>
          <wp:effectExtent l="0" t="0" r="0" b="0"/>
          <wp:wrapNone/>
          <wp:docPr id="138328929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525" cy="5972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85557C" wp14:editId="6D2D4372">
              <wp:simplePos x="0" y="0"/>
              <wp:positionH relativeFrom="column">
                <wp:posOffset>-476250</wp:posOffset>
              </wp:positionH>
              <wp:positionV relativeFrom="paragraph">
                <wp:posOffset>-172176</wp:posOffset>
              </wp:positionV>
              <wp:extent cx="3314065" cy="246363"/>
              <wp:effectExtent l="0" t="0" r="0" b="1905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4065" cy="2463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394F06" w14:textId="77777777" w:rsidR="00E138F0" w:rsidRPr="00E138F0" w:rsidRDefault="00CD2DFE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Inteligencia Artificial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85557C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8" type="#_x0000_t202" style="position:absolute;left:0;text-align:left;margin-left:-37.5pt;margin-top:-13.55pt;width:260.95pt;height:19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" filled="f" stroked="f" strokeweight=".5pt">
              <v:textbox>
                <w:txbxContent>
                  <w:p w14:paraId="2C394F06" w14:textId="77777777" w:rsidR="00E138F0" w:rsidRPr="00E138F0" w:rsidRDefault="00CD2DFE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Inteligencia Artificial</w:t>
                    </w:r>
                  </w:p>
                </w:txbxContent>
              </v:textbox>
            </v:shape>
          </w:pict>
        </mc:Fallback>
      </mc:AlternateContent>
    </w:r>
    <w:r w:rsidR="00391454" w:rsidRPr="00E138F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C815E9A" wp14:editId="0A173342">
              <wp:simplePos x="0" y="0"/>
              <wp:positionH relativeFrom="page">
                <wp:align>center</wp:align>
              </wp:positionH>
              <wp:positionV relativeFrom="paragraph">
                <wp:posOffset>-440690</wp:posOffset>
              </wp:positionV>
              <wp:extent cx="7896225" cy="771525"/>
              <wp:effectExtent l="0" t="0" r="9525" b="9525"/>
              <wp:wrapNone/>
              <wp:docPr id="485" name="Rectángulo 4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6225" cy="771525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6DCB12F1" w14:textId="77777777" w:rsidR="00E138F0" w:rsidRDefault="00E138F0" w:rsidP="00E138F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815E9A" id="Rectángulo 485" o:spid="_x0000_s1029" style="position:absolute;left:0;text-align:left;margin-left:0;margin-top:-34.7pt;width:621.75pt;height:60.7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" fillcolor="#006c5b" stroked="f">
              <v:textbox inset="2.53958mm,2.53958mm,2.53958mm,2.53958mm">
                <w:txbxContent>
                  <w:p w14:paraId="6DCB12F1" w14:textId="77777777" w:rsidR="00E138F0" w:rsidRDefault="00E138F0" w:rsidP="00E138F0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33290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162173" wp14:editId="670E14A3">
              <wp:simplePos x="0" y="0"/>
              <wp:positionH relativeFrom="column">
                <wp:posOffset>-1275716</wp:posOffset>
              </wp:positionH>
              <wp:positionV relativeFrom="paragraph">
                <wp:posOffset>549910</wp:posOffset>
              </wp:positionV>
              <wp:extent cx="7896225" cy="0"/>
              <wp:effectExtent l="0" t="0" r="28575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622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66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3CEA77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0.45pt,43.3pt" to="521.3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" strokecolor="#066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32E40"/>
    <w:multiLevelType w:val="hybridMultilevel"/>
    <w:tmpl w:val="031C95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5F82"/>
    <w:multiLevelType w:val="hybridMultilevel"/>
    <w:tmpl w:val="9D1CD2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F18DA"/>
    <w:multiLevelType w:val="hybridMultilevel"/>
    <w:tmpl w:val="117652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6220D"/>
    <w:multiLevelType w:val="hybridMultilevel"/>
    <w:tmpl w:val="2C1822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31789"/>
    <w:multiLevelType w:val="hybridMultilevel"/>
    <w:tmpl w:val="566E2A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D2076"/>
    <w:multiLevelType w:val="hybridMultilevel"/>
    <w:tmpl w:val="096821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B651A"/>
    <w:multiLevelType w:val="hybridMultilevel"/>
    <w:tmpl w:val="B6D483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84C65"/>
    <w:multiLevelType w:val="hybridMultilevel"/>
    <w:tmpl w:val="B58C2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1200E"/>
    <w:multiLevelType w:val="hybridMultilevel"/>
    <w:tmpl w:val="EBA6D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B3600"/>
    <w:multiLevelType w:val="hybridMultilevel"/>
    <w:tmpl w:val="B58C2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D08F6"/>
    <w:multiLevelType w:val="hybridMultilevel"/>
    <w:tmpl w:val="D21AE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910DE"/>
    <w:multiLevelType w:val="hybridMultilevel"/>
    <w:tmpl w:val="97C03F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E5756"/>
    <w:multiLevelType w:val="hybridMultilevel"/>
    <w:tmpl w:val="89BA4A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A7DB0"/>
    <w:multiLevelType w:val="hybridMultilevel"/>
    <w:tmpl w:val="28606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F2000"/>
    <w:multiLevelType w:val="hybridMultilevel"/>
    <w:tmpl w:val="911EA4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94A67"/>
    <w:multiLevelType w:val="hybridMultilevel"/>
    <w:tmpl w:val="CA2C7CB8"/>
    <w:lvl w:ilvl="0" w:tplc="761A3256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F66E1E"/>
    <w:multiLevelType w:val="hybridMultilevel"/>
    <w:tmpl w:val="9AA06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574B9"/>
    <w:multiLevelType w:val="hybridMultilevel"/>
    <w:tmpl w:val="36E0B5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399517">
    <w:abstractNumId w:val="15"/>
  </w:num>
  <w:num w:numId="2" w16cid:durableId="698973693">
    <w:abstractNumId w:val="6"/>
  </w:num>
  <w:num w:numId="3" w16cid:durableId="169831018">
    <w:abstractNumId w:val="5"/>
  </w:num>
  <w:num w:numId="4" w16cid:durableId="1519614018">
    <w:abstractNumId w:val="10"/>
  </w:num>
  <w:num w:numId="5" w16cid:durableId="1583022626">
    <w:abstractNumId w:val="2"/>
  </w:num>
  <w:num w:numId="6" w16cid:durableId="94441918">
    <w:abstractNumId w:val="14"/>
  </w:num>
  <w:num w:numId="7" w16cid:durableId="609240531">
    <w:abstractNumId w:val="13"/>
  </w:num>
  <w:num w:numId="8" w16cid:durableId="545947032">
    <w:abstractNumId w:val="0"/>
  </w:num>
  <w:num w:numId="9" w16cid:durableId="1351449856">
    <w:abstractNumId w:val="9"/>
  </w:num>
  <w:num w:numId="10" w16cid:durableId="378359573">
    <w:abstractNumId w:val="4"/>
  </w:num>
  <w:num w:numId="11" w16cid:durableId="137040132">
    <w:abstractNumId w:val="16"/>
  </w:num>
  <w:num w:numId="12" w16cid:durableId="936711947">
    <w:abstractNumId w:val="3"/>
  </w:num>
  <w:num w:numId="13" w16cid:durableId="949164702">
    <w:abstractNumId w:val="11"/>
  </w:num>
  <w:num w:numId="14" w16cid:durableId="1494956421">
    <w:abstractNumId w:val="12"/>
  </w:num>
  <w:num w:numId="15" w16cid:durableId="2097823410">
    <w:abstractNumId w:val="17"/>
  </w:num>
  <w:num w:numId="16" w16cid:durableId="573900303">
    <w:abstractNumId w:val="8"/>
  </w:num>
  <w:num w:numId="17" w16cid:durableId="93475068">
    <w:abstractNumId w:val="1"/>
  </w:num>
  <w:num w:numId="18" w16cid:durableId="1974093807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FE"/>
    <w:rsid w:val="000013F2"/>
    <w:rsid w:val="00002006"/>
    <w:rsid w:val="000027CF"/>
    <w:rsid w:val="0001015A"/>
    <w:rsid w:val="000112B6"/>
    <w:rsid w:val="00014727"/>
    <w:rsid w:val="00017BFF"/>
    <w:rsid w:val="00021605"/>
    <w:rsid w:val="000254EE"/>
    <w:rsid w:val="00025FF7"/>
    <w:rsid w:val="00026A58"/>
    <w:rsid w:val="000270A5"/>
    <w:rsid w:val="0002773C"/>
    <w:rsid w:val="00032F43"/>
    <w:rsid w:val="0003429B"/>
    <w:rsid w:val="000348A7"/>
    <w:rsid w:val="00040F3A"/>
    <w:rsid w:val="0004151B"/>
    <w:rsid w:val="00042E79"/>
    <w:rsid w:val="00042FA2"/>
    <w:rsid w:val="0004682F"/>
    <w:rsid w:val="00046B22"/>
    <w:rsid w:val="00047478"/>
    <w:rsid w:val="00050094"/>
    <w:rsid w:val="0005132C"/>
    <w:rsid w:val="0005336D"/>
    <w:rsid w:val="00057446"/>
    <w:rsid w:val="00057C73"/>
    <w:rsid w:val="00057FC5"/>
    <w:rsid w:val="000660E2"/>
    <w:rsid w:val="00066EDF"/>
    <w:rsid w:val="0006704F"/>
    <w:rsid w:val="0006797E"/>
    <w:rsid w:val="000713EE"/>
    <w:rsid w:val="00073936"/>
    <w:rsid w:val="0007466E"/>
    <w:rsid w:val="00076496"/>
    <w:rsid w:val="00083102"/>
    <w:rsid w:val="000835CC"/>
    <w:rsid w:val="0009020E"/>
    <w:rsid w:val="00090C90"/>
    <w:rsid w:val="00092BFB"/>
    <w:rsid w:val="00092FE6"/>
    <w:rsid w:val="00095E0A"/>
    <w:rsid w:val="000A04D6"/>
    <w:rsid w:val="000A0C31"/>
    <w:rsid w:val="000A3B17"/>
    <w:rsid w:val="000A6888"/>
    <w:rsid w:val="000A6DA4"/>
    <w:rsid w:val="000A7FB2"/>
    <w:rsid w:val="000B1E2F"/>
    <w:rsid w:val="000B41CD"/>
    <w:rsid w:val="000B5F59"/>
    <w:rsid w:val="000B68A3"/>
    <w:rsid w:val="000C07E9"/>
    <w:rsid w:val="000C1383"/>
    <w:rsid w:val="000C2019"/>
    <w:rsid w:val="000C26AA"/>
    <w:rsid w:val="000C29CC"/>
    <w:rsid w:val="000C33E0"/>
    <w:rsid w:val="000C392E"/>
    <w:rsid w:val="000C4FB0"/>
    <w:rsid w:val="000C5274"/>
    <w:rsid w:val="000C68B9"/>
    <w:rsid w:val="000D0069"/>
    <w:rsid w:val="000D5476"/>
    <w:rsid w:val="000D5D73"/>
    <w:rsid w:val="000D6B1F"/>
    <w:rsid w:val="000E11AA"/>
    <w:rsid w:val="000E6203"/>
    <w:rsid w:val="000F0E2A"/>
    <w:rsid w:val="000F130A"/>
    <w:rsid w:val="000F2D3B"/>
    <w:rsid w:val="000F2E48"/>
    <w:rsid w:val="000F5B5A"/>
    <w:rsid w:val="000F7629"/>
    <w:rsid w:val="00104400"/>
    <w:rsid w:val="001060AB"/>
    <w:rsid w:val="00106B04"/>
    <w:rsid w:val="0010727E"/>
    <w:rsid w:val="00112188"/>
    <w:rsid w:val="001170C8"/>
    <w:rsid w:val="00120955"/>
    <w:rsid w:val="001227E3"/>
    <w:rsid w:val="00125F1C"/>
    <w:rsid w:val="00127F1B"/>
    <w:rsid w:val="0013068A"/>
    <w:rsid w:val="001315C9"/>
    <w:rsid w:val="00131862"/>
    <w:rsid w:val="001344FC"/>
    <w:rsid w:val="0013492B"/>
    <w:rsid w:val="00134BE7"/>
    <w:rsid w:val="001356ED"/>
    <w:rsid w:val="001424E0"/>
    <w:rsid w:val="0014256D"/>
    <w:rsid w:val="001451E6"/>
    <w:rsid w:val="00145F1C"/>
    <w:rsid w:val="0014623B"/>
    <w:rsid w:val="00150A3B"/>
    <w:rsid w:val="00151389"/>
    <w:rsid w:val="001516E9"/>
    <w:rsid w:val="00152B0A"/>
    <w:rsid w:val="0015383A"/>
    <w:rsid w:val="00154ACF"/>
    <w:rsid w:val="00156146"/>
    <w:rsid w:val="00161AB3"/>
    <w:rsid w:val="00161F2C"/>
    <w:rsid w:val="0016569A"/>
    <w:rsid w:val="001678D0"/>
    <w:rsid w:val="00170A44"/>
    <w:rsid w:val="001747AA"/>
    <w:rsid w:val="00174C79"/>
    <w:rsid w:val="00175DDC"/>
    <w:rsid w:val="00176FED"/>
    <w:rsid w:val="00181ACC"/>
    <w:rsid w:val="001829C3"/>
    <w:rsid w:val="00183CC7"/>
    <w:rsid w:val="001843E3"/>
    <w:rsid w:val="00184ACF"/>
    <w:rsid w:val="0018754B"/>
    <w:rsid w:val="00192719"/>
    <w:rsid w:val="00193368"/>
    <w:rsid w:val="001A165C"/>
    <w:rsid w:val="001A400A"/>
    <w:rsid w:val="001A5B10"/>
    <w:rsid w:val="001A639A"/>
    <w:rsid w:val="001A6612"/>
    <w:rsid w:val="001A6A10"/>
    <w:rsid w:val="001B056B"/>
    <w:rsid w:val="001B0E3C"/>
    <w:rsid w:val="001B1033"/>
    <w:rsid w:val="001B1895"/>
    <w:rsid w:val="001B2705"/>
    <w:rsid w:val="001B37D1"/>
    <w:rsid w:val="001B395C"/>
    <w:rsid w:val="001C1217"/>
    <w:rsid w:val="001C194C"/>
    <w:rsid w:val="001C2D92"/>
    <w:rsid w:val="001C2E87"/>
    <w:rsid w:val="001D0580"/>
    <w:rsid w:val="001D1136"/>
    <w:rsid w:val="001D1A38"/>
    <w:rsid w:val="001D45F2"/>
    <w:rsid w:val="001D6301"/>
    <w:rsid w:val="001D7080"/>
    <w:rsid w:val="001D7521"/>
    <w:rsid w:val="001E35B2"/>
    <w:rsid w:val="001E46DC"/>
    <w:rsid w:val="001E6D70"/>
    <w:rsid w:val="00200793"/>
    <w:rsid w:val="00203380"/>
    <w:rsid w:val="00203BFD"/>
    <w:rsid w:val="0020515B"/>
    <w:rsid w:val="002131D1"/>
    <w:rsid w:val="0021458E"/>
    <w:rsid w:val="002145C6"/>
    <w:rsid w:val="0021543F"/>
    <w:rsid w:val="00220098"/>
    <w:rsid w:val="0022022D"/>
    <w:rsid w:val="00220C8A"/>
    <w:rsid w:val="00221194"/>
    <w:rsid w:val="002221D1"/>
    <w:rsid w:val="002245E5"/>
    <w:rsid w:val="00227848"/>
    <w:rsid w:val="00233439"/>
    <w:rsid w:val="00234799"/>
    <w:rsid w:val="00241F1D"/>
    <w:rsid w:val="002424D9"/>
    <w:rsid w:val="002470D8"/>
    <w:rsid w:val="00250742"/>
    <w:rsid w:val="002557B7"/>
    <w:rsid w:val="00255E36"/>
    <w:rsid w:val="002571A3"/>
    <w:rsid w:val="00257ECD"/>
    <w:rsid w:val="00263079"/>
    <w:rsid w:val="002665F6"/>
    <w:rsid w:val="00266A8E"/>
    <w:rsid w:val="002712CD"/>
    <w:rsid w:val="002728FA"/>
    <w:rsid w:val="00272A86"/>
    <w:rsid w:val="00277C3E"/>
    <w:rsid w:val="00280CC2"/>
    <w:rsid w:val="002846B4"/>
    <w:rsid w:val="002850A8"/>
    <w:rsid w:val="00285358"/>
    <w:rsid w:val="002859B5"/>
    <w:rsid w:val="00285EAC"/>
    <w:rsid w:val="00286993"/>
    <w:rsid w:val="00291F7C"/>
    <w:rsid w:val="00292D48"/>
    <w:rsid w:val="002934F1"/>
    <w:rsid w:val="00293903"/>
    <w:rsid w:val="00293AFE"/>
    <w:rsid w:val="00294A48"/>
    <w:rsid w:val="002965B2"/>
    <w:rsid w:val="00296B50"/>
    <w:rsid w:val="0029718E"/>
    <w:rsid w:val="002A26B3"/>
    <w:rsid w:val="002A4AD8"/>
    <w:rsid w:val="002A58E2"/>
    <w:rsid w:val="002A6F25"/>
    <w:rsid w:val="002A7EBD"/>
    <w:rsid w:val="002B01A3"/>
    <w:rsid w:val="002B53E8"/>
    <w:rsid w:val="002B6785"/>
    <w:rsid w:val="002B757A"/>
    <w:rsid w:val="002C124D"/>
    <w:rsid w:val="002C34B4"/>
    <w:rsid w:val="002C464E"/>
    <w:rsid w:val="002C4CAE"/>
    <w:rsid w:val="002C55E3"/>
    <w:rsid w:val="002C6188"/>
    <w:rsid w:val="002C7425"/>
    <w:rsid w:val="002D29B6"/>
    <w:rsid w:val="002D7788"/>
    <w:rsid w:val="002D7850"/>
    <w:rsid w:val="002E3A67"/>
    <w:rsid w:val="002E4B04"/>
    <w:rsid w:val="002E6CFF"/>
    <w:rsid w:val="002F03AA"/>
    <w:rsid w:val="002F1138"/>
    <w:rsid w:val="002F1D0D"/>
    <w:rsid w:val="002F23BD"/>
    <w:rsid w:val="00300A63"/>
    <w:rsid w:val="00302AD5"/>
    <w:rsid w:val="00304849"/>
    <w:rsid w:val="003050EF"/>
    <w:rsid w:val="003052C9"/>
    <w:rsid w:val="0030589D"/>
    <w:rsid w:val="003076F6"/>
    <w:rsid w:val="003078CF"/>
    <w:rsid w:val="00307AF9"/>
    <w:rsid w:val="003157DD"/>
    <w:rsid w:val="00320135"/>
    <w:rsid w:val="00320FA7"/>
    <w:rsid w:val="00322041"/>
    <w:rsid w:val="00326095"/>
    <w:rsid w:val="00327228"/>
    <w:rsid w:val="00327E33"/>
    <w:rsid w:val="00330330"/>
    <w:rsid w:val="00330C27"/>
    <w:rsid w:val="00330C96"/>
    <w:rsid w:val="00331ADC"/>
    <w:rsid w:val="003326F2"/>
    <w:rsid w:val="00332904"/>
    <w:rsid w:val="00333BC6"/>
    <w:rsid w:val="00334133"/>
    <w:rsid w:val="0033451E"/>
    <w:rsid w:val="00335300"/>
    <w:rsid w:val="00341495"/>
    <w:rsid w:val="0034180B"/>
    <w:rsid w:val="003504B9"/>
    <w:rsid w:val="0035135E"/>
    <w:rsid w:val="00353F6F"/>
    <w:rsid w:val="003554D5"/>
    <w:rsid w:val="00357E0B"/>
    <w:rsid w:val="00360BD2"/>
    <w:rsid w:val="003651B4"/>
    <w:rsid w:val="00370076"/>
    <w:rsid w:val="0037074E"/>
    <w:rsid w:val="00371C1B"/>
    <w:rsid w:val="003771DC"/>
    <w:rsid w:val="00377289"/>
    <w:rsid w:val="00377B71"/>
    <w:rsid w:val="00384A5B"/>
    <w:rsid w:val="0038504F"/>
    <w:rsid w:val="00387666"/>
    <w:rsid w:val="00387E3D"/>
    <w:rsid w:val="00391454"/>
    <w:rsid w:val="003926A4"/>
    <w:rsid w:val="0039397B"/>
    <w:rsid w:val="00393C52"/>
    <w:rsid w:val="00394201"/>
    <w:rsid w:val="00397208"/>
    <w:rsid w:val="003A5E41"/>
    <w:rsid w:val="003A7C31"/>
    <w:rsid w:val="003B0DE3"/>
    <w:rsid w:val="003B150D"/>
    <w:rsid w:val="003B1B96"/>
    <w:rsid w:val="003B36E7"/>
    <w:rsid w:val="003B6ED8"/>
    <w:rsid w:val="003C1816"/>
    <w:rsid w:val="003C520C"/>
    <w:rsid w:val="003C5CB8"/>
    <w:rsid w:val="003C6A22"/>
    <w:rsid w:val="003C7492"/>
    <w:rsid w:val="003D29BC"/>
    <w:rsid w:val="003D2B84"/>
    <w:rsid w:val="003D31BC"/>
    <w:rsid w:val="003D33CB"/>
    <w:rsid w:val="003D4785"/>
    <w:rsid w:val="003D49C2"/>
    <w:rsid w:val="003E4624"/>
    <w:rsid w:val="003E5A33"/>
    <w:rsid w:val="003E5B8B"/>
    <w:rsid w:val="003F0C42"/>
    <w:rsid w:val="003F0F91"/>
    <w:rsid w:val="003F3E32"/>
    <w:rsid w:val="00400881"/>
    <w:rsid w:val="004029B7"/>
    <w:rsid w:val="00402EAB"/>
    <w:rsid w:val="004039E4"/>
    <w:rsid w:val="00403C75"/>
    <w:rsid w:val="0040628C"/>
    <w:rsid w:val="00406EBF"/>
    <w:rsid w:val="004107E9"/>
    <w:rsid w:val="00411C6B"/>
    <w:rsid w:val="00412E77"/>
    <w:rsid w:val="00414DC9"/>
    <w:rsid w:val="00417372"/>
    <w:rsid w:val="0041785D"/>
    <w:rsid w:val="00422095"/>
    <w:rsid w:val="00422381"/>
    <w:rsid w:val="00422B85"/>
    <w:rsid w:val="004247AC"/>
    <w:rsid w:val="00424FBA"/>
    <w:rsid w:val="00432479"/>
    <w:rsid w:val="00441C38"/>
    <w:rsid w:val="0044233B"/>
    <w:rsid w:val="0044326C"/>
    <w:rsid w:val="00443B3A"/>
    <w:rsid w:val="0044477B"/>
    <w:rsid w:val="00450EE4"/>
    <w:rsid w:val="004524F7"/>
    <w:rsid w:val="00452D17"/>
    <w:rsid w:val="00457CC2"/>
    <w:rsid w:val="00460341"/>
    <w:rsid w:val="00463827"/>
    <w:rsid w:val="00464AD8"/>
    <w:rsid w:val="004700A1"/>
    <w:rsid w:val="00476B63"/>
    <w:rsid w:val="004800E2"/>
    <w:rsid w:val="004801E3"/>
    <w:rsid w:val="004802B6"/>
    <w:rsid w:val="00480ECF"/>
    <w:rsid w:val="00481FD8"/>
    <w:rsid w:val="004824E5"/>
    <w:rsid w:val="00483DB2"/>
    <w:rsid w:val="0048635A"/>
    <w:rsid w:val="00490122"/>
    <w:rsid w:val="004905CC"/>
    <w:rsid w:val="00492C37"/>
    <w:rsid w:val="00493406"/>
    <w:rsid w:val="0049449F"/>
    <w:rsid w:val="00496F40"/>
    <w:rsid w:val="00497175"/>
    <w:rsid w:val="004A1462"/>
    <w:rsid w:val="004A19E1"/>
    <w:rsid w:val="004A1E8E"/>
    <w:rsid w:val="004A3B4F"/>
    <w:rsid w:val="004A3F2F"/>
    <w:rsid w:val="004A5541"/>
    <w:rsid w:val="004A7754"/>
    <w:rsid w:val="004A7C70"/>
    <w:rsid w:val="004B107C"/>
    <w:rsid w:val="004B1908"/>
    <w:rsid w:val="004B5BB6"/>
    <w:rsid w:val="004B5DD9"/>
    <w:rsid w:val="004B5DE9"/>
    <w:rsid w:val="004B6905"/>
    <w:rsid w:val="004B7171"/>
    <w:rsid w:val="004C0A77"/>
    <w:rsid w:val="004C2F15"/>
    <w:rsid w:val="004C3B81"/>
    <w:rsid w:val="004C4248"/>
    <w:rsid w:val="004C4687"/>
    <w:rsid w:val="004C557D"/>
    <w:rsid w:val="004D01C8"/>
    <w:rsid w:val="004D1491"/>
    <w:rsid w:val="004D41D3"/>
    <w:rsid w:val="004D461C"/>
    <w:rsid w:val="004E04A3"/>
    <w:rsid w:val="004E2035"/>
    <w:rsid w:val="004E38AD"/>
    <w:rsid w:val="004E445F"/>
    <w:rsid w:val="004E4DA9"/>
    <w:rsid w:val="004E5D0A"/>
    <w:rsid w:val="004E7E8A"/>
    <w:rsid w:val="004F0668"/>
    <w:rsid w:val="004F1988"/>
    <w:rsid w:val="004F1C6C"/>
    <w:rsid w:val="004F3721"/>
    <w:rsid w:val="004F446F"/>
    <w:rsid w:val="004F4E81"/>
    <w:rsid w:val="004F596A"/>
    <w:rsid w:val="004F7A21"/>
    <w:rsid w:val="00500650"/>
    <w:rsid w:val="00501912"/>
    <w:rsid w:val="005019F7"/>
    <w:rsid w:val="00502BCE"/>
    <w:rsid w:val="00502FE4"/>
    <w:rsid w:val="0050316B"/>
    <w:rsid w:val="00503678"/>
    <w:rsid w:val="00504F0D"/>
    <w:rsid w:val="00505191"/>
    <w:rsid w:val="00505237"/>
    <w:rsid w:val="0050535B"/>
    <w:rsid w:val="005078F1"/>
    <w:rsid w:val="005120B1"/>
    <w:rsid w:val="00512255"/>
    <w:rsid w:val="00514D97"/>
    <w:rsid w:val="00515391"/>
    <w:rsid w:val="00517870"/>
    <w:rsid w:val="00522F65"/>
    <w:rsid w:val="005233C9"/>
    <w:rsid w:val="00523E25"/>
    <w:rsid w:val="00525A93"/>
    <w:rsid w:val="0052674D"/>
    <w:rsid w:val="005271A1"/>
    <w:rsid w:val="005312BD"/>
    <w:rsid w:val="00531618"/>
    <w:rsid w:val="00532177"/>
    <w:rsid w:val="005327D8"/>
    <w:rsid w:val="0053307D"/>
    <w:rsid w:val="00534632"/>
    <w:rsid w:val="00535ADC"/>
    <w:rsid w:val="00536245"/>
    <w:rsid w:val="005400CE"/>
    <w:rsid w:val="005407B6"/>
    <w:rsid w:val="00540A8C"/>
    <w:rsid w:val="00540CE7"/>
    <w:rsid w:val="00542659"/>
    <w:rsid w:val="005429A6"/>
    <w:rsid w:val="005474FA"/>
    <w:rsid w:val="00553586"/>
    <w:rsid w:val="00557BE9"/>
    <w:rsid w:val="00562019"/>
    <w:rsid w:val="00562D3A"/>
    <w:rsid w:val="00565CF7"/>
    <w:rsid w:val="00567267"/>
    <w:rsid w:val="00570933"/>
    <w:rsid w:val="00572299"/>
    <w:rsid w:val="00572A94"/>
    <w:rsid w:val="00572F00"/>
    <w:rsid w:val="00574B03"/>
    <w:rsid w:val="00575338"/>
    <w:rsid w:val="005756FF"/>
    <w:rsid w:val="00575CE8"/>
    <w:rsid w:val="00577E37"/>
    <w:rsid w:val="0058068A"/>
    <w:rsid w:val="00581067"/>
    <w:rsid w:val="00583B17"/>
    <w:rsid w:val="00584D6A"/>
    <w:rsid w:val="005860F0"/>
    <w:rsid w:val="00586F5B"/>
    <w:rsid w:val="00591B96"/>
    <w:rsid w:val="00593525"/>
    <w:rsid w:val="00595B23"/>
    <w:rsid w:val="00597165"/>
    <w:rsid w:val="005974BC"/>
    <w:rsid w:val="00597E8E"/>
    <w:rsid w:val="005A02AF"/>
    <w:rsid w:val="005A0631"/>
    <w:rsid w:val="005A2249"/>
    <w:rsid w:val="005A5C96"/>
    <w:rsid w:val="005A777F"/>
    <w:rsid w:val="005B3D98"/>
    <w:rsid w:val="005B4177"/>
    <w:rsid w:val="005B42FB"/>
    <w:rsid w:val="005B4A21"/>
    <w:rsid w:val="005B55B7"/>
    <w:rsid w:val="005B59F7"/>
    <w:rsid w:val="005B6F70"/>
    <w:rsid w:val="005C05FC"/>
    <w:rsid w:val="005C0D58"/>
    <w:rsid w:val="005C12C6"/>
    <w:rsid w:val="005C1D3E"/>
    <w:rsid w:val="005C2E32"/>
    <w:rsid w:val="005C4F3D"/>
    <w:rsid w:val="005D0762"/>
    <w:rsid w:val="005D21A3"/>
    <w:rsid w:val="005D21AB"/>
    <w:rsid w:val="005D27B5"/>
    <w:rsid w:val="005D2D66"/>
    <w:rsid w:val="005D32CB"/>
    <w:rsid w:val="005D3BDE"/>
    <w:rsid w:val="005D3E39"/>
    <w:rsid w:val="005D6933"/>
    <w:rsid w:val="005E37D3"/>
    <w:rsid w:val="005E40E3"/>
    <w:rsid w:val="005E4C0B"/>
    <w:rsid w:val="005E6537"/>
    <w:rsid w:val="005E6B24"/>
    <w:rsid w:val="005F001B"/>
    <w:rsid w:val="005F2E98"/>
    <w:rsid w:val="005F59B0"/>
    <w:rsid w:val="005F7E8D"/>
    <w:rsid w:val="005F7F70"/>
    <w:rsid w:val="00603010"/>
    <w:rsid w:val="00603817"/>
    <w:rsid w:val="006069BE"/>
    <w:rsid w:val="0061069E"/>
    <w:rsid w:val="00611E03"/>
    <w:rsid w:val="00614985"/>
    <w:rsid w:val="00615DE1"/>
    <w:rsid w:val="0061786C"/>
    <w:rsid w:val="0061795D"/>
    <w:rsid w:val="0062214A"/>
    <w:rsid w:val="006225D7"/>
    <w:rsid w:val="00622BE0"/>
    <w:rsid w:val="006258FF"/>
    <w:rsid w:val="00627B31"/>
    <w:rsid w:val="00630EAA"/>
    <w:rsid w:val="00634D3D"/>
    <w:rsid w:val="0063629C"/>
    <w:rsid w:val="00642C1F"/>
    <w:rsid w:val="00643A2A"/>
    <w:rsid w:val="00647D22"/>
    <w:rsid w:val="00651FE2"/>
    <w:rsid w:val="006527F4"/>
    <w:rsid w:val="006544A5"/>
    <w:rsid w:val="00657426"/>
    <w:rsid w:val="00660221"/>
    <w:rsid w:val="00661DFC"/>
    <w:rsid w:val="00661E4F"/>
    <w:rsid w:val="00663BDA"/>
    <w:rsid w:val="006701B7"/>
    <w:rsid w:val="006705B2"/>
    <w:rsid w:val="00673D02"/>
    <w:rsid w:val="00674B5C"/>
    <w:rsid w:val="006803C0"/>
    <w:rsid w:val="006820B4"/>
    <w:rsid w:val="0068324E"/>
    <w:rsid w:val="0068485E"/>
    <w:rsid w:val="0069349B"/>
    <w:rsid w:val="00693526"/>
    <w:rsid w:val="006944F2"/>
    <w:rsid w:val="00695D33"/>
    <w:rsid w:val="006A1B20"/>
    <w:rsid w:val="006A1F11"/>
    <w:rsid w:val="006A210A"/>
    <w:rsid w:val="006A4D1B"/>
    <w:rsid w:val="006A5294"/>
    <w:rsid w:val="006A7C0D"/>
    <w:rsid w:val="006B0DCD"/>
    <w:rsid w:val="006B2527"/>
    <w:rsid w:val="006B358C"/>
    <w:rsid w:val="006B575C"/>
    <w:rsid w:val="006C3517"/>
    <w:rsid w:val="006C4DEC"/>
    <w:rsid w:val="006C5F0E"/>
    <w:rsid w:val="006C6138"/>
    <w:rsid w:val="006C6B27"/>
    <w:rsid w:val="006C7885"/>
    <w:rsid w:val="006D0E86"/>
    <w:rsid w:val="006E026F"/>
    <w:rsid w:val="006E2A52"/>
    <w:rsid w:val="006E30DF"/>
    <w:rsid w:val="006E3ED1"/>
    <w:rsid w:val="006E757B"/>
    <w:rsid w:val="006F01E2"/>
    <w:rsid w:val="006F0473"/>
    <w:rsid w:val="006F1045"/>
    <w:rsid w:val="006F2358"/>
    <w:rsid w:val="006F387C"/>
    <w:rsid w:val="006F3CF6"/>
    <w:rsid w:val="006F42F5"/>
    <w:rsid w:val="0070097D"/>
    <w:rsid w:val="00700B75"/>
    <w:rsid w:val="007027C5"/>
    <w:rsid w:val="00714C72"/>
    <w:rsid w:val="007160E4"/>
    <w:rsid w:val="00716C8E"/>
    <w:rsid w:val="00721725"/>
    <w:rsid w:val="00722049"/>
    <w:rsid w:val="007231BF"/>
    <w:rsid w:val="00723273"/>
    <w:rsid w:val="007252EF"/>
    <w:rsid w:val="00725FBA"/>
    <w:rsid w:val="007269DF"/>
    <w:rsid w:val="007279AF"/>
    <w:rsid w:val="007309E4"/>
    <w:rsid w:val="00730EC4"/>
    <w:rsid w:val="0073296F"/>
    <w:rsid w:val="0073506D"/>
    <w:rsid w:val="00735391"/>
    <w:rsid w:val="007354DA"/>
    <w:rsid w:val="00736B6B"/>
    <w:rsid w:val="0073706F"/>
    <w:rsid w:val="00740CA4"/>
    <w:rsid w:val="00742FFB"/>
    <w:rsid w:val="00744832"/>
    <w:rsid w:val="00745A8D"/>
    <w:rsid w:val="00746348"/>
    <w:rsid w:val="00747290"/>
    <w:rsid w:val="00750B83"/>
    <w:rsid w:val="007530A8"/>
    <w:rsid w:val="00755109"/>
    <w:rsid w:val="0075520D"/>
    <w:rsid w:val="00755C10"/>
    <w:rsid w:val="0076199F"/>
    <w:rsid w:val="00762CA1"/>
    <w:rsid w:val="00764FD9"/>
    <w:rsid w:val="007668C5"/>
    <w:rsid w:val="00771FEB"/>
    <w:rsid w:val="00772BA4"/>
    <w:rsid w:val="007761AD"/>
    <w:rsid w:val="00777BD4"/>
    <w:rsid w:val="00777F4B"/>
    <w:rsid w:val="00783EC8"/>
    <w:rsid w:val="00785117"/>
    <w:rsid w:val="00787554"/>
    <w:rsid w:val="00787817"/>
    <w:rsid w:val="00787A4B"/>
    <w:rsid w:val="00787C36"/>
    <w:rsid w:val="00791D1F"/>
    <w:rsid w:val="00792DB1"/>
    <w:rsid w:val="00794676"/>
    <w:rsid w:val="007A0E43"/>
    <w:rsid w:val="007A3441"/>
    <w:rsid w:val="007A53FC"/>
    <w:rsid w:val="007B2B0E"/>
    <w:rsid w:val="007B487F"/>
    <w:rsid w:val="007C0403"/>
    <w:rsid w:val="007C0624"/>
    <w:rsid w:val="007C1474"/>
    <w:rsid w:val="007C241A"/>
    <w:rsid w:val="007C2A68"/>
    <w:rsid w:val="007C306C"/>
    <w:rsid w:val="007C3CFA"/>
    <w:rsid w:val="007C5A32"/>
    <w:rsid w:val="007C6380"/>
    <w:rsid w:val="007C6991"/>
    <w:rsid w:val="007D13FF"/>
    <w:rsid w:val="007D4C7E"/>
    <w:rsid w:val="007D4E6C"/>
    <w:rsid w:val="007D5156"/>
    <w:rsid w:val="007D59C5"/>
    <w:rsid w:val="007D781C"/>
    <w:rsid w:val="007E02D9"/>
    <w:rsid w:val="007E190C"/>
    <w:rsid w:val="007E4A1D"/>
    <w:rsid w:val="007E504D"/>
    <w:rsid w:val="007F11AB"/>
    <w:rsid w:val="007F53F6"/>
    <w:rsid w:val="007F778E"/>
    <w:rsid w:val="008033CF"/>
    <w:rsid w:val="00806113"/>
    <w:rsid w:val="00814872"/>
    <w:rsid w:val="008161AF"/>
    <w:rsid w:val="008169AF"/>
    <w:rsid w:val="00821BFB"/>
    <w:rsid w:val="008249FE"/>
    <w:rsid w:val="00824D64"/>
    <w:rsid w:val="00834F0C"/>
    <w:rsid w:val="00835CC2"/>
    <w:rsid w:val="0084031B"/>
    <w:rsid w:val="00844FEF"/>
    <w:rsid w:val="00847078"/>
    <w:rsid w:val="0085289A"/>
    <w:rsid w:val="008531E8"/>
    <w:rsid w:val="00853BC4"/>
    <w:rsid w:val="00862919"/>
    <w:rsid w:val="008660FB"/>
    <w:rsid w:val="00870E3A"/>
    <w:rsid w:val="00871375"/>
    <w:rsid w:val="008742D8"/>
    <w:rsid w:val="008750E6"/>
    <w:rsid w:val="00876A16"/>
    <w:rsid w:val="00882DDB"/>
    <w:rsid w:val="00887EA6"/>
    <w:rsid w:val="00891F36"/>
    <w:rsid w:val="00897A5E"/>
    <w:rsid w:val="008A203E"/>
    <w:rsid w:val="008A3599"/>
    <w:rsid w:val="008A38B6"/>
    <w:rsid w:val="008A693F"/>
    <w:rsid w:val="008B0994"/>
    <w:rsid w:val="008B1B1B"/>
    <w:rsid w:val="008B367F"/>
    <w:rsid w:val="008B6329"/>
    <w:rsid w:val="008B6339"/>
    <w:rsid w:val="008C249D"/>
    <w:rsid w:val="008C30FE"/>
    <w:rsid w:val="008C5BC5"/>
    <w:rsid w:val="008C5CFF"/>
    <w:rsid w:val="008C5F68"/>
    <w:rsid w:val="008C7E0C"/>
    <w:rsid w:val="008D0881"/>
    <w:rsid w:val="008D0D1B"/>
    <w:rsid w:val="008D53C8"/>
    <w:rsid w:val="008D74FF"/>
    <w:rsid w:val="008E0E52"/>
    <w:rsid w:val="008E5659"/>
    <w:rsid w:val="008F04D1"/>
    <w:rsid w:val="008F3C25"/>
    <w:rsid w:val="008F3F6C"/>
    <w:rsid w:val="008F43CF"/>
    <w:rsid w:val="008F4744"/>
    <w:rsid w:val="008F7ED2"/>
    <w:rsid w:val="00900A1F"/>
    <w:rsid w:val="0090328A"/>
    <w:rsid w:val="00905663"/>
    <w:rsid w:val="00913514"/>
    <w:rsid w:val="00916853"/>
    <w:rsid w:val="009177EC"/>
    <w:rsid w:val="009179F6"/>
    <w:rsid w:val="00917A68"/>
    <w:rsid w:val="0092344B"/>
    <w:rsid w:val="00923496"/>
    <w:rsid w:val="0092447E"/>
    <w:rsid w:val="00924CAD"/>
    <w:rsid w:val="009254A9"/>
    <w:rsid w:val="00927518"/>
    <w:rsid w:val="00927656"/>
    <w:rsid w:val="00930883"/>
    <w:rsid w:val="009308B9"/>
    <w:rsid w:val="009321FD"/>
    <w:rsid w:val="00934FF4"/>
    <w:rsid w:val="00940FC4"/>
    <w:rsid w:val="00943F7E"/>
    <w:rsid w:val="00944968"/>
    <w:rsid w:val="0094525C"/>
    <w:rsid w:val="00950BA4"/>
    <w:rsid w:val="0097350B"/>
    <w:rsid w:val="0097567C"/>
    <w:rsid w:val="009758D4"/>
    <w:rsid w:val="00976644"/>
    <w:rsid w:val="0098297D"/>
    <w:rsid w:val="009A0252"/>
    <w:rsid w:val="009A0332"/>
    <w:rsid w:val="009A0AD6"/>
    <w:rsid w:val="009A18D0"/>
    <w:rsid w:val="009A390C"/>
    <w:rsid w:val="009A435E"/>
    <w:rsid w:val="009B08F0"/>
    <w:rsid w:val="009B0B20"/>
    <w:rsid w:val="009B211F"/>
    <w:rsid w:val="009B3C41"/>
    <w:rsid w:val="009B4A02"/>
    <w:rsid w:val="009C4FC6"/>
    <w:rsid w:val="009D0F2A"/>
    <w:rsid w:val="009D138A"/>
    <w:rsid w:val="009D35B8"/>
    <w:rsid w:val="009D3AA2"/>
    <w:rsid w:val="009D6001"/>
    <w:rsid w:val="009E1C8B"/>
    <w:rsid w:val="009E20A2"/>
    <w:rsid w:val="009E7F10"/>
    <w:rsid w:val="009F0C5F"/>
    <w:rsid w:val="009F4BD9"/>
    <w:rsid w:val="00A0103E"/>
    <w:rsid w:val="00A13E7B"/>
    <w:rsid w:val="00A142D1"/>
    <w:rsid w:val="00A160D1"/>
    <w:rsid w:val="00A23F51"/>
    <w:rsid w:val="00A27908"/>
    <w:rsid w:val="00A27D6A"/>
    <w:rsid w:val="00A30C69"/>
    <w:rsid w:val="00A30EBC"/>
    <w:rsid w:val="00A31FF6"/>
    <w:rsid w:val="00A329C2"/>
    <w:rsid w:val="00A3604D"/>
    <w:rsid w:val="00A36C08"/>
    <w:rsid w:val="00A42203"/>
    <w:rsid w:val="00A42A89"/>
    <w:rsid w:val="00A44E57"/>
    <w:rsid w:val="00A44EA1"/>
    <w:rsid w:val="00A510C0"/>
    <w:rsid w:val="00A51CE3"/>
    <w:rsid w:val="00A54458"/>
    <w:rsid w:val="00A54A96"/>
    <w:rsid w:val="00A54EF4"/>
    <w:rsid w:val="00A57D96"/>
    <w:rsid w:val="00A63D38"/>
    <w:rsid w:val="00A65A52"/>
    <w:rsid w:val="00A66C90"/>
    <w:rsid w:val="00A725F0"/>
    <w:rsid w:val="00A73D24"/>
    <w:rsid w:val="00A7490A"/>
    <w:rsid w:val="00A75A61"/>
    <w:rsid w:val="00A772B3"/>
    <w:rsid w:val="00A84E62"/>
    <w:rsid w:val="00A84F0C"/>
    <w:rsid w:val="00A86DD2"/>
    <w:rsid w:val="00A86F60"/>
    <w:rsid w:val="00A914E7"/>
    <w:rsid w:val="00A91C86"/>
    <w:rsid w:val="00A92C42"/>
    <w:rsid w:val="00A94481"/>
    <w:rsid w:val="00AA0004"/>
    <w:rsid w:val="00AA0E41"/>
    <w:rsid w:val="00AA1F90"/>
    <w:rsid w:val="00AA21BA"/>
    <w:rsid w:val="00AA2207"/>
    <w:rsid w:val="00AA3074"/>
    <w:rsid w:val="00AA48E0"/>
    <w:rsid w:val="00AA5D74"/>
    <w:rsid w:val="00AB198D"/>
    <w:rsid w:val="00AB4FE6"/>
    <w:rsid w:val="00AB6EE4"/>
    <w:rsid w:val="00AB70E6"/>
    <w:rsid w:val="00AC08E5"/>
    <w:rsid w:val="00AC1E94"/>
    <w:rsid w:val="00AD35F1"/>
    <w:rsid w:val="00AD534C"/>
    <w:rsid w:val="00AD58FA"/>
    <w:rsid w:val="00AE0A23"/>
    <w:rsid w:val="00AE15EC"/>
    <w:rsid w:val="00AE1A17"/>
    <w:rsid w:val="00AE3708"/>
    <w:rsid w:val="00AE40C2"/>
    <w:rsid w:val="00AE42EE"/>
    <w:rsid w:val="00AE7A00"/>
    <w:rsid w:val="00AF47B3"/>
    <w:rsid w:val="00AF641F"/>
    <w:rsid w:val="00B003FE"/>
    <w:rsid w:val="00B013C4"/>
    <w:rsid w:val="00B02BD5"/>
    <w:rsid w:val="00B03C93"/>
    <w:rsid w:val="00B046B3"/>
    <w:rsid w:val="00B0782C"/>
    <w:rsid w:val="00B07AEB"/>
    <w:rsid w:val="00B11761"/>
    <w:rsid w:val="00B11B56"/>
    <w:rsid w:val="00B16EAD"/>
    <w:rsid w:val="00B175C5"/>
    <w:rsid w:val="00B17716"/>
    <w:rsid w:val="00B20287"/>
    <w:rsid w:val="00B20A35"/>
    <w:rsid w:val="00B21375"/>
    <w:rsid w:val="00B2196B"/>
    <w:rsid w:val="00B2271F"/>
    <w:rsid w:val="00B22C33"/>
    <w:rsid w:val="00B22D3F"/>
    <w:rsid w:val="00B22DC8"/>
    <w:rsid w:val="00B25646"/>
    <w:rsid w:val="00B30FA7"/>
    <w:rsid w:val="00B31BE9"/>
    <w:rsid w:val="00B31DC0"/>
    <w:rsid w:val="00B35DC5"/>
    <w:rsid w:val="00B41348"/>
    <w:rsid w:val="00B44148"/>
    <w:rsid w:val="00B468E5"/>
    <w:rsid w:val="00B46AA1"/>
    <w:rsid w:val="00B47036"/>
    <w:rsid w:val="00B51DEC"/>
    <w:rsid w:val="00B533C3"/>
    <w:rsid w:val="00B53C36"/>
    <w:rsid w:val="00B553FF"/>
    <w:rsid w:val="00B621F9"/>
    <w:rsid w:val="00B6292C"/>
    <w:rsid w:val="00B63A1B"/>
    <w:rsid w:val="00B6442A"/>
    <w:rsid w:val="00B70731"/>
    <w:rsid w:val="00B71E87"/>
    <w:rsid w:val="00B739F2"/>
    <w:rsid w:val="00B73E5F"/>
    <w:rsid w:val="00B76293"/>
    <w:rsid w:val="00B8092F"/>
    <w:rsid w:val="00B8220E"/>
    <w:rsid w:val="00B822E5"/>
    <w:rsid w:val="00B87186"/>
    <w:rsid w:val="00B90B95"/>
    <w:rsid w:val="00B9108D"/>
    <w:rsid w:val="00B93D03"/>
    <w:rsid w:val="00B96244"/>
    <w:rsid w:val="00B97ACE"/>
    <w:rsid w:val="00BA0991"/>
    <w:rsid w:val="00BA6CA9"/>
    <w:rsid w:val="00BA7BD7"/>
    <w:rsid w:val="00BA7E33"/>
    <w:rsid w:val="00BB12F5"/>
    <w:rsid w:val="00BC3CD2"/>
    <w:rsid w:val="00BC3FCE"/>
    <w:rsid w:val="00BD3BC4"/>
    <w:rsid w:val="00BD56B8"/>
    <w:rsid w:val="00BE0D43"/>
    <w:rsid w:val="00BE1ED8"/>
    <w:rsid w:val="00BE2FC1"/>
    <w:rsid w:val="00BE5AEA"/>
    <w:rsid w:val="00BE7DDC"/>
    <w:rsid w:val="00BF1821"/>
    <w:rsid w:val="00BF505C"/>
    <w:rsid w:val="00BF635F"/>
    <w:rsid w:val="00BF6580"/>
    <w:rsid w:val="00BF717A"/>
    <w:rsid w:val="00BF792F"/>
    <w:rsid w:val="00C0002B"/>
    <w:rsid w:val="00C00AB0"/>
    <w:rsid w:val="00C0187F"/>
    <w:rsid w:val="00C024DE"/>
    <w:rsid w:val="00C0324C"/>
    <w:rsid w:val="00C053C8"/>
    <w:rsid w:val="00C060E1"/>
    <w:rsid w:val="00C0738B"/>
    <w:rsid w:val="00C1751E"/>
    <w:rsid w:val="00C217C4"/>
    <w:rsid w:val="00C22717"/>
    <w:rsid w:val="00C27478"/>
    <w:rsid w:val="00C2759F"/>
    <w:rsid w:val="00C3518A"/>
    <w:rsid w:val="00C35251"/>
    <w:rsid w:val="00C42C2E"/>
    <w:rsid w:val="00C43D35"/>
    <w:rsid w:val="00C45A42"/>
    <w:rsid w:val="00C45F78"/>
    <w:rsid w:val="00C45FFD"/>
    <w:rsid w:val="00C4698D"/>
    <w:rsid w:val="00C4769D"/>
    <w:rsid w:val="00C47939"/>
    <w:rsid w:val="00C50562"/>
    <w:rsid w:val="00C521B7"/>
    <w:rsid w:val="00C522B3"/>
    <w:rsid w:val="00C53E5D"/>
    <w:rsid w:val="00C549CB"/>
    <w:rsid w:val="00C56068"/>
    <w:rsid w:val="00C60F01"/>
    <w:rsid w:val="00C65B43"/>
    <w:rsid w:val="00C661CC"/>
    <w:rsid w:val="00C71E9F"/>
    <w:rsid w:val="00C824A4"/>
    <w:rsid w:val="00C82B11"/>
    <w:rsid w:val="00C85B0B"/>
    <w:rsid w:val="00C87E53"/>
    <w:rsid w:val="00C94883"/>
    <w:rsid w:val="00C96AFE"/>
    <w:rsid w:val="00CA28DF"/>
    <w:rsid w:val="00CA2B06"/>
    <w:rsid w:val="00CA3ED8"/>
    <w:rsid w:val="00CA66F3"/>
    <w:rsid w:val="00CB1A27"/>
    <w:rsid w:val="00CB429E"/>
    <w:rsid w:val="00CB4675"/>
    <w:rsid w:val="00CC0574"/>
    <w:rsid w:val="00CC0C31"/>
    <w:rsid w:val="00CC10F4"/>
    <w:rsid w:val="00CC36F8"/>
    <w:rsid w:val="00CC6376"/>
    <w:rsid w:val="00CD2DFE"/>
    <w:rsid w:val="00CD3E40"/>
    <w:rsid w:val="00CD467E"/>
    <w:rsid w:val="00CD645D"/>
    <w:rsid w:val="00CE01C4"/>
    <w:rsid w:val="00CE089F"/>
    <w:rsid w:val="00CE179F"/>
    <w:rsid w:val="00CE410E"/>
    <w:rsid w:val="00CE7377"/>
    <w:rsid w:val="00CE77C6"/>
    <w:rsid w:val="00CF21C3"/>
    <w:rsid w:val="00CF4C8C"/>
    <w:rsid w:val="00CF4D98"/>
    <w:rsid w:val="00CF69BD"/>
    <w:rsid w:val="00D01834"/>
    <w:rsid w:val="00D01FA1"/>
    <w:rsid w:val="00D043AB"/>
    <w:rsid w:val="00D05C2B"/>
    <w:rsid w:val="00D06B99"/>
    <w:rsid w:val="00D07831"/>
    <w:rsid w:val="00D2072C"/>
    <w:rsid w:val="00D220E4"/>
    <w:rsid w:val="00D24E3D"/>
    <w:rsid w:val="00D26E6E"/>
    <w:rsid w:val="00D27BC1"/>
    <w:rsid w:val="00D32CF7"/>
    <w:rsid w:val="00D33E2B"/>
    <w:rsid w:val="00D35931"/>
    <w:rsid w:val="00D368BE"/>
    <w:rsid w:val="00D40260"/>
    <w:rsid w:val="00D40C80"/>
    <w:rsid w:val="00D41699"/>
    <w:rsid w:val="00D41A9D"/>
    <w:rsid w:val="00D424F5"/>
    <w:rsid w:val="00D429C1"/>
    <w:rsid w:val="00D44141"/>
    <w:rsid w:val="00D45A87"/>
    <w:rsid w:val="00D538CE"/>
    <w:rsid w:val="00D5406B"/>
    <w:rsid w:val="00D5623C"/>
    <w:rsid w:val="00D5695A"/>
    <w:rsid w:val="00D628EE"/>
    <w:rsid w:val="00D6556C"/>
    <w:rsid w:val="00D70911"/>
    <w:rsid w:val="00D73079"/>
    <w:rsid w:val="00D75B5B"/>
    <w:rsid w:val="00D7609B"/>
    <w:rsid w:val="00D77010"/>
    <w:rsid w:val="00D824F6"/>
    <w:rsid w:val="00D90C3D"/>
    <w:rsid w:val="00D910FB"/>
    <w:rsid w:val="00D97850"/>
    <w:rsid w:val="00DA129B"/>
    <w:rsid w:val="00DA3DAD"/>
    <w:rsid w:val="00DA3FBB"/>
    <w:rsid w:val="00DA4AE6"/>
    <w:rsid w:val="00DA4BC6"/>
    <w:rsid w:val="00DB2221"/>
    <w:rsid w:val="00DB33EC"/>
    <w:rsid w:val="00DB4456"/>
    <w:rsid w:val="00DB5488"/>
    <w:rsid w:val="00DB6BBA"/>
    <w:rsid w:val="00DC0C6C"/>
    <w:rsid w:val="00DC1186"/>
    <w:rsid w:val="00DC2D29"/>
    <w:rsid w:val="00DC47A8"/>
    <w:rsid w:val="00DC7532"/>
    <w:rsid w:val="00DD077A"/>
    <w:rsid w:val="00DD1AA7"/>
    <w:rsid w:val="00DD2C8A"/>
    <w:rsid w:val="00DD6853"/>
    <w:rsid w:val="00DE161D"/>
    <w:rsid w:val="00DE216C"/>
    <w:rsid w:val="00DE49D2"/>
    <w:rsid w:val="00DE5579"/>
    <w:rsid w:val="00DE74C6"/>
    <w:rsid w:val="00DE7FA5"/>
    <w:rsid w:val="00DF2396"/>
    <w:rsid w:val="00DF310E"/>
    <w:rsid w:val="00DF4304"/>
    <w:rsid w:val="00DF4BAE"/>
    <w:rsid w:val="00DF5DD3"/>
    <w:rsid w:val="00DF786F"/>
    <w:rsid w:val="00E0138C"/>
    <w:rsid w:val="00E03132"/>
    <w:rsid w:val="00E05695"/>
    <w:rsid w:val="00E05F27"/>
    <w:rsid w:val="00E138F0"/>
    <w:rsid w:val="00E1527E"/>
    <w:rsid w:val="00E205F5"/>
    <w:rsid w:val="00E2431B"/>
    <w:rsid w:val="00E2558D"/>
    <w:rsid w:val="00E26D63"/>
    <w:rsid w:val="00E325EC"/>
    <w:rsid w:val="00E338AB"/>
    <w:rsid w:val="00E33FB5"/>
    <w:rsid w:val="00E35C54"/>
    <w:rsid w:val="00E44CCF"/>
    <w:rsid w:val="00E501AD"/>
    <w:rsid w:val="00E552C0"/>
    <w:rsid w:val="00E555F4"/>
    <w:rsid w:val="00E559D0"/>
    <w:rsid w:val="00E56677"/>
    <w:rsid w:val="00E566C3"/>
    <w:rsid w:val="00E566DE"/>
    <w:rsid w:val="00E607A7"/>
    <w:rsid w:val="00E607F7"/>
    <w:rsid w:val="00E61D88"/>
    <w:rsid w:val="00E62EB2"/>
    <w:rsid w:val="00E6430E"/>
    <w:rsid w:val="00E66506"/>
    <w:rsid w:val="00E700E4"/>
    <w:rsid w:val="00E746AA"/>
    <w:rsid w:val="00E75C2E"/>
    <w:rsid w:val="00E81572"/>
    <w:rsid w:val="00E845C2"/>
    <w:rsid w:val="00E84980"/>
    <w:rsid w:val="00E85218"/>
    <w:rsid w:val="00E86E29"/>
    <w:rsid w:val="00E87433"/>
    <w:rsid w:val="00E90F55"/>
    <w:rsid w:val="00E91D7E"/>
    <w:rsid w:val="00EA0115"/>
    <w:rsid w:val="00EA64FB"/>
    <w:rsid w:val="00EB115B"/>
    <w:rsid w:val="00EB3432"/>
    <w:rsid w:val="00EB527A"/>
    <w:rsid w:val="00EB5474"/>
    <w:rsid w:val="00EB62B7"/>
    <w:rsid w:val="00EB666B"/>
    <w:rsid w:val="00EB7AFE"/>
    <w:rsid w:val="00EC320D"/>
    <w:rsid w:val="00EC45C9"/>
    <w:rsid w:val="00EC5D91"/>
    <w:rsid w:val="00EC6944"/>
    <w:rsid w:val="00EC79C4"/>
    <w:rsid w:val="00ED1973"/>
    <w:rsid w:val="00ED2210"/>
    <w:rsid w:val="00ED2457"/>
    <w:rsid w:val="00ED3251"/>
    <w:rsid w:val="00ED59E7"/>
    <w:rsid w:val="00EE0765"/>
    <w:rsid w:val="00EE1D38"/>
    <w:rsid w:val="00EE5BE0"/>
    <w:rsid w:val="00EE70A4"/>
    <w:rsid w:val="00EF09BC"/>
    <w:rsid w:val="00EF138E"/>
    <w:rsid w:val="00EF341F"/>
    <w:rsid w:val="00EF34DB"/>
    <w:rsid w:val="00EF4727"/>
    <w:rsid w:val="00F0055A"/>
    <w:rsid w:val="00F020F1"/>
    <w:rsid w:val="00F07D01"/>
    <w:rsid w:val="00F105D8"/>
    <w:rsid w:val="00F12041"/>
    <w:rsid w:val="00F12DF7"/>
    <w:rsid w:val="00F131CA"/>
    <w:rsid w:val="00F1517E"/>
    <w:rsid w:val="00F1550D"/>
    <w:rsid w:val="00F15A75"/>
    <w:rsid w:val="00F23A0D"/>
    <w:rsid w:val="00F27B88"/>
    <w:rsid w:val="00F30C45"/>
    <w:rsid w:val="00F30EE6"/>
    <w:rsid w:val="00F3119E"/>
    <w:rsid w:val="00F37122"/>
    <w:rsid w:val="00F5312B"/>
    <w:rsid w:val="00F57410"/>
    <w:rsid w:val="00F61B89"/>
    <w:rsid w:val="00F62869"/>
    <w:rsid w:val="00F64BE2"/>
    <w:rsid w:val="00F66818"/>
    <w:rsid w:val="00F66B46"/>
    <w:rsid w:val="00F70311"/>
    <w:rsid w:val="00F71142"/>
    <w:rsid w:val="00F72C8F"/>
    <w:rsid w:val="00F74B33"/>
    <w:rsid w:val="00F80CB1"/>
    <w:rsid w:val="00F81838"/>
    <w:rsid w:val="00F82ABA"/>
    <w:rsid w:val="00F83594"/>
    <w:rsid w:val="00F83AEF"/>
    <w:rsid w:val="00F91E69"/>
    <w:rsid w:val="00F96C73"/>
    <w:rsid w:val="00FA01B7"/>
    <w:rsid w:val="00FA04C3"/>
    <w:rsid w:val="00FA07E2"/>
    <w:rsid w:val="00FA1330"/>
    <w:rsid w:val="00FA1444"/>
    <w:rsid w:val="00FA5E23"/>
    <w:rsid w:val="00FA601A"/>
    <w:rsid w:val="00FA6E2E"/>
    <w:rsid w:val="00FB0D4C"/>
    <w:rsid w:val="00FB1598"/>
    <w:rsid w:val="00FB18DE"/>
    <w:rsid w:val="00FB2E38"/>
    <w:rsid w:val="00FB4EBA"/>
    <w:rsid w:val="00FB584B"/>
    <w:rsid w:val="00FB6D2E"/>
    <w:rsid w:val="00FB7CA9"/>
    <w:rsid w:val="00FC040B"/>
    <w:rsid w:val="00FC1685"/>
    <w:rsid w:val="00FC2B77"/>
    <w:rsid w:val="00FC5F94"/>
    <w:rsid w:val="00FC633C"/>
    <w:rsid w:val="00FC6391"/>
    <w:rsid w:val="00FC6E9C"/>
    <w:rsid w:val="00FC7C0A"/>
    <w:rsid w:val="00FD55DD"/>
    <w:rsid w:val="00FD5F92"/>
    <w:rsid w:val="00FD7994"/>
    <w:rsid w:val="00FE0A86"/>
    <w:rsid w:val="00FE0E5C"/>
    <w:rsid w:val="00FE2809"/>
    <w:rsid w:val="00FE287B"/>
    <w:rsid w:val="00FE4C27"/>
    <w:rsid w:val="00FE7C1D"/>
    <w:rsid w:val="00FF131C"/>
    <w:rsid w:val="00FF63A8"/>
    <w:rsid w:val="00FF682C"/>
    <w:rsid w:val="00FF68E3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D8E69D"/>
  <w15:docId w15:val="{6534C356-E194-4E30-9E5A-7C2D615C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AR" w:eastAsia="es-A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61D"/>
    <w:pPr>
      <w:spacing w:after="0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D538CE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271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38CE"/>
    <w:pPr>
      <w:keepNext/>
      <w:keepLines/>
      <w:spacing w:before="200"/>
      <w:outlineLvl w:val="2"/>
    </w:pPr>
    <w:rPr>
      <w:rFonts w:eastAsiaTheme="majorEastAsia" w:cstheme="majorBidi"/>
      <w:b/>
      <w:bCs/>
      <w:u w:val="single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F310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A390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224792"/>
    <w:pPr>
      <w:spacing w:line="480" w:lineRule="auto"/>
    </w:pPr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E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E08"/>
    <w:rPr>
      <w:rFonts w:ascii="Tahoma" w:eastAsiaTheme="minorEastAsia" w:hAnsi="Tahoma" w:cs="Tahoma"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5C71E4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BA1810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0A15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57B"/>
    <w:rPr>
      <w:rFonts w:eastAsiaTheme="minorEastAsia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0A15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57B"/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9847F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538CE"/>
    <w:rPr>
      <w:rFonts w:eastAsiaTheme="majorEastAsia" w:cstheme="majorBidi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847F9"/>
    <w:pPr>
      <w:outlineLvl w:val="9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847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9847F9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192719"/>
    <w:rPr>
      <w:rFonts w:eastAsiaTheme="majorEastAsia" w:cstheme="majorBidi"/>
      <w:b/>
      <w:bCs/>
      <w:szCs w:val="26"/>
    </w:rPr>
  </w:style>
  <w:style w:type="paragraph" w:styleId="Sinespaciado">
    <w:name w:val="No Spacing"/>
    <w:aliases w:val="Apa Sin espacio"/>
    <w:link w:val="SinespaciadoCar"/>
    <w:uiPriority w:val="1"/>
    <w:qFormat/>
    <w:rsid w:val="009847F9"/>
    <w:pPr>
      <w:spacing w:after="0" w:line="240" w:lineRule="auto"/>
    </w:pPr>
    <w:rPr>
      <w:rFonts w:eastAsiaTheme="minorEastAsia"/>
    </w:rPr>
  </w:style>
  <w:style w:type="character" w:styleId="Textoennegrita">
    <w:name w:val="Strong"/>
    <w:basedOn w:val="Fuentedeprrafopredeter"/>
    <w:uiPriority w:val="22"/>
    <w:qFormat/>
    <w:rsid w:val="009A78FE"/>
    <w:rPr>
      <w:b/>
      <w:bCs/>
    </w:rPr>
  </w:style>
  <w:style w:type="paragraph" w:styleId="NormalWeb">
    <w:name w:val="Normal (Web)"/>
    <w:basedOn w:val="Normal"/>
    <w:uiPriority w:val="99"/>
    <w:unhideWhenUsed/>
    <w:rsid w:val="00982E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Fuentedeprrafopredeter"/>
    <w:rsid w:val="00982E60"/>
  </w:style>
  <w:style w:type="paragraph" w:customStyle="1" w:styleId="Default">
    <w:name w:val="Default"/>
    <w:rsid w:val="001407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table" w:styleId="Tablaconcuadrcula">
    <w:name w:val="Table Grid"/>
    <w:basedOn w:val="Tablanormal"/>
    <w:uiPriority w:val="59"/>
    <w:rsid w:val="004E6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224792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Descripcin">
    <w:name w:val="caption"/>
    <w:basedOn w:val="Normal"/>
    <w:next w:val="Normal"/>
    <w:uiPriority w:val="99"/>
    <w:unhideWhenUsed/>
    <w:rsid w:val="00D13C7F"/>
    <w:pPr>
      <w:jc w:val="right"/>
    </w:pPr>
    <w:rPr>
      <w:rFonts w:ascii="Times New Roman" w:eastAsia="Century Schoolbook" w:hAnsi="Times New Roman" w:cs="Times New Roman"/>
      <w:b/>
      <w:bCs/>
      <w:color w:val="E65B01"/>
      <w:sz w:val="16"/>
      <w:szCs w:val="16"/>
      <w:lang w:eastAsia="en-US"/>
    </w:rPr>
  </w:style>
  <w:style w:type="paragraph" w:styleId="Subttulo">
    <w:name w:val="Subtitle"/>
    <w:basedOn w:val="Normal"/>
    <w:next w:val="Normal"/>
    <w:link w:val="SubttuloCar"/>
    <w:pPr>
      <w:spacing w:line="480" w:lineRule="auto"/>
    </w:pPr>
    <w:rPr>
      <w:rFonts w:ascii="Times New Roman" w:eastAsia="Times New Roman" w:hAnsi="Times New Roman" w:cs="Times New Roman"/>
      <w:i/>
      <w:color w:val="575F6D"/>
    </w:rPr>
  </w:style>
  <w:style w:type="character" w:customStyle="1" w:styleId="SubttuloCar">
    <w:name w:val="Subtítulo Car"/>
    <w:basedOn w:val="Fuentedeprrafopredeter"/>
    <w:link w:val="Subttulo"/>
    <w:uiPriority w:val="11"/>
    <w:rsid w:val="006C741F"/>
    <w:rPr>
      <w:rFonts w:ascii="Times New Roman" w:eastAsia="Century Schoolbook" w:hAnsi="Times New Roman" w:cs="Times New Roman"/>
      <w:i/>
      <w:iCs/>
      <w:color w:val="575F6D"/>
      <w:spacing w:val="5"/>
      <w:sz w:val="24"/>
      <w:szCs w:val="24"/>
    </w:rPr>
  </w:style>
  <w:style w:type="paragraph" w:styleId="Tabladeilustraciones">
    <w:name w:val="table of figures"/>
    <w:basedOn w:val="Normal"/>
    <w:next w:val="Normal"/>
    <w:uiPriority w:val="99"/>
    <w:qFormat/>
    <w:rsid w:val="006C741F"/>
    <w:pPr>
      <w:spacing w:line="480" w:lineRule="auto"/>
    </w:pPr>
    <w:rPr>
      <w:rFonts w:ascii="Times New Roman" w:eastAsia="Century Schoolbook" w:hAnsi="Times New Roman" w:cs="Times New Roman"/>
      <w:color w:val="00000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C741F"/>
    <w:pPr>
      <w:spacing w:after="100"/>
      <w:ind w:left="440"/>
    </w:pPr>
  </w:style>
  <w:style w:type="paragraph" w:customStyle="1" w:styleId="Estilo1">
    <w:name w:val="Estilo1"/>
    <w:basedOn w:val="Sinespaciado"/>
    <w:link w:val="Estilo1Car"/>
    <w:qFormat/>
    <w:rsid w:val="00DA51B0"/>
    <w:rPr>
      <w:szCs w:val="20"/>
    </w:rPr>
  </w:style>
  <w:style w:type="character" w:customStyle="1" w:styleId="SinespaciadoCar">
    <w:name w:val="Sin espaciado Car"/>
    <w:aliases w:val="Apa Sin espacio Car"/>
    <w:basedOn w:val="Fuentedeprrafopredeter"/>
    <w:link w:val="Sinespaciado"/>
    <w:uiPriority w:val="1"/>
    <w:rsid w:val="0096397E"/>
    <w:rPr>
      <w:rFonts w:eastAsiaTheme="minorEastAsia"/>
      <w:lang w:eastAsia="es-AR"/>
    </w:rPr>
  </w:style>
  <w:style w:type="character" w:customStyle="1" w:styleId="Estilo1Car">
    <w:name w:val="Estilo1 Car"/>
    <w:basedOn w:val="SinespaciadoCar"/>
    <w:link w:val="Estilo1"/>
    <w:rsid w:val="00DA51B0"/>
    <w:rPr>
      <w:rFonts w:ascii="Calibri" w:eastAsiaTheme="minorEastAsia" w:hAnsi="Calibri"/>
      <w:szCs w:val="2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538CE"/>
    <w:rPr>
      <w:rFonts w:eastAsiaTheme="majorEastAsia" w:cstheme="majorBidi"/>
      <w:b/>
      <w:bCs/>
      <w:u w:val="single"/>
    </w:rPr>
  </w:style>
  <w:style w:type="paragraph" w:customStyle="1" w:styleId="NormalWeb1">
    <w:name w:val="Normal (Web)1"/>
    <w:basedOn w:val="Normal"/>
    <w:rsid w:val="00A31A91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52FF7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52FF7"/>
    <w:rPr>
      <w:rFonts w:ascii="Calibri" w:eastAsiaTheme="minorEastAsia" w:hAnsi="Calibri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D52FF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52FF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52FF7"/>
    <w:rPr>
      <w:rFonts w:ascii="Calibri" w:eastAsiaTheme="minorEastAsia" w:hAnsi="Calibri"/>
      <w:sz w:val="20"/>
      <w:szCs w:val="20"/>
      <w:lang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D52FF7"/>
    <w:rPr>
      <w:vertAlign w:val="superscrip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C6ADF"/>
    <w:rPr>
      <w:color w:val="605E5C"/>
      <w:shd w:val="clear" w:color="auto" w:fill="E1DFDD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CF4C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4C8C"/>
    <w:rPr>
      <w:rFonts w:eastAsiaTheme="minorEastAsia"/>
      <w:i/>
      <w:iCs/>
      <w:color w:val="404040" w:themeColor="text1" w:themeTint="BF"/>
      <w:sz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532177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76F6"/>
    <w:rPr>
      <w:color w:val="605E5C"/>
      <w:shd w:val="clear" w:color="auto" w:fill="E1DFDD"/>
    </w:rPr>
  </w:style>
  <w:style w:type="character" w:customStyle="1" w:styleId="Ttulo7Car">
    <w:name w:val="Título 7 Car"/>
    <w:basedOn w:val="Fuentedeprrafopredeter"/>
    <w:link w:val="Ttulo7"/>
    <w:uiPriority w:val="9"/>
    <w:rsid w:val="00DF310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tulo8Car">
    <w:name w:val="Título 8 Car"/>
    <w:basedOn w:val="Fuentedeprrafopredeter"/>
    <w:link w:val="Ttulo8"/>
    <w:uiPriority w:val="9"/>
    <w:rsid w:val="009A39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916853"/>
    <w:rPr>
      <w:color w:val="666666"/>
    </w:rPr>
  </w:style>
  <w:style w:type="numbering" w:customStyle="1" w:styleId="Sinlista1">
    <w:name w:val="Sin lista1"/>
    <w:next w:val="Sinlista"/>
    <w:uiPriority w:val="99"/>
    <w:semiHidden/>
    <w:unhideWhenUsed/>
    <w:rsid w:val="00250742"/>
  </w:style>
  <w:style w:type="paragraph" w:customStyle="1" w:styleId="msonormal0">
    <w:name w:val="msonormal"/>
    <w:basedOn w:val="Normal"/>
    <w:rsid w:val="0025074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linkstat/ia/raw/refs/heads/master/docs/HAMANN-PABLO-ALEJANDRO-TP4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inkstat/i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deus\Nextcloud\UES21\Plantilla%20de%20TP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si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xdkhaGz01udNDo5UlRuH4Qt/A==">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</go:docsCustomData>
</go:gDocsCustomXmlDataStorage>
</file>

<file path=customXml/itemProps1.xml><?xml version="1.0" encoding="utf-8"?>
<ds:datastoreItem xmlns:ds="http://schemas.openxmlformats.org/officeDocument/2006/customXml" ds:itemID="{AE030073-6319-4592-A707-9629370D22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TPs.dotx</Template>
  <TotalTime>1337</TotalTime>
  <Pages>1</Pages>
  <Words>4107</Words>
  <Characters>22594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Alejandro Hamann</dc:creator>
  <cp:lastModifiedBy>Pablo Alejandro Hamann</cp:lastModifiedBy>
  <cp:revision>42</cp:revision>
  <cp:lastPrinted>2025-06-30T07:40:00Z</cp:lastPrinted>
  <dcterms:created xsi:type="dcterms:W3CDTF">2025-04-13T07:18:00Z</dcterms:created>
  <dcterms:modified xsi:type="dcterms:W3CDTF">2025-06-30T07:40:00Z</dcterms:modified>
</cp:coreProperties>
</file>