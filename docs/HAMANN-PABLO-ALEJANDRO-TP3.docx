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011C3" w14:textId="77777777" w:rsidR="000660E2" w:rsidRPr="00E26D63" w:rsidRDefault="00D27BC1" w:rsidP="00E26D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2352E79" wp14:editId="3D449446">
                <wp:simplePos x="0" y="0"/>
                <wp:positionH relativeFrom="page">
                  <wp:posOffset>5499749</wp:posOffset>
                </wp:positionH>
                <wp:positionV relativeFrom="page">
                  <wp:posOffset>-407142</wp:posOffset>
                </wp:positionV>
                <wp:extent cx="2062661" cy="11112607"/>
                <wp:effectExtent l="0" t="0" r="0" b="0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661" cy="11112607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CE5F5" w14:textId="77777777" w:rsidR="000660E2" w:rsidRDefault="000660E2" w:rsidP="000660E2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2E79" id="Rectángulo 486" o:spid="_x0000_s1026" style="position:absolute;margin-left:433.05pt;margin-top:-32.05pt;width:162.4pt;height:8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" fillcolor="#066" stroked="f">
                <v:textbox inset="5.07986mm,1.2694mm,5.07986mm,1.2694mm">
                  <w:txbxContent>
                    <w:p w14:paraId="49ACE5F5" w14:textId="77777777" w:rsidR="000660E2" w:rsidRDefault="000660E2" w:rsidP="000660E2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AF923BD" wp14:editId="12DCC92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499735" cy="10685145"/>
                <wp:effectExtent l="0" t="0" r="5715" b="1905"/>
                <wp:wrapNone/>
                <wp:docPr id="487" name="Rectá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10685145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E1E79" w14:textId="77777777" w:rsidR="000660E2" w:rsidRDefault="00CD2DFE" w:rsidP="00E138F0">
                            <w:pPr>
                              <w:spacing w:line="21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FFFFFF"/>
                                <w:sz w:val="80"/>
                              </w:rPr>
                              <w:t>Inteligencia Artificial</w:t>
                            </w:r>
                          </w:p>
                          <w:p w14:paraId="1A43CA1F" w14:textId="77777777" w:rsidR="000660E2" w:rsidRDefault="000660E2" w:rsidP="000660E2">
                            <w:pPr>
                              <w:spacing w:before="240"/>
                              <w:ind w:left="720" w:firstLine="1440"/>
                              <w:jc w:val="right"/>
                              <w:textDirection w:val="btLr"/>
                            </w:pPr>
                          </w:p>
                          <w:p w14:paraId="35ADC9A6" w14:textId="77777777" w:rsidR="000660E2" w:rsidRDefault="00E138F0" w:rsidP="000660E2">
                            <w:pPr>
                              <w:spacing w:before="240"/>
                              <w:ind w:left="1008" w:firstLine="2016"/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Licenciatura en Informática</w:t>
                            </w:r>
                          </w:p>
                          <w:p w14:paraId="671DBC98" w14:textId="2FF666DF" w:rsidR="00E138F0" w:rsidRPr="007668C5" w:rsidRDefault="009D35B8" w:rsidP="00AB4FE6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FFFFFF"/>
                                <w:sz w:val="38"/>
                                <w:szCs w:val="38"/>
                              </w:rPr>
                              <w:t xml:space="preserve">Trabajo Práctico </w:t>
                            </w:r>
                            <w:r w:rsidR="00441C38">
                              <w:rPr>
                                <w:color w:val="FFFFFF"/>
                                <w:sz w:val="38"/>
                                <w:szCs w:val="38"/>
                              </w:rPr>
                              <w:t>3</w:t>
                            </w:r>
                          </w:p>
                          <w:p w14:paraId="7AD90482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728EE1A4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6E733880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554B844E" w14:textId="77777777" w:rsidR="00E138F0" w:rsidRDefault="00E138F0" w:rsidP="000D6B1F">
                            <w:pPr>
                              <w:jc w:val="right"/>
                              <w:textDirection w:val="btLr"/>
                              <w:rPr>
                                <w:color w:val="FFFFFF"/>
                                <w:sz w:val="40"/>
                              </w:rPr>
                            </w:pPr>
                          </w:p>
                          <w:p w14:paraId="4D1F7D46" w14:textId="77777777" w:rsidR="000D6B1F" w:rsidRDefault="000D6B1F" w:rsidP="000D6B1F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Prof</w:t>
                            </w:r>
                            <w:r w:rsidR="009D35B8">
                              <w:rPr>
                                <w:b/>
                                <w:color w:val="FFFFFF"/>
                                <w:sz w:val="36"/>
                              </w:rPr>
                              <w:t>. Titular Disciplinar</w:t>
                            </w:r>
                            <w:r w:rsidR="007668C5">
                              <w:rPr>
                                <w:b/>
                                <w:color w:val="FFFFFF"/>
                                <w:sz w:val="36"/>
                              </w:rPr>
                              <w:t>:</w:t>
                            </w:r>
                            <w:r w:rsidR="008D0D1B"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 w:rsidR="00CD2DFE">
                              <w:rPr>
                                <w:b/>
                                <w:color w:val="FFFFFF"/>
                                <w:sz w:val="36"/>
                              </w:rPr>
                              <w:t>María Paula González</w:t>
                            </w:r>
                          </w:p>
                          <w:p w14:paraId="4C15D792" w14:textId="77777777" w:rsidR="009D35B8" w:rsidRDefault="009D35B8" w:rsidP="009D35B8">
                            <w:pPr>
                              <w:jc w:val="right"/>
                              <w:textDirection w:val="btLr"/>
                              <w:rPr>
                                <w:b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Prof. Titular Experto: </w:t>
                            </w:r>
                            <w:r w:rsidR="00CD2DFE">
                              <w:rPr>
                                <w:b/>
                                <w:color w:val="FFFFFF"/>
                                <w:sz w:val="36"/>
                              </w:rPr>
                              <w:t>Pablo Alejandro Virgolini</w:t>
                            </w:r>
                          </w:p>
                          <w:p w14:paraId="7CFBE084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Alumno: </w:t>
                            </w:r>
                            <w:r w:rsidR="002D29B6">
                              <w:rPr>
                                <w:b/>
                                <w:color w:val="FFFFFF"/>
                                <w:sz w:val="36"/>
                              </w:rPr>
                              <w:t>Pablo Alejandro Hamann</w:t>
                            </w:r>
                          </w:p>
                          <w:p w14:paraId="65E1180B" w14:textId="77777777" w:rsidR="000D6B1F" w:rsidRDefault="007668C5" w:rsidP="000D6B1F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 xml:space="preserve">Legajo: </w:t>
                            </w:r>
                            <w:r w:rsidR="008D0D1B" w:rsidRPr="008D0D1B">
                              <w:rPr>
                                <w:b/>
                                <w:color w:val="FFFFFF"/>
                                <w:sz w:val="36"/>
                              </w:rPr>
                              <w:t>VINF010782</w:t>
                            </w:r>
                          </w:p>
                          <w:p w14:paraId="07645403" w14:textId="77777777" w:rsidR="000D6B1F" w:rsidRDefault="000D6B1F" w:rsidP="000D6B1F">
                            <w:pPr>
                              <w:ind w:left="1008" w:firstLine="2016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Año</w:t>
                            </w:r>
                            <w:r w:rsidR="007668C5">
                              <w:rPr>
                                <w:b/>
                                <w:color w:val="FFFFFF"/>
                                <w:sz w:val="4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 202</w:t>
                            </w:r>
                            <w:r w:rsidR="009D35B8">
                              <w:rPr>
                                <w:b/>
                                <w:color w:val="FFFFFF"/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274300" tIns="914400" rIns="274300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923BD" id="Rectángulo 487" o:spid="_x0000_s1027" style="position:absolute;margin-left:0;margin-top:0;width:433.05pt;height:841.3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" fillcolor="#396" stroked="f">
                <v:textbox inset="7.61944mm,1in,7.61944mm,1.2694mm">
                  <w:txbxContent>
                    <w:p w14:paraId="2EDE1E79" w14:textId="77777777" w:rsidR="000660E2" w:rsidRDefault="00CD2DFE" w:rsidP="00E138F0">
                      <w:pPr>
                        <w:spacing w:line="215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FFFFFF"/>
                          <w:sz w:val="80"/>
                        </w:rPr>
                        <w:t>Inteligencia Artificial</w:t>
                      </w:r>
                    </w:p>
                    <w:p w14:paraId="1A43CA1F" w14:textId="77777777" w:rsidR="000660E2" w:rsidRDefault="000660E2" w:rsidP="000660E2">
                      <w:pPr>
                        <w:spacing w:before="240"/>
                        <w:ind w:left="720" w:firstLine="1440"/>
                        <w:jc w:val="right"/>
                        <w:textDirection w:val="btLr"/>
                      </w:pPr>
                    </w:p>
                    <w:p w14:paraId="35ADC9A6" w14:textId="77777777" w:rsidR="000660E2" w:rsidRDefault="00E138F0" w:rsidP="000660E2">
                      <w:pPr>
                        <w:spacing w:before="240"/>
                        <w:ind w:left="1008" w:firstLine="2016"/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Licenciatura en Informática</w:t>
                      </w:r>
                    </w:p>
                    <w:p w14:paraId="671DBC98" w14:textId="2FF666DF" w:rsidR="00E138F0" w:rsidRPr="007668C5" w:rsidRDefault="009D35B8" w:rsidP="00AB4FE6">
                      <w:pPr>
                        <w:jc w:val="right"/>
                        <w:textDirection w:val="btLr"/>
                        <w:rPr>
                          <w:color w:val="FFFFFF"/>
                          <w:sz w:val="38"/>
                          <w:szCs w:val="38"/>
                        </w:rPr>
                      </w:pPr>
                      <w:r>
                        <w:rPr>
                          <w:color w:val="FFFFFF"/>
                          <w:sz w:val="38"/>
                          <w:szCs w:val="38"/>
                        </w:rPr>
                        <w:t xml:space="preserve">Trabajo Práctico </w:t>
                      </w:r>
                      <w:r w:rsidR="00441C38">
                        <w:rPr>
                          <w:color w:val="FFFFFF"/>
                          <w:sz w:val="38"/>
                          <w:szCs w:val="38"/>
                        </w:rPr>
                        <w:t>3</w:t>
                      </w:r>
                    </w:p>
                    <w:p w14:paraId="7AD90482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728EE1A4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6E733880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554B844E" w14:textId="77777777" w:rsidR="00E138F0" w:rsidRDefault="00E138F0" w:rsidP="000D6B1F">
                      <w:pPr>
                        <w:jc w:val="right"/>
                        <w:textDirection w:val="btLr"/>
                        <w:rPr>
                          <w:color w:val="FFFFFF"/>
                          <w:sz w:val="40"/>
                        </w:rPr>
                      </w:pPr>
                    </w:p>
                    <w:p w14:paraId="4D1F7D46" w14:textId="77777777" w:rsidR="000D6B1F" w:rsidRDefault="000D6B1F" w:rsidP="000D6B1F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Prof</w:t>
                      </w:r>
                      <w:r w:rsidR="009D35B8">
                        <w:rPr>
                          <w:b/>
                          <w:color w:val="FFFFFF"/>
                          <w:sz w:val="36"/>
                        </w:rPr>
                        <w:t>. Titular Disciplinar</w:t>
                      </w:r>
                      <w:r w:rsidR="007668C5">
                        <w:rPr>
                          <w:b/>
                          <w:color w:val="FFFFFF"/>
                          <w:sz w:val="36"/>
                        </w:rPr>
                        <w:t>:</w:t>
                      </w:r>
                      <w:r w:rsidR="008D0D1B">
                        <w:rPr>
                          <w:b/>
                          <w:color w:val="FFFFFF"/>
                          <w:sz w:val="36"/>
                        </w:rPr>
                        <w:t xml:space="preserve"> </w:t>
                      </w:r>
                      <w:r w:rsidR="00CD2DFE">
                        <w:rPr>
                          <w:b/>
                          <w:color w:val="FFFFFF"/>
                          <w:sz w:val="36"/>
                        </w:rPr>
                        <w:t>María Paula González</w:t>
                      </w:r>
                    </w:p>
                    <w:p w14:paraId="4C15D792" w14:textId="77777777" w:rsidR="009D35B8" w:rsidRDefault="009D35B8" w:rsidP="009D35B8">
                      <w:pPr>
                        <w:jc w:val="right"/>
                        <w:textDirection w:val="btLr"/>
                        <w:rPr>
                          <w:b/>
                          <w:color w:val="FFFFFF"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Prof. Titular Experto: </w:t>
                      </w:r>
                      <w:r w:rsidR="00CD2DFE">
                        <w:rPr>
                          <w:b/>
                          <w:color w:val="FFFFFF"/>
                          <w:sz w:val="36"/>
                        </w:rPr>
                        <w:t>Pablo Alejandro Virgolini</w:t>
                      </w:r>
                    </w:p>
                    <w:p w14:paraId="7CFBE084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Alumno: </w:t>
                      </w:r>
                      <w:r w:rsidR="002D29B6">
                        <w:rPr>
                          <w:b/>
                          <w:color w:val="FFFFFF"/>
                          <w:sz w:val="36"/>
                        </w:rPr>
                        <w:t>Pablo Alejandro Hamann</w:t>
                      </w:r>
                    </w:p>
                    <w:p w14:paraId="65E1180B" w14:textId="77777777" w:rsidR="000D6B1F" w:rsidRDefault="007668C5" w:rsidP="000D6B1F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 xml:space="preserve">Legajo: </w:t>
                      </w:r>
                      <w:r w:rsidR="008D0D1B" w:rsidRPr="008D0D1B">
                        <w:rPr>
                          <w:b/>
                          <w:color w:val="FFFFFF"/>
                          <w:sz w:val="36"/>
                        </w:rPr>
                        <w:t>VINF010782</w:t>
                      </w:r>
                    </w:p>
                    <w:p w14:paraId="07645403" w14:textId="77777777" w:rsidR="000D6B1F" w:rsidRDefault="000D6B1F" w:rsidP="000D6B1F">
                      <w:pPr>
                        <w:ind w:left="1008" w:firstLine="2016"/>
                        <w:jc w:val="right"/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Año</w:t>
                      </w:r>
                      <w:r w:rsidR="007668C5">
                        <w:rPr>
                          <w:b/>
                          <w:color w:val="FFFFFF"/>
                          <w:sz w:val="44"/>
                        </w:rPr>
                        <w:t>:</w:t>
                      </w:r>
                      <w:r>
                        <w:rPr>
                          <w:b/>
                          <w:color w:val="FFFFFF"/>
                          <w:sz w:val="44"/>
                        </w:rPr>
                        <w:t xml:space="preserve"> 202</w:t>
                      </w:r>
                      <w:r w:rsidR="009D35B8">
                        <w:rPr>
                          <w:b/>
                          <w:color w:val="FFFFFF"/>
                          <w:sz w:val="44"/>
                        </w:rPr>
                        <w:t>5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138F0" w:rsidRPr="00E138F0">
        <w:rPr>
          <w:noProof/>
        </w:rPr>
        <w:drawing>
          <wp:anchor distT="0" distB="0" distL="114300" distR="114300" simplePos="0" relativeHeight="251663360" behindDoc="0" locked="0" layoutInCell="1" hidden="0" allowOverlap="1" wp14:anchorId="3B1CA4B2" wp14:editId="54E712DC">
            <wp:simplePos x="0" y="0"/>
            <wp:positionH relativeFrom="column">
              <wp:posOffset>4629785</wp:posOffset>
            </wp:positionH>
            <wp:positionV relativeFrom="paragraph">
              <wp:posOffset>-845820</wp:posOffset>
            </wp:positionV>
            <wp:extent cx="1657350" cy="568227"/>
            <wp:effectExtent l="0" t="0" r="0" b="3810"/>
            <wp:wrapNone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8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629E0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48B14D84" w14:textId="77777777" w:rsidR="000660E2" w:rsidRDefault="000660E2" w:rsidP="00FE2809">
      <w:pPr>
        <w:spacing w:after="100"/>
        <w:jc w:val="center"/>
        <w:rPr>
          <w:b/>
          <w:color w:val="C3BD96"/>
          <w:sz w:val="32"/>
          <w:szCs w:val="32"/>
        </w:rPr>
      </w:pPr>
    </w:p>
    <w:p w14:paraId="54F7A44F" w14:textId="77777777" w:rsidR="00E26D63" w:rsidRDefault="00E26D63">
      <w:pPr>
        <w:spacing w:after="200"/>
        <w:rPr>
          <w:b/>
          <w:color w:val="C3BD96"/>
          <w:sz w:val="32"/>
          <w:szCs w:val="32"/>
        </w:rPr>
      </w:pPr>
      <w:r>
        <w:rPr>
          <w:b/>
          <w:color w:val="C3BD96"/>
          <w:sz w:val="32"/>
          <w:szCs w:val="32"/>
        </w:rPr>
        <w:br w:type="page"/>
      </w:r>
    </w:p>
    <w:sdt>
      <w:sdtPr>
        <w:rPr>
          <w:rFonts w:eastAsiaTheme="minorEastAsia" w:cs="Calibri"/>
          <w:b w:val="0"/>
          <w:bCs w:val="0"/>
          <w:sz w:val="24"/>
          <w:szCs w:val="24"/>
          <w:lang w:val="es-AR" w:eastAsia="es-AR"/>
        </w:rPr>
        <w:id w:val="-1842546294"/>
        <w:docPartObj>
          <w:docPartGallery w:val="Table of Contents"/>
          <w:docPartUnique/>
        </w:docPartObj>
      </w:sdtPr>
      <w:sdtContent>
        <w:p w14:paraId="3B673EFF" w14:textId="77777777" w:rsidR="00FE2809" w:rsidRDefault="00FE2809" w:rsidP="00FE2809">
          <w:pPr>
            <w:pStyle w:val="TtuloTDC"/>
          </w:pPr>
          <w:r>
            <w:t>Tabla de contenido</w:t>
          </w:r>
        </w:p>
        <w:p w14:paraId="4DD2A28B" w14:textId="7ABDAA01" w:rsidR="00917A68" w:rsidRDefault="00FE2809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98476664" w:history="1">
            <w:r w:rsidR="00917A68" w:rsidRPr="00C472DE">
              <w:rPr>
                <w:rStyle w:val="Hipervnculo"/>
                <w:noProof/>
              </w:rPr>
              <w:t>1. Objetivo</w:t>
            </w:r>
            <w:r w:rsidR="00917A68">
              <w:rPr>
                <w:noProof/>
                <w:webHidden/>
              </w:rPr>
              <w:tab/>
            </w:r>
            <w:r w:rsidR="00917A68">
              <w:rPr>
                <w:noProof/>
                <w:webHidden/>
              </w:rPr>
              <w:fldChar w:fldCharType="begin"/>
            </w:r>
            <w:r w:rsidR="00917A68">
              <w:rPr>
                <w:noProof/>
                <w:webHidden/>
              </w:rPr>
              <w:instrText xml:space="preserve"> PAGEREF _Toc198476664 \h </w:instrText>
            </w:r>
            <w:r w:rsidR="00917A68">
              <w:rPr>
                <w:noProof/>
                <w:webHidden/>
              </w:rPr>
            </w:r>
            <w:r w:rsidR="00917A68">
              <w:rPr>
                <w:noProof/>
                <w:webHidden/>
              </w:rPr>
              <w:fldChar w:fldCharType="separate"/>
            </w:r>
            <w:r w:rsidR="00917A68">
              <w:rPr>
                <w:noProof/>
                <w:webHidden/>
              </w:rPr>
              <w:t>1</w:t>
            </w:r>
            <w:r w:rsidR="00917A68">
              <w:rPr>
                <w:noProof/>
                <w:webHidden/>
              </w:rPr>
              <w:fldChar w:fldCharType="end"/>
            </w:r>
          </w:hyperlink>
        </w:p>
        <w:p w14:paraId="24B27ED2" w14:textId="1FA34149" w:rsidR="00917A68" w:rsidRDefault="00917A68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65" w:history="1">
            <w:r w:rsidRPr="00C472DE">
              <w:rPr>
                <w:rStyle w:val="Hipervnculo"/>
                <w:noProof/>
              </w:rPr>
              <w:t>2. Situación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0D56" w14:textId="53B5D655" w:rsidR="00917A68" w:rsidRDefault="00917A68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66" w:history="1">
            <w:r w:rsidRPr="00C472DE">
              <w:rPr>
                <w:rStyle w:val="Hipervnculo"/>
                <w:noProof/>
              </w:rPr>
              <w:t>3. Desarrollo de las consignas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8E49" w14:textId="62CE44C3" w:rsidR="00917A68" w:rsidRDefault="00917A68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67" w:history="1">
            <w:r w:rsidRPr="00C472DE">
              <w:rPr>
                <w:rStyle w:val="Hipervnculo"/>
                <w:noProof/>
              </w:rPr>
              <w:t>3.1. Implementación de un proceso de búsqueda exhaustiva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4BAE" w14:textId="5547D013" w:rsidR="00917A68" w:rsidRDefault="00917A68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68" w:history="1">
            <w:r w:rsidRPr="00C472DE">
              <w:rPr>
                <w:rStyle w:val="Hipervnculo"/>
                <w:noProof/>
              </w:rPr>
              <w:t>Descripción de sus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1EC9" w14:textId="72741411" w:rsidR="00917A68" w:rsidRDefault="00917A68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69" w:history="1">
            <w:r w:rsidRPr="00C472DE">
              <w:rPr>
                <w:rStyle w:val="Hipervnculo"/>
                <w:noProof/>
              </w:rPr>
              <w:t>Procedimientos comunes de búsqueda exhaustiva: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F749" w14:textId="3820C5A1" w:rsidR="00917A68" w:rsidRDefault="00917A68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70" w:history="1">
            <w:r w:rsidRPr="00C472DE">
              <w:rPr>
                <w:rStyle w:val="Hipervnculo"/>
                <w:noProof/>
              </w:rPr>
              <w:t>Ventajas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856F" w14:textId="2EC7F59E" w:rsidR="00917A68" w:rsidRDefault="00917A68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71" w:history="1">
            <w:r w:rsidRPr="00C472DE">
              <w:rPr>
                <w:rStyle w:val="Hipervnculo"/>
                <w:noProof/>
              </w:rPr>
              <w:t>Presentación de un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CBF7" w14:textId="06B31B74" w:rsidR="00917A68" w:rsidRDefault="00917A68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72" w:history="1">
            <w:r w:rsidRPr="00C472DE">
              <w:rPr>
                <w:rStyle w:val="Hipervnculo"/>
                <w:noProof/>
              </w:rPr>
              <w:t>Resultado de la 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97FF" w14:textId="0C60CE5D" w:rsidR="00917A68" w:rsidRDefault="00917A68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73" w:history="1">
            <w:r w:rsidRPr="00C472DE">
              <w:rPr>
                <w:rStyle w:val="Hipervnculo"/>
                <w:noProof/>
              </w:rPr>
              <w:t>3.2. Implementación de un proceso de búsqueda heurística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069A" w14:textId="481107E7" w:rsidR="00917A68" w:rsidRDefault="00917A68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74" w:history="1">
            <w:r w:rsidRPr="00C472DE">
              <w:rPr>
                <w:rStyle w:val="Hipervnculo"/>
                <w:noProof/>
              </w:rPr>
              <w:t>Descripción de sus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D0A40" w14:textId="67A15DE3" w:rsidR="00917A68" w:rsidRDefault="00917A68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75" w:history="1">
            <w:r w:rsidRPr="00C472DE">
              <w:rPr>
                <w:rStyle w:val="Hipervnculo"/>
                <w:noProof/>
              </w:rPr>
              <w:t>Ventajas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1DF5" w14:textId="56E079CB" w:rsidR="00917A68" w:rsidRDefault="00917A68">
          <w:pPr>
            <w:pStyle w:val="TDC2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76" w:history="1">
            <w:r w:rsidRPr="00C472DE">
              <w:rPr>
                <w:rStyle w:val="Hipervnculo"/>
                <w:noProof/>
              </w:rPr>
              <w:t>Presentación de un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F847" w14:textId="1F42806C" w:rsidR="00917A68" w:rsidRDefault="00917A68">
          <w:pPr>
            <w:pStyle w:val="TDC3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77" w:history="1">
            <w:r w:rsidRPr="00C472DE">
              <w:rPr>
                <w:rStyle w:val="Hipervnculo"/>
                <w:noProof/>
              </w:rPr>
              <w:t>Resultado de la ejecución: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7F15" w14:textId="63869F2A" w:rsidR="00917A68" w:rsidRDefault="00917A68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78" w:history="1">
            <w:r w:rsidRPr="00C472DE">
              <w:rPr>
                <w:rStyle w:val="Hipervnculo"/>
                <w:noProof/>
              </w:rPr>
              <w:t>3. Análisis comparativo entre ambos enfoques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10074" w14:textId="7495765A" w:rsidR="00917A68" w:rsidRDefault="00917A68">
          <w:pPr>
            <w:pStyle w:val="TDC1"/>
            <w:tabs>
              <w:tab w:val="right" w:leader="dot" w:pos="8835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8476679" w:history="1">
            <w:r w:rsidRPr="00C472DE">
              <w:rPr>
                <w:rStyle w:val="Hipervnculo"/>
                <w:noProof/>
              </w:rPr>
              <w:t>4.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_Toc198476679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688F1" w14:textId="033B21FC" w:rsidR="00FE2809" w:rsidRDefault="00FE2809" w:rsidP="00FE280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6D04FA7" w14:textId="77777777" w:rsidR="005A0631" w:rsidRPr="005A0631" w:rsidRDefault="005A0631" w:rsidP="006C6138"/>
    <w:p w14:paraId="308CAC29" w14:textId="77777777" w:rsidR="005A0631" w:rsidRDefault="005A0631" w:rsidP="005A0631"/>
    <w:p w14:paraId="1FB5695A" w14:textId="77777777" w:rsidR="005A0631" w:rsidRPr="005A0631" w:rsidRDefault="005A0631" w:rsidP="005A0631">
      <w:pPr>
        <w:sectPr w:rsidR="005A0631" w:rsidRPr="005A0631" w:rsidSect="005A0631">
          <w:headerReference w:type="default" r:id="rId10"/>
          <w:footerReference w:type="default" r:id="rId11"/>
          <w:pgSz w:w="11906" w:h="16838" w:code="9"/>
          <w:pgMar w:top="2127" w:right="1247" w:bottom="1701" w:left="1814" w:header="709" w:footer="709" w:gutter="0"/>
          <w:pgNumType w:start="1"/>
          <w:cols w:space="720"/>
          <w:titlePg/>
          <w:docGrid w:linePitch="326"/>
        </w:sectPr>
      </w:pPr>
    </w:p>
    <w:p w14:paraId="5456C0C5" w14:textId="6D618B43" w:rsidR="00AA3074" w:rsidRDefault="00AA3074" w:rsidP="00AA3074">
      <w:pPr>
        <w:pStyle w:val="Ttulo1"/>
      </w:pPr>
      <w:bookmarkStart w:id="0" w:name="_Toc198476664"/>
      <w:r>
        <w:lastRenderedPageBreak/>
        <w:t>1. Objetivo</w:t>
      </w:r>
      <w:bookmarkEnd w:id="0"/>
    </w:p>
    <w:p w14:paraId="487D3EAF" w14:textId="77777777" w:rsidR="00AA3074" w:rsidRDefault="00AA3074" w:rsidP="00AA3074">
      <w:r>
        <w:t xml:space="preserve">El objetivo para esta actividad es: </w:t>
      </w:r>
    </w:p>
    <w:p w14:paraId="4C4FAF24" w14:textId="4F6CB6E0" w:rsidR="00AA3074" w:rsidRDefault="00AA3074" w:rsidP="00AA3074">
      <w:pPr>
        <w:pStyle w:val="Prrafodelista"/>
        <w:numPr>
          <w:ilvl w:val="0"/>
          <w:numId w:val="95"/>
        </w:numPr>
      </w:pPr>
      <w:r>
        <w:t>Implementar y evaluar la solución a través de los procesos de búsquedas en el espacio de estados que resulten más convenientes.</w:t>
      </w:r>
    </w:p>
    <w:p w14:paraId="06E1C41E" w14:textId="7B3CB136" w:rsidR="00AA3074" w:rsidRDefault="00AA3074" w:rsidP="00AA3074">
      <w:pPr>
        <w:pStyle w:val="Ttulo1"/>
      </w:pPr>
      <w:bookmarkStart w:id="1" w:name="_Toc198476665"/>
      <w:r>
        <w:t>2. Situación problemática</w:t>
      </w:r>
      <w:bookmarkEnd w:id="1"/>
    </w:p>
    <w:p w14:paraId="140F0CE5" w14:textId="170F47F6" w:rsidR="00AA3074" w:rsidRDefault="00AA3074" w:rsidP="00AA3074">
      <w:r w:rsidRPr="00AA3074">
        <w:t xml:space="preserve">La situación problemática se centra en </w:t>
      </w:r>
      <w:r>
        <w:t xml:space="preserve">la </w:t>
      </w:r>
      <w:r w:rsidRPr="00AA3074">
        <w:t xml:space="preserve">línea de montaje </w:t>
      </w:r>
      <w:r>
        <w:t xml:space="preserve">de blocks (de </w:t>
      </w:r>
      <w:r w:rsidRPr="00AA3074">
        <w:t>motores</w:t>
      </w:r>
      <w:r>
        <w:t>)</w:t>
      </w:r>
      <w:r w:rsidRPr="00AA3074">
        <w:t xml:space="preserve">, donde </w:t>
      </w:r>
      <w:r>
        <w:t xml:space="preserve">se dan </w:t>
      </w:r>
      <w:r w:rsidRPr="00AA3074">
        <w:t xml:space="preserve">pequeños desplazamientos sobre la cinta transportadora </w:t>
      </w:r>
      <w:r>
        <w:t xml:space="preserve">que </w:t>
      </w:r>
      <w:r w:rsidRPr="00AA3074">
        <w:t xml:space="preserve">ocasionan errores en el posicionamiento de </w:t>
      </w:r>
      <w:r>
        <w:t xml:space="preserve">las </w:t>
      </w:r>
      <w:r w:rsidRPr="00AA3074">
        <w:t>piezas, interrumpiendo el proceso</w:t>
      </w:r>
      <w:r w:rsidR="006C4DEC">
        <w:t>,</w:t>
      </w:r>
      <w:r w:rsidRPr="00AA3074">
        <w:t xml:space="preserve"> </w:t>
      </w:r>
      <w:r w:rsidR="006C4DEC">
        <w:t xml:space="preserve">y potencialmente llegando a </w:t>
      </w:r>
      <w:r w:rsidRPr="00AA3074">
        <w:t>detene</w:t>
      </w:r>
      <w:r w:rsidR="006C4DEC">
        <w:t>r</w:t>
      </w:r>
      <w:r w:rsidRPr="00AA3074">
        <w:t xml:space="preserve"> toda la línea de producción. Estos problemas surgen porque los robots </w:t>
      </w:r>
      <w:r w:rsidR="006C4DEC">
        <w:t xml:space="preserve">ensambladores </w:t>
      </w:r>
      <w:r w:rsidRPr="00AA3074">
        <w:t xml:space="preserve">carecen de autonomía para ajustar sus movimientos ante estas variaciones. La empresa busca implementar inteligencia artificial para otorgar a los robots un nivel suficiente de autonomía, permitiendo que puedan identificar y corregir automáticamente estos desplazamientos menores mediante métodos como la </w:t>
      </w:r>
      <w:r w:rsidRPr="006C4DEC">
        <w:rPr>
          <w:b/>
          <w:bCs/>
        </w:rPr>
        <w:t>búsqueda exhaustiva o heurística</w:t>
      </w:r>
      <w:r w:rsidRPr="00AA3074">
        <w:t>, optimizando así la precisión del ensamblado, reduciendo las interrupciones y manteniendo controlado el costo del sistema</w:t>
      </w:r>
      <w:r>
        <w:t>.</w:t>
      </w:r>
    </w:p>
    <w:p w14:paraId="523E5BEE" w14:textId="77777777" w:rsidR="00AA0E41" w:rsidRDefault="00AA0E41" w:rsidP="00AA0E41"/>
    <w:p w14:paraId="3D599EFD" w14:textId="29594167" w:rsidR="00AA0E41" w:rsidRDefault="006C4DEC" w:rsidP="003E5B8B">
      <w:pPr>
        <w:pStyle w:val="Ttulo1"/>
      </w:pPr>
      <w:bookmarkStart w:id="2" w:name="_Toc198476666"/>
      <w:r>
        <w:t>3. Desarrollo de las consignas</w:t>
      </w:r>
      <w:bookmarkEnd w:id="2"/>
    </w:p>
    <w:p w14:paraId="7F5045A8" w14:textId="7595D2D3" w:rsidR="006C4DEC" w:rsidRDefault="006C4DEC" w:rsidP="003E5B8B">
      <w:pPr>
        <w:pStyle w:val="Ttulo1"/>
      </w:pPr>
      <w:bookmarkStart w:id="3" w:name="_Toc198476667"/>
      <w:r>
        <w:t xml:space="preserve">3.1. </w:t>
      </w:r>
      <w:bookmarkEnd w:id="3"/>
      <w:r w:rsidR="00943F7E">
        <w:t>A</w:t>
      </w:r>
      <w:r w:rsidR="00943F7E" w:rsidRPr="00943F7E">
        <w:t xml:space="preserve">nálisis </w:t>
      </w:r>
      <w:r w:rsidR="00943F7E">
        <w:t xml:space="preserve">y resumen breve </w:t>
      </w:r>
      <w:r w:rsidR="00943F7E" w:rsidRPr="00943F7E">
        <w:t>de modelos neuronales artificiales</w:t>
      </w:r>
    </w:p>
    <w:p w14:paraId="5BE36081" w14:textId="77777777" w:rsidR="00943F7E" w:rsidRDefault="00943F7E" w:rsidP="00943F7E">
      <w:r>
        <w:t>Los modelos neuronales artificiales, inspirados en el funcionamiento del cerebro humano, tienen la capacidad de aprender y adaptarse a partir de estímulos externos. Su estructura básica está conformada por neuronas artificiales que procesan entradas, generan salidas, y ajustan sus conexiones (pesos sinápticos) según métodos específicos de aprendizaje.</w:t>
      </w:r>
    </w:p>
    <w:p w14:paraId="3CFA1DEA" w14:textId="77777777" w:rsidR="00943F7E" w:rsidRDefault="00943F7E" w:rsidP="00943F7E"/>
    <w:p w14:paraId="625A66CF" w14:textId="77777777" w:rsidR="00943F7E" w:rsidRDefault="00943F7E" w:rsidP="00943F7E">
      <w:r>
        <w:t>Existen tres formas principales de aprendizaje:</w:t>
      </w:r>
    </w:p>
    <w:p w14:paraId="4126F402" w14:textId="77777777" w:rsidR="00943F7E" w:rsidRDefault="00943F7E" w:rsidP="00943F7E"/>
    <w:p w14:paraId="0E6BBE48" w14:textId="77777777" w:rsidR="00943F7E" w:rsidRDefault="00943F7E" w:rsidP="00943F7E">
      <w:r>
        <w:t>Aprendizaje Supervisado:</w:t>
      </w:r>
    </w:p>
    <w:p w14:paraId="566F838E" w14:textId="77777777" w:rsidR="00943F7E" w:rsidRDefault="00943F7E" w:rsidP="00943F7E"/>
    <w:p w14:paraId="0F16CFA8" w14:textId="77777777" w:rsidR="00943F7E" w:rsidRDefault="00943F7E" w:rsidP="00943F7E">
      <w:r>
        <w:t>Se proporcionan ejemplos con entradas y salidas esperadas.</w:t>
      </w:r>
    </w:p>
    <w:p w14:paraId="7929172D" w14:textId="77777777" w:rsidR="00943F7E" w:rsidRDefault="00943F7E" w:rsidP="00943F7E"/>
    <w:p w14:paraId="386B0D90" w14:textId="77777777" w:rsidR="00943F7E" w:rsidRDefault="00943F7E" w:rsidP="00943F7E">
      <w:r>
        <w:t>La red ajusta sus pesos hasta lograr reproducir adecuadamente la función esperada.</w:t>
      </w:r>
    </w:p>
    <w:p w14:paraId="7DF41CA8" w14:textId="77777777" w:rsidR="00943F7E" w:rsidRDefault="00943F7E" w:rsidP="00943F7E"/>
    <w:p w14:paraId="18FC66F3" w14:textId="77777777" w:rsidR="00943F7E" w:rsidRDefault="00943F7E" w:rsidP="00943F7E">
      <w:r>
        <w:t>Ejemplos: reconocimiento de voz, imágenes, y patrones numéricos.</w:t>
      </w:r>
    </w:p>
    <w:p w14:paraId="26062CF4" w14:textId="77777777" w:rsidR="00943F7E" w:rsidRDefault="00943F7E" w:rsidP="00943F7E"/>
    <w:p w14:paraId="55F75AB7" w14:textId="77777777" w:rsidR="00943F7E" w:rsidRDefault="00943F7E" w:rsidP="00943F7E">
      <w:r>
        <w:t>Aprendizaje No Supervisado (Autoorganizado):</w:t>
      </w:r>
    </w:p>
    <w:p w14:paraId="0D6002AA" w14:textId="77777777" w:rsidR="00943F7E" w:rsidRDefault="00943F7E" w:rsidP="00943F7E"/>
    <w:p w14:paraId="3752E19D" w14:textId="77777777" w:rsidR="00943F7E" w:rsidRDefault="00943F7E" w:rsidP="00943F7E">
      <w:r>
        <w:t>Solo se presentan entradas y la red descubre por sí misma patrones, regularidades o agrupamientos.</w:t>
      </w:r>
    </w:p>
    <w:p w14:paraId="01A6242C" w14:textId="77777777" w:rsidR="00943F7E" w:rsidRDefault="00943F7E" w:rsidP="00943F7E"/>
    <w:p w14:paraId="5DC6612F" w14:textId="77777777" w:rsidR="00943F7E" w:rsidRDefault="00943F7E" w:rsidP="00943F7E">
      <w:r>
        <w:t xml:space="preserve">Redes destacadas: mapas autoorganizados de </w:t>
      </w:r>
      <w:proofErr w:type="spellStart"/>
      <w:r>
        <w:t>Kohonen</w:t>
      </w:r>
      <w:proofErr w:type="spellEnd"/>
      <w:r>
        <w:t xml:space="preserve">, redes de </w:t>
      </w:r>
      <w:proofErr w:type="spellStart"/>
      <w:r>
        <w:t>Hopfield</w:t>
      </w:r>
      <w:proofErr w:type="spellEnd"/>
      <w:r>
        <w:t>.</w:t>
      </w:r>
    </w:p>
    <w:p w14:paraId="1E8B2091" w14:textId="77777777" w:rsidR="00943F7E" w:rsidRDefault="00943F7E" w:rsidP="00943F7E"/>
    <w:p w14:paraId="5A6D2D78" w14:textId="77777777" w:rsidR="00943F7E" w:rsidRDefault="00943F7E" w:rsidP="00943F7E">
      <w:r>
        <w:t>Aplicaciones: agrupamiento (</w:t>
      </w:r>
      <w:proofErr w:type="spellStart"/>
      <w:r>
        <w:t>clustering</w:t>
      </w:r>
      <w:proofErr w:type="spellEnd"/>
      <w:r>
        <w:t>), identificación y recuperación de imágenes, reconocimiento de patrones y voz.</w:t>
      </w:r>
    </w:p>
    <w:p w14:paraId="297649C9" w14:textId="77777777" w:rsidR="00943F7E" w:rsidRDefault="00943F7E" w:rsidP="00943F7E"/>
    <w:p w14:paraId="39F95ACB" w14:textId="77777777" w:rsidR="00943F7E" w:rsidRDefault="00943F7E" w:rsidP="00943F7E">
      <w:r>
        <w:t>Aprendizaje por Refuerzo:</w:t>
      </w:r>
    </w:p>
    <w:p w14:paraId="2E1CEF1F" w14:textId="77777777" w:rsidR="00943F7E" w:rsidRDefault="00943F7E" w:rsidP="00943F7E"/>
    <w:p w14:paraId="270E35C8" w14:textId="77777777" w:rsidR="00943F7E" w:rsidRDefault="00943F7E" w:rsidP="00943F7E">
      <w:r>
        <w:t>Se basa en recompensas (refuerzos), donde el sistema aprende a partir de la evaluación continua de sus acciones para maximizar recompensas.</w:t>
      </w:r>
    </w:p>
    <w:p w14:paraId="6731F200" w14:textId="77777777" w:rsidR="00943F7E" w:rsidRDefault="00943F7E" w:rsidP="00943F7E"/>
    <w:p w14:paraId="021DDA9F" w14:textId="77777777" w:rsidR="00943F7E" w:rsidRDefault="00943F7E" w:rsidP="00943F7E">
      <w:r>
        <w:t>Aplicaciones significativas en juegos y control de robots.</w:t>
      </w:r>
    </w:p>
    <w:p w14:paraId="4E58B976" w14:textId="77777777" w:rsidR="00943F7E" w:rsidRDefault="00943F7E" w:rsidP="00943F7E"/>
    <w:p w14:paraId="3CCFCA72" w14:textId="77777777" w:rsidR="00943F7E" w:rsidRDefault="00943F7E" w:rsidP="00943F7E">
      <w:r>
        <w:t xml:space="preserve">Entre estos modelos, destacan especialmente las redes neuronales multicapa para el aprendizaje supervisado (como perceptrones multicapa con algoritmo </w:t>
      </w:r>
      <w:proofErr w:type="spellStart"/>
      <w:r>
        <w:t>backpropagation</w:t>
      </w:r>
      <w:proofErr w:type="spellEnd"/>
      <w:r>
        <w:t xml:space="preserve">), altamente difundidas por su capacidad para resolver problemas complejos, y las redes de </w:t>
      </w:r>
      <w:proofErr w:type="spellStart"/>
      <w:r>
        <w:lastRenderedPageBreak/>
        <w:t>Hopfield</w:t>
      </w:r>
      <w:proofErr w:type="spellEnd"/>
      <w:r>
        <w:t xml:space="preserve"> para el aprendizaje no supervisado, efectivas en recuperación y reconocimiento de imágenes deterioradas.</w:t>
      </w:r>
    </w:p>
    <w:p w14:paraId="0A965B72" w14:textId="77777777" w:rsidR="00943F7E" w:rsidRDefault="00943F7E" w:rsidP="00943F7E"/>
    <w:p w14:paraId="34CDFEF7" w14:textId="453EEAB2" w:rsidR="00943F7E" w:rsidRPr="00943F7E" w:rsidRDefault="00943F7E" w:rsidP="00943F7E">
      <w:r>
        <w:t>Estos modelos tienen aplicaciones críticas en la industria moderna, tales como la automatización avanzada en procesos industriales, control autónomo en robótica, procesamiento y reconocimiento visual, optimización combinatoria, y sistemas de decisión autónomos.</w:t>
      </w:r>
    </w:p>
    <w:p w14:paraId="22837354" w14:textId="77777777" w:rsidR="004B5DE9" w:rsidRPr="002E3A67" w:rsidRDefault="004B5DE9" w:rsidP="004B5DE9">
      <w:pPr>
        <w:pStyle w:val="Ttulo3"/>
      </w:pPr>
      <w:bookmarkStart w:id="4" w:name="_Toc198476677"/>
      <w:r w:rsidRPr="002E3A67">
        <w:t>Resultado de la ejecución:</w:t>
      </w:r>
      <w:bookmarkEnd w:id="4"/>
    </w:p>
    <w:p w14:paraId="27EC2CA4" w14:textId="176826BB" w:rsidR="004B5DE9" w:rsidRDefault="004B5DE9" w:rsidP="004B5DE9">
      <w:pPr>
        <w:rPr>
          <w:lang w:val="en-US"/>
        </w:rPr>
      </w:pPr>
      <w:r>
        <w:rPr>
          <w:noProof/>
        </w:rPr>
        <w:drawing>
          <wp:inline distT="0" distB="0" distL="0" distR="0" wp14:anchorId="11A29952" wp14:editId="597475CC">
            <wp:extent cx="5616575" cy="2702560"/>
            <wp:effectExtent l="0" t="0" r="3175" b="2540"/>
            <wp:docPr id="17846787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78715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623A" w14:textId="77777777" w:rsidR="004B5DE9" w:rsidRDefault="004B5DE9" w:rsidP="004B5DE9">
      <w:pPr>
        <w:rPr>
          <w:lang w:val="en-US"/>
        </w:rPr>
      </w:pPr>
    </w:p>
    <w:p w14:paraId="11CF8280" w14:textId="7A05FD7D" w:rsidR="004B5DE9" w:rsidRDefault="004B5DE9" w:rsidP="004B5DE9">
      <w:pPr>
        <w:pStyle w:val="Ttulo1"/>
      </w:pPr>
      <w:bookmarkStart w:id="5" w:name="_Toc198476678"/>
      <w:r>
        <w:t>3. Análisis comparativo</w:t>
      </w:r>
      <w:r w:rsidR="007309E4">
        <w:t xml:space="preserve"> entre ambos enfoques</w:t>
      </w:r>
      <w:bookmarkEnd w:id="5"/>
    </w:p>
    <w:p w14:paraId="1AE8C237" w14:textId="35A321D9" w:rsidR="007309E4" w:rsidRDefault="007309E4" w:rsidP="002E3A67">
      <w:r>
        <w:t>De forma resumida:</w:t>
      </w:r>
    </w:p>
    <w:tbl>
      <w:tblPr>
        <w:tblStyle w:val="Tablaconcuadrcula"/>
        <w:tblW w:w="5000" w:type="pct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 w:firstRow="1" w:lastRow="0" w:firstColumn="1" w:lastColumn="0" w:noHBand="0" w:noVBand="1"/>
      </w:tblPr>
      <w:tblGrid>
        <w:gridCol w:w="1837"/>
        <w:gridCol w:w="3121"/>
        <w:gridCol w:w="3877"/>
      </w:tblGrid>
      <w:tr w:rsidR="007309E4" w:rsidRPr="006F42F5" w14:paraId="36867EC3" w14:textId="77777777" w:rsidTr="00A329C2">
        <w:tc>
          <w:tcPr>
            <w:tcW w:w="1040" w:type="pct"/>
            <w:shd w:val="clear" w:color="auto" w:fill="4F81BD" w:themeFill="accent1"/>
            <w:vAlign w:val="center"/>
          </w:tcPr>
          <w:p w14:paraId="1B97F4F5" w14:textId="17965A21" w:rsidR="007309E4" w:rsidRPr="006F42F5" w:rsidRDefault="007309E4" w:rsidP="005E40E3">
            <w:pPr>
              <w:jc w:val="left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>Característica</w:t>
            </w:r>
          </w:p>
        </w:tc>
        <w:tc>
          <w:tcPr>
            <w:tcW w:w="1766" w:type="pct"/>
            <w:shd w:val="clear" w:color="auto" w:fill="4F81BD" w:themeFill="accent1"/>
            <w:vAlign w:val="center"/>
          </w:tcPr>
          <w:p w14:paraId="024431F6" w14:textId="77777777" w:rsidR="005E40E3" w:rsidRDefault="007309E4" w:rsidP="005E40E3">
            <w:pPr>
              <w:jc w:val="left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>Búsqueda</w:t>
            </w:r>
          </w:p>
          <w:p w14:paraId="169DC2D9" w14:textId="0D3D57A1" w:rsidR="007309E4" w:rsidRDefault="007309E4" w:rsidP="005E40E3">
            <w:pPr>
              <w:jc w:val="left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>Exhaustiva</w:t>
            </w:r>
          </w:p>
        </w:tc>
        <w:tc>
          <w:tcPr>
            <w:tcW w:w="2195" w:type="pct"/>
            <w:shd w:val="clear" w:color="auto" w:fill="4F81BD" w:themeFill="accent1"/>
            <w:vAlign w:val="center"/>
          </w:tcPr>
          <w:p w14:paraId="4AC76FBB" w14:textId="77777777" w:rsidR="005E40E3" w:rsidRDefault="007309E4" w:rsidP="005E40E3">
            <w:pPr>
              <w:jc w:val="left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>Búsqueda</w:t>
            </w:r>
          </w:p>
          <w:p w14:paraId="2F9D099C" w14:textId="1FA02AC0" w:rsidR="007309E4" w:rsidRPr="006F42F5" w:rsidRDefault="007309E4" w:rsidP="005E40E3">
            <w:pPr>
              <w:jc w:val="left"/>
              <w:rPr>
                <w:b/>
                <w:bCs/>
                <w:color w:val="F2F2F2" w:themeColor="background1" w:themeShade="F2"/>
              </w:rPr>
            </w:pPr>
            <w:r>
              <w:rPr>
                <w:b/>
                <w:bCs/>
                <w:color w:val="F2F2F2" w:themeColor="background1" w:themeShade="F2"/>
              </w:rPr>
              <w:t>He</w:t>
            </w:r>
            <w:r w:rsidR="004E4DA9">
              <w:rPr>
                <w:b/>
                <w:bCs/>
                <w:color w:val="F2F2F2" w:themeColor="background1" w:themeShade="F2"/>
              </w:rPr>
              <w:t>u</w:t>
            </w:r>
            <w:r>
              <w:rPr>
                <w:b/>
                <w:bCs/>
                <w:color w:val="F2F2F2" w:themeColor="background1" w:themeShade="F2"/>
              </w:rPr>
              <w:t>rística</w:t>
            </w:r>
          </w:p>
        </w:tc>
      </w:tr>
      <w:tr w:rsidR="005E40E3" w:rsidRPr="006F42F5" w14:paraId="1669EF22" w14:textId="77777777" w:rsidTr="00A329C2">
        <w:tc>
          <w:tcPr>
            <w:tcW w:w="1040" w:type="pct"/>
            <w:vAlign w:val="center"/>
          </w:tcPr>
          <w:p w14:paraId="60B9D78E" w14:textId="2867606F" w:rsidR="005E40E3" w:rsidRPr="006F42F5" w:rsidRDefault="005E40E3" w:rsidP="005E40E3">
            <w:pPr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7309E4">
              <w:rPr>
                <w:rFonts w:eastAsia="Times New Roman"/>
                <w:color w:val="000000"/>
                <w:sz w:val="20"/>
                <w:szCs w:val="20"/>
              </w:rPr>
              <w:t>Uso de información adicional</w:t>
            </w:r>
          </w:p>
        </w:tc>
        <w:tc>
          <w:tcPr>
            <w:tcW w:w="1766" w:type="pct"/>
            <w:vAlign w:val="center"/>
          </w:tcPr>
          <w:p w14:paraId="2C658A69" w14:textId="2DD0269B" w:rsidR="005E40E3" w:rsidRPr="005E40E3" w:rsidRDefault="005E40E3" w:rsidP="005E40E3">
            <w:pPr>
              <w:pStyle w:val="Prrafodelista"/>
              <w:numPr>
                <w:ilvl w:val="0"/>
                <w:numId w:val="101"/>
              </w:numPr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5E40E3">
              <w:rPr>
                <w:rFonts w:eastAsia="Times New Roman"/>
                <w:color w:val="000000"/>
                <w:sz w:val="20"/>
                <w:szCs w:val="20"/>
              </w:rPr>
              <w:t>No utiliza</w:t>
            </w:r>
          </w:p>
        </w:tc>
        <w:tc>
          <w:tcPr>
            <w:tcW w:w="2195" w:type="pct"/>
            <w:vAlign w:val="center"/>
          </w:tcPr>
          <w:p w14:paraId="548F3ED2" w14:textId="7051EB29" w:rsidR="005E40E3" w:rsidRPr="00A329C2" w:rsidRDefault="005E40E3" w:rsidP="00A329C2">
            <w:pPr>
              <w:pStyle w:val="Prrafodelista"/>
              <w:numPr>
                <w:ilvl w:val="0"/>
                <w:numId w:val="104"/>
              </w:numPr>
              <w:jc w:val="left"/>
              <w:rPr>
                <w:rFonts w:eastAsia="Times New Roman"/>
                <w:color w:val="000000"/>
                <w:sz w:val="20"/>
                <w:szCs w:val="20"/>
              </w:rPr>
            </w:pPr>
            <w:r w:rsidRPr="00A329C2">
              <w:rPr>
                <w:color w:val="000000"/>
                <w:sz w:val="20"/>
                <w:szCs w:val="20"/>
              </w:rPr>
              <w:t>Utiliza</w:t>
            </w:r>
            <w:r w:rsidR="00152B0A" w:rsidRPr="00A329C2">
              <w:rPr>
                <w:color w:val="000000"/>
                <w:sz w:val="20"/>
                <w:szCs w:val="20"/>
              </w:rPr>
              <w:t xml:space="preserve"> (requiere información sensorial previa)</w:t>
            </w:r>
          </w:p>
        </w:tc>
      </w:tr>
      <w:tr w:rsidR="005E40E3" w:rsidRPr="006F42F5" w14:paraId="1ACF6A7F" w14:textId="77777777" w:rsidTr="00A329C2">
        <w:tc>
          <w:tcPr>
            <w:tcW w:w="1040" w:type="pct"/>
            <w:vAlign w:val="center"/>
          </w:tcPr>
          <w:p w14:paraId="7907B3F4" w14:textId="6AA77177" w:rsidR="005E40E3" w:rsidRPr="006F42F5" w:rsidRDefault="005E40E3" w:rsidP="005E40E3">
            <w:pPr>
              <w:jc w:val="left"/>
              <w:rPr>
                <w:color w:val="000000"/>
                <w:sz w:val="20"/>
                <w:szCs w:val="20"/>
              </w:rPr>
            </w:pPr>
            <w:r w:rsidRPr="007309E4">
              <w:rPr>
                <w:color w:val="000000"/>
                <w:sz w:val="20"/>
                <w:szCs w:val="20"/>
              </w:rPr>
              <w:t>Eficiencia</w:t>
            </w:r>
          </w:p>
        </w:tc>
        <w:tc>
          <w:tcPr>
            <w:tcW w:w="1766" w:type="pct"/>
            <w:vAlign w:val="center"/>
          </w:tcPr>
          <w:p w14:paraId="7A203DCB" w14:textId="1CE21D6B" w:rsidR="005E40E3" w:rsidRPr="005E40E3" w:rsidRDefault="005E40E3" w:rsidP="005E40E3">
            <w:pPr>
              <w:pStyle w:val="Prrafodelista"/>
              <w:numPr>
                <w:ilvl w:val="0"/>
                <w:numId w:val="100"/>
              </w:numPr>
              <w:jc w:val="left"/>
              <w:rPr>
                <w:color w:val="000000"/>
                <w:sz w:val="20"/>
                <w:szCs w:val="20"/>
              </w:rPr>
            </w:pPr>
            <w:r w:rsidRPr="005E40E3">
              <w:rPr>
                <w:color w:val="000000"/>
                <w:sz w:val="20"/>
                <w:szCs w:val="20"/>
              </w:rPr>
              <w:t>Baja</w:t>
            </w:r>
            <w:r w:rsidR="00152B0A">
              <w:rPr>
                <w:color w:val="000000"/>
                <w:sz w:val="20"/>
                <w:szCs w:val="20"/>
              </w:rPr>
              <w:t xml:space="preserve"> (explora todas las posibilidades)</w:t>
            </w:r>
          </w:p>
        </w:tc>
        <w:tc>
          <w:tcPr>
            <w:tcW w:w="2195" w:type="pct"/>
            <w:vAlign w:val="center"/>
          </w:tcPr>
          <w:p w14:paraId="378F9838" w14:textId="15F35F02" w:rsidR="005E40E3" w:rsidRPr="00A329C2" w:rsidRDefault="005E40E3" w:rsidP="009A0332">
            <w:pPr>
              <w:pStyle w:val="Prrafodelista"/>
              <w:numPr>
                <w:ilvl w:val="0"/>
                <w:numId w:val="108"/>
              </w:numPr>
              <w:jc w:val="left"/>
              <w:rPr>
                <w:color w:val="000000"/>
                <w:sz w:val="20"/>
                <w:szCs w:val="20"/>
              </w:rPr>
            </w:pPr>
            <w:r w:rsidRPr="00A329C2">
              <w:rPr>
                <w:color w:val="000000"/>
                <w:sz w:val="20"/>
                <w:szCs w:val="20"/>
              </w:rPr>
              <w:t>Alta</w:t>
            </w:r>
            <w:r w:rsidR="00152B0A" w:rsidRPr="00A329C2">
              <w:rPr>
                <w:color w:val="000000"/>
                <w:sz w:val="20"/>
                <w:szCs w:val="20"/>
              </w:rPr>
              <w:t xml:space="preserve"> (orienta la búsqueda)</w:t>
            </w:r>
          </w:p>
        </w:tc>
      </w:tr>
      <w:tr w:rsidR="005E40E3" w:rsidRPr="006F42F5" w14:paraId="0ACB62E4" w14:textId="77777777" w:rsidTr="00A329C2">
        <w:tc>
          <w:tcPr>
            <w:tcW w:w="1040" w:type="pct"/>
            <w:vAlign w:val="center"/>
          </w:tcPr>
          <w:p w14:paraId="22354EEC" w14:textId="20B09DAC" w:rsidR="005E40E3" w:rsidRPr="006F42F5" w:rsidRDefault="005E40E3" w:rsidP="005E40E3">
            <w:pPr>
              <w:jc w:val="left"/>
              <w:rPr>
                <w:color w:val="000000"/>
                <w:sz w:val="20"/>
                <w:szCs w:val="20"/>
              </w:rPr>
            </w:pPr>
            <w:r w:rsidRPr="007309E4">
              <w:rPr>
                <w:color w:val="000000"/>
                <w:sz w:val="20"/>
                <w:szCs w:val="20"/>
              </w:rPr>
              <w:t>Velocidad de solución</w:t>
            </w:r>
          </w:p>
        </w:tc>
        <w:tc>
          <w:tcPr>
            <w:tcW w:w="1766" w:type="pct"/>
            <w:vAlign w:val="center"/>
          </w:tcPr>
          <w:p w14:paraId="20BBCE3C" w14:textId="19A5ABDE" w:rsidR="005E40E3" w:rsidRPr="005E40E3" w:rsidRDefault="005E40E3" w:rsidP="005E40E3">
            <w:pPr>
              <w:pStyle w:val="Prrafodelista"/>
              <w:numPr>
                <w:ilvl w:val="0"/>
                <w:numId w:val="99"/>
              </w:numPr>
              <w:jc w:val="left"/>
              <w:rPr>
                <w:color w:val="000000"/>
                <w:sz w:val="20"/>
                <w:szCs w:val="20"/>
              </w:rPr>
            </w:pPr>
            <w:r w:rsidRPr="005E40E3">
              <w:rPr>
                <w:color w:val="000000"/>
                <w:sz w:val="20"/>
                <w:szCs w:val="20"/>
              </w:rPr>
              <w:t>Puede ser lenta</w:t>
            </w:r>
            <w:r w:rsidR="00152B0A">
              <w:rPr>
                <w:color w:val="000000"/>
                <w:sz w:val="20"/>
                <w:szCs w:val="20"/>
              </w:rPr>
              <w:t xml:space="preserve">, </w:t>
            </w:r>
            <w:r w:rsidR="00152B0A" w:rsidRPr="00152B0A">
              <w:rPr>
                <w:color w:val="000000"/>
                <w:sz w:val="20"/>
                <w:szCs w:val="20"/>
              </w:rPr>
              <w:t>especialmente en espacios amplios</w:t>
            </w:r>
          </w:p>
        </w:tc>
        <w:tc>
          <w:tcPr>
            <w:tcW w:w="2195" w:type="pct"/>
            <w:vAlign w:val="center"/>
          </w:tcPr>
          <w:p w14:paraId="722183D4" w14:textId="4B07C2BA" w:rsidR="005E40E3" w:rsidRPr="00A329C2" w:rsidRDefault="005E40E3" w:rsidP="009A0332">
            <w:pPr>
              <w:pStyle w:val="Prrafodelista"/>
              <w:numPr>
                <w:ilvl w:val="0"/>
                <w:numId w:val="107"/>
              </w:numPr>
              <w:jc w:val="left"/>
              <w:rPr>
                <w:color w:val="000000"/>
                <w:sz w:val="20"/>
                <w:szCs w:val="20"/>
              </w:rPr>
            </w:pPr>
            <w:r w:rsidRPr="00A329C2">
              <w:rPr>
                <w:color w:val="000000"/>
                <w:sz w:val="20"/>
                <w:szCs w:val="20"/>
              </w:rPr>
              <w:t>Suele ser rápida</w:t>
            </w:r>
            <w:r w:rsidR="00152B0A" w:rsidRPr="00A329C2">
              <w:rPr>
                <w:color w:val="000000"/>
                <w:sz w:val="20"/>
                <w:szCs w:val="20"/>
              </w:rPr>
              <w:t>, ahorra tiempo en escenarios reales</w:t>
            </w:r>
          </w:p>
        </w:tc>
      </w:tr>
      <w:tr w:rsidR="005E40E3" w:rsidRPr="006F42F5" w14:paraId="33E1AABE" w14:textId="77777777" w:rsidTr="00A329C2">
        <w:tc>
          <w:tcPr>
            <w:tcW w:w="1040" w:type="pct"/>
            <w:vAlign w:val="center"/>
          </w:tcPr>
          <w:p w14:paraId="379D7682" w14:textId="2040A050" w:rsidR="005E40E3" w:rsidRPr="006F42F5" w:rsidRDefault="005E40E3" w:rsidP="005E40E3">
            <w:pPr>
              <w:jc w:val="left"/>
              <w:rPr>
                <w:color w:val="000000"/>
                <w:sz w:val="20"/>
                <w:szCs w:val="20"/>
              </w:rPr>
            </w:pPr>
            <w:r w:rsidRPr="007309E4">
              <w:rPr>
                <w:color w:val="000000"/>
                <w:sz w:val="20"/>
                <w:szCs w:val="20"/>
              </w:rPr>
              <w:t>Complejidad de implementación</w:t>
            </w:r>
          </w:p>
        </w:tc>
        <w:tc>
          <w:tcPr>
            <w:tcW w:w="1766" w:type="pct"/>
            <w:vAlign w:val="center"/>
          </w:tcPr>
          <w:p w14:paraId="3858E820" w14:textId="518FA503" w:rsidR="005E40E3" w:rsidRPr="005E40E3" w:rsidRDefault="005E40E3" w:rsidP="005E40E3">
            <w:pPr>
              <w:pStyle w:val="Prrafodelista"/>
              <w:numPr>
                <w:ilvl w:val="0"/>
                <w:numId w:val="98"/>
              </w:numPr>
              <w:jc w:val="left"/>
              <w:rPr>
                <w:color w:val="000000"/>
                <w:sz w:val="20"/>
                <w:szCs w:val="20"/>
              </w:rPr>
            </w:pPr>
            <w:r w:rsidRPr="005E40E3">
              <w:rPr>
                <w:color w:val="000000"/>
                <w:sz w:val="20"/>
                <w:szCs w:val="20"/>
              </w:rPr>
              <w:t>Simple</w:t>
            </w:r>
            <w:r w:rsidR="00152B0A">
              <w:t xml:space="preserve"> </w:t>
            </w:r>
            <w:r w:rsidR="00152B0A" w:rsidRPr="00152B0A">
              <w:rPr>
                <w:color w:val="000000"/>
                <w:sz w:val="20"/>
                <w:szCs w:val="20"/>
              </w:rPr>
              <w:t>(fácil de implementar y mantener)</w:t>
            </w:r>
          </w:p>
        </w:tc>
        <w:tc>
          <w:tcPr>
            <w:tcW w:w="2195" w:type="pct"/>
            <w:vAlign w:val="center"/>
          </w:tcPr>
          <w:p w14:paraId="2ED81D1D" w14:textId="4CF904DF" w:rsidR="005E40E3" w:rsidRPr="009A0332" w:rsidRDefault="005E40E3" w:rsidP="009A0332">
            <w:pPr>
              <w:pStyle w:val="Prrafodelista"/>
              <w:numPr>
                <w:ilvl w:val="0"/>
                <w:numId w:val="110"/>
              </w:numPr>
              <w:jc w:val="left"/>
              <w:rPr>
                <w:color w:val="000000"/>
                <w:sz w:val="20"/>
                <w:szCs w:val="20"/>
              </w:rPr>
            </w:pPr>
            <w:r w:rsidRPr="009A0332">
              <w:rPr>
                <w:color w:val="000000"/>
                <w:sz w:val="20"/>
                <w:szCs w:val="20"/>
              </w:rPr>
              <w:t>Moderada</w:t>
            </w:r>
            <w:r w:rsidR="00152B0A" w:rsidRPr="009A0332">
              <w:rPr>
                <w:color w:val="000000"/>
                <w:sz w:val="20"/>
                <w:szCs w:val="20"/>
              </w:rPr>
              <w:t xml:space="preserve"> (depende de calidad de la heurística)</w:t>
            </w:r>
          </w:p>
        </w:tc>
      </w:tr>
      <w:tr w:rsidR="005E40E3" w:rsidRPr="006F42F5" w14:paraId="604C3957" w14:textId="77777777" w:rsidTr="00A329C2">
        <w:tc>
          <w:tcPr>
            <w:tcW w:w="1040" w:type="pct"/>
            <w:vAlign w:val="center"/>
          </w:tcPr>
          <w:p w14:paraId="743E053E" w14:textId="086000EB" w:rsidR="005E40E3" w:rsidRPr="007309E4" w:rsidRDefault="005E40E3" w:rsidP="005E40E3">
            <w:pPr>
              <w:jc w:val="left"/>
              <w:rPr>
                <w:color w:val="000000"/>
                <w:sz w:val="20"/>
                <w:szCs w:val="20"/>
              </w:rPr>
            </w:pPr>
            <w:r w:rsidRPr="007309E4">
              <w:rPr>
                <w:color w:val="000000"/>
                <w:sz w:val="20"/>
                <w:szCs w:val="20"/>
              </w:rPr>
              <w:lastRenderedPageBreak/>
              <w:t>Riesgo de errores</w:t>
            </w:r>
          </w:p>
        </w:tc>
        <w:tc>
          <w:tcPr>
            <w:tcW w:w="1766" w:type="pct"/>
            <w:vAlign w:val="center"/>
          </w:tcPr>
          <w:p w14:paraId="0A5C1270" w14:textId="7110FCD4" w:rsidR="005E40E3" w:rsidRPr="007309E4" w:rsidRDefault="005E40E3" w:rsidP="005E40E3">
            <w:pPr>
              <w:pStyle w:val="Prrafodelista"/>
              <w:numPr>
                <w:ilvl w:val="0"/>
                <w:numId w:val="97"/>
              </w:numPr>
              <w:jc w:val="left"/>
              <w:rPr>
                <w:color w:val="000000"/>
                <w:sz w:val="20"/>
                <w:szCs w:val="20"/>
              </w:rPr>
            </w:pPr>
            <w:r w:rsidRPr="007309E4">
              <w:rPr>
                <w:color w:val="000000"/>
                <w:sz w:val="20"/>
                <w:szCs w:val="20"/>
              </w:rPr>
              <w:t>Bajo</w:t>
            </w:r>
            <w:r w:rsidR="00152B0A">
              <w:t xml:space="preserve"> </w:t>
            </w:r>
            <w:r w:rsidR="00152B0A" w:rsidRPr="00152B0A">
              <w:rPr>
                <w:color w:val="000000"/>
                <w:sz w:val="20"/>
                <w:szCs w:val="20"/>
              </w:rPr>
              <w:t>(no depende de supuestos adicionales)</w:t>
            </w:r>
          </w:p>
        </w:tc>
        <w:tc>
          <w:tcPr>
            <w:tcW w:w="2195" w:type="pct"/>
            <w:vAlign w:val="center"/>
          </w:tcPr>
          <w:p w14:paraId="093C105B" w14:textId="762EA8A0" w:rsidR="005E40E3" w:rsidRPr="00A329C2" w:rsidRDefault="005E40E3" w:rsidP="009A0332">
            <w:pPr>
              <w:pStyle w:val="Prrafodelista"/>
              <w:numPr>
                <w:ilvl w:val="0"/>
                <w:numId w:val="109"/>
              </w:numPr>
              <w:jc w:val="left"/>
              <w:rPr>
                <w:color w:val="000000"/>
                <w:sz w:val="20"/>
                <w:szCs w:val="20"/>
              </w:rPr>
            </w:pPr>
            <w:r w:rsidRPr="00A329C2">
              <w:rPr>
                <w:color w:val="000000"/>
                <w:sz w:val="20"/>
                <w:szCs w:val="20"/>
              </w:rPr>
              <w:t xml:space="preserve">Moderado </w:t>
            </w:r>
            <w:r w:rsidR="00152B0A" w:rsidRPr="00A329C2">
              <w:rPr>
                <w:color w:val="000000"/>
                <w:sz w:val="20"/>
                <w:szCs w:val="20"/>
              </w:rPr>
              <w:t>(puede fallar si la heurística no es precisa)</w:t>
            </w:r>
          </w:p>
        </w:tc>
      </w:tr>
      <w:tr w:rsidR="00152B0A" w:rsidRPr="006F42F5" w14:paraId="249576C1" w14:textId="77777777" w:rsidTr="00A329C2">
        <w:tc>
          <w:tcPr>
            <w:tcW w:w="1040" w:type="pct"/>
            <w:vAlign w:val="center"/>
          </w:tcPr>
          <w:p w14:paraId="3768EC02" w14:textId="4DAC4752" w:rsidR="00152B0A" w:rsidRPr="007309E4" w:rsidRDefault="00152B0A" w:rsidP="005E40E3">
            <w:pPr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Costo</w:t>
            </w:r>
            <w:r w:rsidR="00A329C2">
              <w:rPr>
                <w:color w:val="000000"/>
                <w:sz w:val="20"/>
                <w:szCs w:val="20"/>
              </w:rPr>
              <w:t xml:space="preserve"> asociado</w:t>
            </w:r>
          </w:p>
        </w:tc>
        <w:tc>
          <w:tcPr>
            <w:tcW w:w="1766" w:type="pct"/>
            <w:vAlign w:val="center"/>
          </w:tcPr>
          <w:p w14:paraId="4F32DF1E" w14:textId="7846AE1E" w:rsidR="00152B0A" w:rsidRPr="00A329C2" w:rsidRDefault="00152B0A" w:rsidP="00A329C2">
            <w:pPr>
              <w:pStyle w:val="Prrafodelista"/>
              <w:numPr>
                <w:ilvl w:val="0"/>
                <w:numId w:val="106"/>
              </w:numPr>
              <w:jc w:val="left"/>
              <w:rPr>
                <w:color w:val="000000"/>
                <w:sz w:val="20"/>
                <w:szCs w:val="20"/>
              </w:rPr>
            </w:pPr>
            <w:r w:rsidRPr="00A329C2">
              <w:rPr>
                <w:color w:val="000000"/>
                <w:sz w:val="20"/>
                <w:szCs w:val="20"/>
              </w:rPr>
              <w:t>Bajo (no requiere equipamiento adicional)</w:t>
            </w:r>
          </w:p>
        </w:tc>
        <w:tc>
          <w:tcPr>
            <w:tcW w:w="2195" w:type="pct"/>
            <w:vAlign w:val="center"/>
          </w:tcPr>
          <w:p w14:paraId="6DA66C4B" w14:textId="4A6F24E2" w:rsidR="00152B0A" w:rsidRPr="009A0332" w:rsidRDefault="00152B0A" w:rsidP="009A0332">
            <w:pPr>
              <w:pStyle w:val="Prrafodelista"/>
              <w:numPr>
                <w:ilvl w:val="0"/>
                <w:numId w:val="111"/>
              </w:numPr>
              <w:jc w:val="left"/>
              <w:rPr>
                <w:color w:val="000000"/>
                <w:sz w:val="20"/>
                <w:szCs w:val="20"/>
              </w:rPr>
            </w:pPr>
            <w:r w:rsidRPr="009A0332">
              <w:rPr>
                <w:color w:val="000000"/>
                <w:sz w:val="20"/>
                <w:szCs w:val="20"/>
              </w:rPr>
              <w:t>Moderado… (sensores y calibración requerida)</w:t>
            </w:r>
            <w:r w:rsidR="00A329C2" w:rsidRPr="009A0332">
              <w:rPr>
                <w:color w:val="000000"/>
                <w:sz w:val="20"/>
                <w:szCs w:val="20"/>
              </w:rPr>
              <w:t xml:space="preserve"> hasta alto (según cantidad y calidad de los componentes)</w:t>
            </w:r>
          </w:p>
        </w:tc>
      </w:tr>
    </w:tbl>
    <w:p w14:paraId="623B64D4" w14:textId="77777777" w:rsidR="007309E4" w:rsidRDefault="007309E4" w:rsidP="002E3A67"/>
    <w:p w14:paraId="64C3BA19" w14:textId="5DA2A9F0" w:rsidR="005E40E3" w:rsidRDefault="005E40E3" w:rsidP="005E40E3">
      <w:pPr>
        <w:pStyle w:val="Ttulo1"/>
      </w:pPr>
      <w:bookmarkStart w:id="6" w:name="_Toc198476679"/>
      <w:r>
        <w:t>4. Conclusiones</w:t>
      </w:r>
      <w:bookmarkEnd w:id="6"/>
    </w:p>
    <w:p w14:paraId="3F346A51" w14:textId="4D1B9A47" w:rsidR="007309E4" w:rsidRDefault="004B5DE9" w:rsidP="002E3A67">
      <w:r w:rsidRPr="005E40E3">
        <w:rPr>
          <w:b/>
          <w:bCs/>
        </w:rPr>
        <w:t xml:space="preserve">El enfoque de búsqueda heurística es </w:t>
      </w:r>
      <w:r w:rsidR="005E40E3" w:rsidRPr="005E40E3">
        <w:rPr>
          <w:b/>
          <w:bCs/>
        </w:rPr>
        <w:t xml:space="preserve">el más apropiado </w:t>
      </w:r>
      <w:r w:rsidRPr="005E40E3">
        <w:rPr>
          <w:b/>
          <w:bCs/>
        </w:rPr>
        <w:t xml:space="preserve">para el caso </w:t>
      </w:r>
      <w:r w:rsidR="007309E4" w:rsidRPr="005E40E3">
        <w:rPr>
          <w:b/>
          <w:bCs/>
        </w:rPr>
        <w:t>de la línea de montaje de blocks de motores</w:t>
      </w:r>
      <w:r w:rsidR="007309E4">
        <w:t xml:space="preserve">, ya que con </w:t>
      </w:r>
      <w:r w:rsidRPr="004B5DE9">
        <w:t xml:space="preserve">combina una buena eficiencia con un nivel suficiente </w:t>
      </w:r>
      <w:r w:rsidR="004A7C70">
        <w:t xml:space="preserve">y práctico </w:t>
      </w:r>
      <w:r w:rsidRPr="004B5DE9">
        <w:t>de inteligencia artificial, alcanzando el objetivo buscado: dotar a</w:t>
      </w:r>
      <w:r w:rsidR="004A7C70">
        <w:t xml:space="preserve"> </w:t>
      </w:r>
      <w:r w:rsidRPr="004B5DE9">
        <w:t>l</w:t>
      </w:r>
      <w:r w:rsidR="004A7C70">
        <w:t>os</w:t>
      </w:r>
      <w:r w:rsidRPr="004B5DE9">
        <w:t xml:space="preserve"> robot</w:t>
      </w:r>
      <w:r w:rsidR="004A7C70">
        <w:t>s</w:t>
      </w:r>
      <w:r w:rsidRPr="004B5DE9">
        <w:t xml:space="preserve"> de </w:t>
      </w:r>
      <w:r w:rsidR="004A7C70">
        <w:t xml:space="preserve">la línea de ensamblaje, de la </w:t>
      </w:r>
      <w:r w:rsidRPr="004B5DE9">
        <w:t xml:space="preserve">autonomía </w:t>
      </w:r>
      <w:r w:rsidR="004A7C70">
        <w:t xml:space="preserve">justa y necesaria que les permita </w:t>
      </w:r>
      <w:r w:rsidRPr="004B5DE9">
        <w:t xml:space="preserve">resolver </w:t>
      </w:r>
      <w:r w:rsidR="004A7C70">
        <w:t xml:space="preserve">automáticamente </w:t>
      </w:r>
      <w:r w:rsidRPr="004B5DE9">
        <w:t xml:space="preserve">los desplazamientos críticos </w:t>
      </w:r>
      <w:r w:rsidR="004A7C70">
        <w:t>detectados en el proceso</w:t>
      </w:r>
      <w:r w:rsidR="007309E4">
        <w:t xml:space="preserve">, </w:t>
      </w:r>
      <w:r w:rsidR="004A7C70" w:rsidRPr="004A7C70">
        <w:t>sin generar costos excesivos en su implementación.</w:t>
      </w:r>
    </w:p>
    <w:p w14:paraId="525EB256" w14:textId="097F7AE4" w:rsidR="00152B0A" w:rsidRDefault="00152B0A" w:rsidP="00152B0A">
      <w:r>
        <w:t>En escenarios industriales críticos como la planta de montaje de nuestro caso de estudio, deberemos validar experimentalmente la función heurística (realizando mediciones con sensores y análisis visual con cámaras) antes del pase a producción, de forma tal que nos aseguremos de que la heurística sea fiable y efectiva.</w:t>
      </w:r>
    </w:p>
    <w:p w14:paraId="3B4F51E9" w14:textId="77777777" w:rsidR="005E40E3" w:rsidRPr="002E3A67" w:rsidRDefault="005E40E3" w:rsidP="002E3A67"/>
    <w:sectPr w:rsidR="005E40E3" w:rsidRPr="002E3A67" w:rsidSect="005A0631">
      <w:footerReference w:type="default" r:id="rId13"/>
      <w:pgSz w:w="11906" w:h="16838" w:code="9"/>
      <w:pgMar w:top="2127" w:right="1247" w:bottom="1701" w:left="1814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8730E" w14:textId="77777777" w:rsidR="00860F3B" w:rsidRDefault="00860F3B">
      <w:r>
        <w:separator/>
      </w:r>
    </w:p>
  </w:endnote>
  <w:endnote w:type="continuationSeparator" w:id="0">
    <w:p w14:paraId="5AFC9A75" w14:textId="77777777" w:rsidR="00860F3B" w:rsidRDefault="00860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C30C6" w14:textId="77777777" w:rsidR="00EB666B" w:rsidRPr="006E2A52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3AA595" wp14:editId="3EEEFBFA">
              <wp:simplePos x="0" y="0"/>
              <wp:positionH relativeFrom="column">
                <wp:posOffset>-519975</wp:posOffset>
              </wp:positionH>
              <wp:positionV relativeFrom="paragraph">
                <wp:posOffset>175260</wp:posOffset>
              </wp:positionV>
              <wp:extent cx="4953000" cy="600075"/>
              <wp:effectExtent l="0" t="0" r="0" b="0"/>
              <wp:wrapNone/>
              <wp:docPr id="2070672682" name="Cuadro de texto 2070672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69C71F" w14:textId="181E1084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4A7C70"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t>.0.0.0</w:t>
                          </w:r>
                        </w:p>
                        <w:p w14:paraId="3F08D5DD" w14:textId="77777777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674B5C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3AA595" id="_x0000_t202" coordsize="21600,21600" o:spt="202" path="m,l,21600r21600,l21600,xe">
              <v:stroke joinstyle="miter"/>
              <v:path gradientshapeok="t" o:connecttype="rect"/>
            </v:shapetype>
            <v:shape id="Cuadro de texto 2070672682" o:spid="_x0000_s1030" type="#_x0000_t202" style="position:absolute;left:0;text-align:left;margin-left:-40.95pt;margin-top:13.8pt;width:390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" filled="f" stroked="f" strokeweight=".5pt">
              <v:textbox>
                <w:txbxContent>
                  <w:p w14:paraId="5269C71F" w14:textId="181E1084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4A7C70"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t>.0.0.0</w:t>
                    </w:r>
                  </w:p>
                  <w:p w14:paraId="3F08D5DD" w14:textId="77777777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674B5C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 w:rsidR="00EB666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 wp14:anchorId="71457E28" wp14:editId="1205CAA8">
              <wp:simplePos x="0" y="0"/>
              <wp:positionH relativeFrom="page">
                <wp:align>left</wp:align>
              </wp:positionH>
              <wp:positionV relativeFrom="paragraph">
                <wp:posOffset>-16460</wp:posOffset>
              </wp:positionV>
              <wp:extent cx="7848600" cy="800100"/>
              <wp:effectExtent l="0" t="0" r="0" b="0"/>
              <wp:wrapNone/>
              <wp:docPr id="943018919" name="Rectángulo 9430189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3D855E1F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457E28" id="Rectángulo 943018919" o:spid="_x0000_s1031" style="position:absolute;left:0;text-align:left;margin-left:0;margin-top:-1.3pt;width:618pt;height:63pt;z-index:25167360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" fillcolor="#006c5b" stroked="f">
              <v:textbox inset="2.53958mm,2.53958mm,2.53958mm,2.53958mm">
                <w:txbxContent>
                  <w:p w14:paraId="3D855E1F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4C08135D" w14:textId="77777777" w:rsidR="000660E2" w:rsidRPr="00EB666B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33C47E8" wp14:editId="3A9F3D96">
              <wp:simplePos x="0" y="0"/>
              <wp:positionH relativeFrom="rightMargin">
                <wp:align>left</wp:align>
              </wp:positionH>
              <wp:positionV relativeFrom="paragraph">
                <wp:posOffset>71120</wp:posOffset>
              </wp:positionV>
              <wp:extent cx="800100" cy="352425"/>
              <wp:effectExtent l="0" t="0" r="0" b="0"/>
              <wp:wrapNone/>
              <wp:docPr id="204786773" name="Cuadro de texto 2047867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B5D8DB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roman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iii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3C47E8" id="Cuadro de texto 204786773" o:spid="_x0000_s1032" type="#_x0000_t202" style="position:absolute;left:0;text-align:left;margin-left:0;margin-top:5.6pt;width:63pt;height:27.75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" filled="f" stroked="f" strokeweight=".5pt">
              <v:textbox>
                <w:txbxContent>
                  <w:p w14:paraId="70B5D8DB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PAGE  \* roman  \* MERGEFORMAT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iii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7585D" w14:textId="77777777" w:rsidR="00EB666B" w:rsidRPr="006E2A52" w:rsidRDefault="00EB666B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F3E2795" wp14:editId="1E816E1A">
              <wp:simplePos x="0" y="0"/>
              <wp:positionH relativeFrom="column">
                <wp:posOffset>-444619</wp:posOffset>
              </wp:positionH>
              <wp:positionV relativeFrom="paragraph">
                <wp:posOffset>158405</wp:posOffset>
              </wp:positionV>
              <wp:extent cx="4953000" cy="600075"/>
              <wp:effectExtent l="0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30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1FBD1C" w14:textId="4EED8C14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Versión: </w:t>
                          </w:r>
                          <w:r w:rsidR="004A7C70"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t>.0.0.0</w:t>
                          </w:r>
                        </w:p>
                        <w:p w14:paraId="7BA6B455" w14:textId="77777777" w:rsidR="00EB666B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7668C5">
                            <w:rPr>
                              <w:color w:val="FFFFFF" w:themeColor="background1"/>
                            </w:rPr>
                            <w:t xml:space="preserve">Pablo Alejandro </w:t>
                          </w:r>
                          <w:r w:rsidR="00FE4C27">
                            <w:rPr>
                              <w:color w:val="FFFFFF" w:themeColor="background1"/>
                            </w:rPr>
                            <w:t>Hamann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3E2795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33" type="#_x0000_t202" style="position:absolute;left:0;text-align:left;margin-left:-35pt;margin-top:12.45pt;width:390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" filled="f" stroked="f" strokeweight=".5pt">
              <v:textbox>
                <w:txbxContent>
                  <w:p w14:paraId="2B1FBD1C" w14:textId="4EED8C14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Versión: </w:t>
                    </w:r>
                    <w:r w:rsidR="004A7C70"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t>.0.0.0</w:t>
                    </w:r>
                  </w:p>
                  <w:p w14:paraId="7BA6B455" w14:textId="77777777" w:rsidR="00EB666B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7668C5">
                      <w:rPr>
                        <w:color w:val="FFFFFF" w:themeColor="background1"/>
                      </w:rPr>
                      <w:t xml:space="preserve">Pablo Alejandro </w:t>
                    </w:r>
                    <w:r w:rsidR="00FE4C27">
                      <w:rPr>
                        <w:color w:val="FFFFFF" w:themeColor="background1"/>
                      </w:rPr>
                      <w:t>Hamann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66698F4B" wp14:editId="7AAB24C2">
              <wp:simplePos x="0" y="0"/>
              <wp:positionH relativeFrom="page">
                <wp:align>left</wp:align>
              </wp:positionH>
              <wp:positionV relativeFrom="paragraph">
                <wp:posOffset>-16112</wp:posOffset>
              </wp:positionV>
              <wp:extent cx="7848600" cy="800100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8600" cy="800100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3B1F2A4A" w14:textId="77777777" w:rsidR="00EB666B" w:rsidRDefault="00EB666B" w:rsidP="00EB666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698F4B" id="Rectángulo 17" o:spid="_x0000_s1034" style="position:absolute;left:0;text-align:left;margin-left:0;margin-top:-1.25pt;width:618pt;height:63pt;z-index:25166950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" fillcolor="#006c5b" stroked="f">
              <v:textbox inset="2.53958mm,2.53958mm,2.53958mm,2.53958mm">
                <w:txbxContent>
                  <w:p w14:paraId="3B1F2A4A" w14:textId="77777777" w:rsidR="00EB666B" w:rsidRDefault="00EB666B" w:rsidP="00EB666B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6E75B08A" w14:textId="77777777" w:rsidR="00EB666B" w:rsidRPr="00EB666B" w:rsidRDefault="005A0631" w:rsidP="00EB666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2AE11A1" wp14:editId="3AE6F760">
              <wp:simplePos x="0" y="0"/>
              <wp:positionH relativeFrom="rightMargin">
                <wp:align>left</wp:align>
              </wp:positionH>
              <wp:positionV relativeFrom="paragraph">
                <wp:posOffset>51435</wp:posOffset>
              </wp:positionV>
              <wp:extent cx="800100" cy="352425"/>
              <wp:effectExtent l="0" t="0" r="0" b="0"/>
              <wp:wrapNone/>
              <wp:docPr id="19" name="Cuadro de tex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C122B8" w14:textId="77777777" w:rsidR="00EB666B" w:rsidRPr="006E2A52" w:rsidRDefault="00EB666B" w:rsidP="00EB666B">
                          <w:pPr>
                            <w:rPr>
                              <w:color w:val="FFFFFF" w:themeColor="background1"/>
                            </w:rPr>
                          </w:pPr>
                          <w:r w:rsidRPr="006E2A52">
                            <w:rPr>
                              <w:color w:val="FFFFFF" w:themeColor="background1"/>
                            </w:rPr>
                            <w:t>Página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6E2A5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B150D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15</w:t>
                          </w:r>
                          <w:r w:rsidRPr="006E2A5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AE11A1" id="Cuadro de texto 19" o:spid="_x0000_s1035" type="#_x0000_t202" style="position:absolute;left:0;text-align:left;margin-left:0;margin-top:4.05pt;width:63pt;height:27.75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" filled="f" stroked="f" strokeweight=".5pt">
              <v:textbox>
                <w:txbxContent>
                  <w:p w14:paraId="42C122B8" w14:textId="77777777" w:rsidR="00EB666B" w:rsidRPr="006E2A52" w:rsidRDefault="00EB666B" w:rsidP="00EB666B">
                    <w:pPr>
                      <w:rPr>
                        <w:color w:val="FFFFFF" w:themeColor="background1"/>
                      </w:rPr>
                    </w:pPr>
                    <w:r w:rsidRPr="006E2A52">
                      <w:rPr>
                        <w:color w:val="FFFFFF" w:themeColor="background1"/>
                      </w:rPr>
                      <w:t>Página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r w:rsidRPr="006E2A52">
                      <w:rPr>
                        <w:color w:val="FFFFFF" w:themeColor="background1"/>
                      </w:rPr>
                      <w:fldChar w:fldCharType="begin"/>
                    </w:r>
                    <w:r w:rsidRPr="006E2A52">
                      <w:rPr>
                        <w:color w:val="FFFFFF" w:themeColor="background1"/>
                      </w:rPr>
                      <w:instrText>PAGE   \* MERGEFORMAT</w:instrText>
                    </w:r>
                    <w:r w:rsidRPr="006E2A52">
                      <w:rPr>
                        <w:color w:val="FFFFFF" w:themeColor="background1"/>
                      </w:rPr>
                      <w:fldChar w:fldCharType="separate"/>
                    </w:r>
                    <w:r w:rsidRPr="003B150D">
                      <w:rPr>
                        <w:noProof/>
                        <w:color w:val="FFFFFF" w:themeColor="background1"/>
                        <w:lang w:val="es-ES"/>
                      </w:rPr>
                      <w:t>15</w:t>
                    </w:r>
                    <w:r w:rsidRPr="006E2A5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4F93A" w14:textId="77777777" w:rsidR="00860F3B" w:rsidRDefault="00860F3B">
      <w:r>
        <w:separator/>
      </w:r>
    </w:p>
  </w:footnote>
  <w:footnote w:type="continuationSeparator" w:id="0">
    <w:p w14:paraId="241B0226" w14:textId="77777777" w:rsidR="00860F3B" w:rsidRDefault="00860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26BBD" w14:textId="77777777" w:rsidR="000660E2" w:rsidRPr="00E138F0" w:rsidRDefault="00D27BC1" w:rsidP="00E138F0">
    <w:pPr>
      <w:pStyle w:val="Encabezado"/>
    </w:pPr>
    <w:r w:rsidRPr="00E138F0">
      <w:rPr>
        <w:noProof/>
      </w:rPr>
      <w:drawing>
        <wp:anchor distT="0" distB="0" distL="114300" distR="114300" simplePos="0" relativeHeight="251663360" behindDoc="0" locked="0" layoutInCell="1" hidden="0" allowOverlap="1" wp14:anchorId="50AC0031" wp14:editId="71902FC4">
          <wp:simplePos x="0" y="0"/>
          <wp:positionH relativeFrom="column">
            <wp:posOffset>4143124</wp:posOffset>
          </wp:positionH>
          <wp:positionV relativeFrom="paragraph">
            <wp:posOffset>-327025</wp:posOffset>
          </wp:positionV>
          <wp:extent cx="1914525" cy="597218"/>
          <wp:effectExtent l="0" t="0" r="0" b="0"/>
          <wp:wrapNone/>
          <wp:docPr id="138328929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525" cy="5972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85557C" wp14:editId="6D2D4372">
              <wp:simplePos x="0" y="0"/>
              <wp:positionH relativeFrom="column">
                <wp:posOffset>-476250</wp:posOffset>
              </wp:positionH>
              <wp:positionV relativeFrom="paragraph">
                <wp:posOffset>-172176</wp:posOffset>
              </wp:positionV>
              <wp:extent cx="3314065" cy="246363"/>
              <wp:effectExtent l="0" t="0" r="0" b="1905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065" cy="2463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394F06" w14:textId="77777777" w:rsidR="00E138F0" w:rsidRPr="00E138F0" w:rsidRDefault="00CD2DFE">
                          <w:pPr>
                            <w:rPr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t>Inteligencia Artificial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85557C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8" type="#_x0000_t202" style="position:absolute;left:0;text-align:left;margin-left:-37.5pt;margin-top:-13.55pt;width:260.95pt;height:1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" filled="f" stroked="f" strokeweight=".5pt">
              <v:textbox>
                <w:txbxContent>
                  <w:p w14:paraId="2C394F06" w14:textId="77777777" w:rsidR="00E138F0" w:rsidRPr="00E138F0" w:rsidRDefault="00CD2DFE">
                    <w:pPr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Inteligencia Artificial</w:t>
                    </w:r>
                  </w:p>
                </w:txbxContent>
              </v:textbox>
            </v:shape>
          </w:pict>
        </mc:Fallback>
      </mc:AlternateContent>
    </w:r>
    <w:r w:rsidR="00391454" w:rsidRPr="00E138F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C815E9A" wp14:editId="0A173342">
              <wp:simplePos x="0" y="0"/>
              <wp:positionH relativeFrom="page">
                <wp:align>center</wp:align>
              </wp:positionH>
              <wp:positionV relativeFrom="paragraph">
                <wp:posOffset>-440690</wp:posOffset>
              </wp:positionV>
              <wp:extent cx="7896225" cy="771525"/>
              <wp:effectExtent l="0" t="0" r="9525" b="9525"/>
              <wp:wrapNone/>
              <wp:docPr id="485" name="Rectángulo 4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96225" cy="771525"/>
                      </a:xfrm>
                      <a:prstGeom prst="rect">
                        <a:avLst/>
                      </a:prstGeom>
                      <a:solidFill>
                        <a:srgbClr val="006C5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CB12F1" w14:textId="77777777" w:rsidR="00E138F0" w:rsidRDefault="00E138F0" w:rsidP="00E138F0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815E9A" id="Rectángulo 485" o:spid="_x0000_s1029" style="position:absolute;left:0;text-align:left;margin-left:0;margin-top:-34.7pt;width:621.75pt;height:60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" fillcolor="#006c5b" stroked="f">
              <v:textbox inset="2.53958mm,2.53958mm,2.53958mm,2.53958mm">
                <w:txbxContent>
                  <w:p w14:paraId="6DCB12F1" w14:textId="77777777" w:rsidR="00E138F0" w:rsidRDefault="00E138F0" w:rsidP="00E138F0">
                    <w:pPr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33290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162173" wp14:editId="670E14A3">
              <wp:simplePos x="0" y="0"/>
              <wp:positionH relativeFrom="column">
                <wp:posOffset>-1275716</wp:posOffset>
              </wp:positionH>
              <wp:positionV relativeFrom="paragraph">
                <wp:posOffset>549910</wp:posOffset>
              </wp:positionV>
              <wp:extent cx="7896225" cy="0"/>
              <wp:effectExtent l="0" t="0" r="2857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622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66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3CEA77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0.45pt,43.3pt" to="521.3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" strokecolor="#066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EB7"/>
    <w:multiLevelType w:val="hybridMultilevel"/>
    <w:tmpl w:val="D0387D7C"/>
    <w:lvl w:ilvl="0" w:tplc="09008E54">
      <w:start w:val="1"/>
      <w:numFmt w:val="bullet"/>
      <w:lvlText w:val="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E6F"/>
    <w:multiLevelType w:val="hybridMultilevel"/>
    <w:tmpl w:val="FEFC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0C0B7C"/>
    <w:multiLevelType w:val="hybridMultilevel"/>
    <w:tmpl w:val="EA4AC7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42062"/>
    <w:multiLevelType w:val="hybridMultilevel"/>
    <w:tmpl w:val="3D740D86"/>
    <w:lvl w:ilvl="0" w:tplc="E6C82440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A44A0C"/>
    <w:multiLevelType w:val="hybridMultilevel"/>
    <w:tmpl w:val="60C6F58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2D262F"/>
    <w:multiLevelType w:val="hybridMultilevel"/>
    <w:tmpl w:val="11FEA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F1254E"/>
    <w:multiLevelType w:val="hybridMultilevel"/>
    <w:tmpl w:val="FEFC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7A0908"/>
    <w:multiLevelType w:val="hybridMultilevel"/>
    <w:tmpl w:val="75E0B6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D1124"/>
    <w:multiLevelType w:val="hybridMultilevel"/>
    <w:tmpl w:val="9214AE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BF0831"/>
    <w:multiLevelType w:val="hybridMultilevel"/>
    <w:tmpl w:val="BABAE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546814"/>
    <w:multiLevelType w:val="hybridMultilevel"/>
    <w:tmpl w:val="450EB7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B55C64"/>
    <w:multiLevelType w:val="hybridMultilevel"/>
    <w:tmpl w:val="AC2233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D774CA"/>
    <w:multiLevelType w:val="hybridMultilevel"/>
    <w:tmpl w:val="6EF893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D75B26"/>
    <w:multiLevelType w:val="hybridMultilevel"/>
    <w:tmpl w:val="FE964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3D0D15"/>
    <w:multiLevelType w:val="hybridMultilevel"/>
    <w:tmpl w:val="2D94FA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D25580"/>
    <w:multiLevelType w:val="hybridMultilevel"/>
    <w:tmpl w:val="A78E7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7F3C90"/>
    <w:multiLevelType w:val="hybridMultilevel"/>
    <w:tmpl w:val="D45098C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2DD62FB"/>
    <w:multiLevelType w:val="hybridMultilevel"/>
    <w:tmpl w:val="FEFC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3752E5F"/>
    <w:multiLevelType w:val="hybridMultilevel"/>
    <w:tmpl w:val="5C06A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873CE1"/>
    <w:multiLevelType w:val="hybridMultilevel"/>
    <w:tmpl w:val="E9FE40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4B05FBD"/>
    <w:multiLevelType w:val="hybridMultilevel"/>
    <w:tmpl w:val="468E2772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5A9240C"/>
    <w:multiLevelType w:val="hybridMultilevel"/>
    <w:tmpl w:val="2D14DA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0F798F"/>
    <w:multiLevelType w:val="hybridMultilevel"/>
    <w:tmpl w:val="4C90B2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566AA2"/>
    <w:multiLevelType w:val="hybridMultilevel"/>
    <w:tmpl w:val="DA4E90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EF793B"/>
    <w:multiLevelType w:val="multilevel"/>
    <w:tmpl w:val="486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1F3049"/>
    <w:multiLevelType w:val="hybridMultilevel"/>
    <w:tmpl w:val="6AA4AF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047FBD"/>
    <w:multiLevelType w:val="hybridMultilevel"/>
    <w:tmpl w:val="3C0861B8"/>
    <w:lvl w:ilvl="0" w:tplc="09008E54">
      <w:start w:val="1"/>
      <w:numFmt w:val="bullet"/>
      <w:lvlText w:val="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0A05B25"/>
    <w:multiLevelType w:val="hybridMultilevel"/>
    <w:tmpl w:val="C3B0BE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2361C5"/>
    <w:multiLevelType w:val="hybridMultilevel"/>
    <w:tmpl w:val="357E73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253073"/>
    <w:multiLevelType w:val="multilevel"/>
    <w:tmpl w:val="B896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450419"/>
    <w:multiLevelType w:val="hybridMultilevel"/>
    <w:tmpl w:val="FEFCC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83001D8"/>
    <w:multiLevelType w:val="hybridMultilevel"/>
    <w:tmpl w:val="E5C8A7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90E2DD2"/>
    <w:multiLevelType w:val="hybridMultilevel"/>
    <w:tmpl w:val="47B8EBC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BAB70B1"/>
    <w:multiLevelType w:val="multilevel"/>
    <w:tmpl w:val="1C62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6F4C15"/>
    <w:multiLevelType w:val="multilevel"/>
    <w:tmpl w:val="FE0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0B3280"/>
    <w:multiLevelType w:val="hybridMultilevel"/>
    <w:tmpl w:val="3D125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4C5C60"/>
    <w:multiLevelType w:val="hybridMultilevel"/>
    <w:tmpl w:val="65828A7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EA823DB"/>
    <w:multiLevelType w:val="hybridMultilevel"/>
    <w:tmpl w:val="A1FCEF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EB5163F"/>
    <w:multiLevelType w:val="hybridMultilevel"/>
    <w:tmpl w:val="59B84E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F587770"/>
    <w:multiLevelType w:val="hybridMultilevel"/>
    <w:tmpl w:val="D7EAB0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A874EC"/>
    <w:multiLevelType w:val="hybridMultilevel"/>
    <w:tmpl w:val="8654C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0887F79"/>
    <w:multiLevelType w:val="hybridMultilevel"/>
    <w:tmpl w:val="0ED2C9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10B3491"/>
    <w:multiLevelType w:val="hybridMultilevel"/>
    <w:tmpl w:val="CD8E6BF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1B80C83"/>
    <w:multiLevelType w:val="hybridMultilevel"/>
    <w:tmpl w:val="63BCB8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35741D6"/>
    <w:multiLevelType w:val="hybridMultilevel"/>
    <w:tmpl w:val="C6D0AA64"/>
    <w:lvl w:ilvl="0" w:tplc="09008E54">
      <w:start w:val="1"/>
      <w:numFmt w:val="bullet"/>
      <w:lvlText w:val="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4597B36"/>
    <w:multiLevelType w:val="hybridMultilevel"/>
    <w:tmpl w:val="6270F9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6E934A1"/>
    <w:multiLevelType w:val="hybridMultilevel"/>
    <w:tmpl w:val="86F019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1038F1"/>
    <w:multiLevelType w:val="hybridMultilevel"/>
    <w:tmpl w:val="CC100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685D10"/>
    <w:multiLevelType w:val="multilevel"/>
    <w:tmpl w:val="146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2959CB"/>
    <w:multiLevelType w:val="hybridMultilevel"/>
    <w:tmpl w:val="357E6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E4D5457"/>
    <w:multiLevelType w:val="hybridMultilevel"/>
    <w:tmpl w:val="8C120C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582F97"/>
    <w:multiLevelType w:val="hybridMultilevel"/>
    <w:tmpl w:val="CD9EC7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275BD"/>
    <w:multiLevelType w:val="multilevel"/>
    <w:tmpl w:val="4E72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34B51C0"/>
    <w:multiLevelType w:val="hybridMultilevel"/>
    <w:tmpl w:val="E5F6B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D8061E"/>
    <w:multiLevelType w:val="hybridMultilevel"/>
    <w:tmpl w:val="B680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44E2F39"/>
    <w:multiLevelType w:val="hybridMultilevel"/>
    <w:tmpl w:val="9684AB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6E50B2"/>
    <w:multiLevelType w:val="hybridMultilevel"/>
    <w:tmpl w:val="71D2E2C2"/>
    <w:lvl w:ilvl="0" w:tplc="09008E54">
      <w:start w:val="1"/>
      <w:numFmt w:val="bullet"/>
      <w:lvlText w:val="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459057A5"/>
    <w:multiLevelType w:val="hybridMultilevel"/>
    <w:tmpl w:val="C6041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9B73E1"/>
    <w:multiLevelType w:val="hybridMultilevel"/>
    <w:tmpl w:val="8138D9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69D4848"/>
    <w:multiLevelType w:val="hybridMultilevel"/>
    <w:tmpl w:val="618EE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75E2F9E"/>
    <w:multiLevelType w:val="hybridMultilevel"/>
    <w:tmpl w:val="11FEA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AA0123C"/>
    <w:multiLevelType w:val="multilevel"/>
    <w:tmpl w:val="70A0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5A7702"/>
    <w:multiLevelType w:val="hybridMultilevel"/>
    <w:tmpl w:val="3B464E2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4E026DA2"/>
    <w:multiLevelType w:val="hybridMultilevel"/>
    <w:tmpl w:val="5860DEDC"/>
    <w:lvl w:ilvl="0" w:tplc="E6C82440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1335F3C"/>
    <w:multiLevelType w:val="hybridMultilevel"/>
    <w:tmpl w:val="B8F418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1531743"/>
    <w:multiLevelType w:val="hybridMultilevel"/>
    <w:tmpl w:val="E9FE40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2415FCB"/>
    <w:multiLevelType w:val="hybridMultilevel"/>
    <w:tmpl w:val="51EC55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3203CAD"/>
    <w:multiLevelType w:val="hybridMultilevel"/>
    <w:tmpl w:val="6F98B47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33E44E2"/>
    <w:multiLevelType w:val="hybridMultilevel"/>
    <w:tmpl w:val="938E2F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6BE0DCA"/>
    <w:multiLevelType w:val="hybridMultilevel"/>
    <w:tmpl w:val="2BD02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78B2B52"/>
    <w:multiLevelType w:val="hybridMultilevel"/>
    <w:tmpl w:val="5AE46A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7F34332"/>
    <w:multiLevelType w:val="hybridMultilevel"/>
    <w:tmpl w:val="32CC1A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B98212B"/>
    <w:multiLevelType w:val="hybridMultilevel"/>
    <w:tmpl w:val="4ADC29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D1B0F8D"/>
    <w:multiLevelType w:val="hybridMultilevel"/>
    <w:tmpl w:val="714ABE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ECB5D7B"/>
    <w:multiLevelType w:val="hybridMultilevel"/>
    <w:tmpl w:val="11FEA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F3B29BF"/>
    <w:multiLevelType w:val="hybridMultilevel"/>
    <w:tmpl w:val="11FEA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6065583D"/>
    <w:multiLevelType w:val="hybridMultilevel"/>
    <w:tmpl w:val="DB62DE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ED4034"/>
    <w:multiLevelType w:val="hybridMultilevel"/>
    <w:tmpl w:val="1C5681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037E1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623F58BD"/>
    <w:multiLevelType w:val="hybridMultilevel"/>
    <w:tmpl w:val="48929C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2867DD8"/>
    <w:multiLevelType w:val="hybridMultilevel"/>
    <w:tmpl w:val="7B108442"/>
    <w:lvl w:ilvl="0" w:tplc="E6C82440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3BB3886"/>
    <w:multiLevelType w:val="hybridMultilevel"/>
    <w:tmpl w:val="E9FE404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64624BDA"/>
    <w:multiLevelType w:val="hybridMultilevel"/>
    <w:tmpl w:val="39FCE2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944AE4"/>
    <w:multiLevelType w:val="hybridMultilevel"/>
    <w:tmpl w:val="A19EB9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4A010FF"/>
    <w:multiLevelType w:val="hybridMultilevel"/>
    <w:tmpl w:val="6B004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5401CAB"/>
    <w:multiLevelType w:val="hybridMultilevel"/>
    <w:tmpl w:val="090080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5FE7F55"/>
    <w:multiLevelType w:val="hybridMultilevel"/>
    <w:tmpl w:val="7EEA5C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7672271"/>
    <w:multiLevelType w:val="hybridMultilevel"/>
    <w:tmpl w:val="065084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8234AA8"/>
    <w:multiLevelType w:val="hybridMultilevel"/>
    <w:tmpl w:val="AE2A33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91478E8"/>
    <w:multiLevelType w:val="hybridMultilevel"/>
    <w:tmpl w:val="86060D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C20BF7"/>
    <w:multiLevelType w:val="hybridMultilevel"/>
    <w:tmpl w:val="FFB45874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6B3F2B43"/>
    <w:multiLevelType w:val="multilevel"/>
    <w:tmpl w:val="C0B8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CC05D97"/>
    <w:multiLevelType w:val="hybridMultilevel"/>
    <w:tmpl w:val="4A5AEF22"/>
    <w:lvl w:ilvl="0" w:tplc="2C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3" w15:restartNumberingAfterBreak="0">
    <w:nsid w:val="6D1D51C9"/>
    <w:multiLevelType w:val="hybridMultilevel"/>
    <w:tmpl w:val="11FEA4A6"/>
    <w:lvl w:ilvl="0" w:tplc="1A9417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D38502A"/>
    <w:multiLevelType w:val="hybridMultilevel"/>
    <w:tmpl w:val="4418B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0084095"/>
    <w:multiLevelType w:val="hybridMultilevel"/>
    <w:tmpl w:val="72D6017A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70BB160A"/>
    <w:multiLevelType w:val="hybridMultilevel"/>
    <w:tmpl w:val="09CEA66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70D86BE4"/>
    <w:multiLevelType w:val="hybridMultilevel"/>
    <w:tmpl w:val="2BD02D46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73BE1ACE"/>
    <w:multiLevelType w:val="hybridMultilevel"/>
    <w:tmpl w:val="257EB8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594A67"/>
    <w:multiLevelType w:val="hybridMultilevel"/>
    <w:tmpl w:val="F18C50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49C5A9D"/>
    <w:multiLevelType w:val="hybridMultilevel"/>
    <w:tmpl w:val="2B1C3C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7C211F1"/>
    <w:multiLevelType w:val="hybridMultilevel"/>
    <w:tmpl w:val="09C2C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8703901"/>
    <w:multiLevelType w:val="multilevel"/>
    <w:tmpl w:val="3F9EE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3" w15:restartNumberingAfterBreak="0">
    <w:nsid w:val="7A136C1E"/>
    <w:multiLevelType w:val="hybridMultilevel"/>
    <w:tmpl w:val="F9F4AF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A14173C"/>
    <w:multiLevelType w:val="hybridMultilevel"/>
    <w:tmpl w:val="0382010E"/>
    <w:lvl w:ilvl="0" w:tplc="D2801BD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A1728D3"/>
    <w:multiLevelType w:val="hybridMultilevel"/>
    <w:tmpl w:val="D3BA2D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C075A80"/>
    <w:multiLevelType w:val="hybridMultilevel"/>
    <w:tmpl w:val="621C2B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D67D71"/>
    <w:multiLevelType w:val="hybridMultilevel"/>
    <w:tmpl w:val="526C6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053F5"/>
    <w:multiLevelType w:val="multilevel"/>
    <w:tmpl w:val="5C5E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F25EC2"/>
    <w:multiLevelType w:val="hybridMultilevel"/>
    <w:tmpl w:val="2C1204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F6A536E"/>
    <w:multiLevelType w:val="hybridMultilevel"/>
    <w:tmpl w:val="375E8E4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0121272">
    <w:abstractNumId w:val="102"/>
  </w:num>
  <w:num w:numId="2" w16cid:durableId="2081517283">
    <w:abstractNumId w:val="61"/>
  </w:num>
  <w:num w:numId="3" w16cid:durableId="1456411418">
    <w:abstractNumId w:val="24"/>
  </w:num>
  <w:num w:numId="4" w16cid:durableId="991569599">
    <w:abstractNumId w:val="22"/>
  </w:num>
  <w:num w:numId="5" w16cid:durableId="729960591">
    <w:abstractNumId w:val="89"/>
  </w:num>
  <w:num w:numId="6" w16cid:durableId="1998877115">
    <w:abstractNumId w:val="2"/>
  </w:num>
  <w:num w:numId="7" w16cid:durableId="1677884811">
    <w:abstractNumId w:val="29"/>
  </w:num>
  <w:num w:numId="8" w16cid:durableId="1934825699">
    <w:abstractNumId w:val="52"/>
  </w:num>
  <w:num w:numId="9" w16cid:durableId="690379540">
    <w:abstractNumId w:val="70"/>
  </w:num>
  <w:num w:numId="10" w16cid:durableId="2095583886">
    <w:abstractNumId w:val="100"/>
  </w:num>
  <w:num w:numId="11" w16cid:durableId="2060400296">
    <w:abstractNumId w:val="97"/>
  </w:num>
  <w:num w:numId="12" w16cid:durableId="1545362854">
    <w:abstractNumId w:val="77"/>
  </w:num>
  <w:num w:numId="13" w16cid:durableId="877090608">
    <w:abstractNumId w:val="69"/>
  </w:num>
  <w:num w:numId="14" w16cid:durableId="275720958">
    <w:abstractNumId w:val="109"/>
  </w:num>
  <w:num w:numId="15" w16cid:durableId="1032876785">
    <w:abstractNumId w:val="11"/>
  </w:num>
  <w:num w:numId="16" w16cid:durableId="618873417">
    <w:abstractNumId w:val="81"/>
  </w:num>
  <w:num w:numId="17" w16cid:durableId="1181775792">
    <w:abstractNumId w:val="64"/>
  </w:num>
  <w:num w:numId="18" w16cid:durableId="849757029">
    <w:abstractNumId w:val="59"/>
  </w:num>
  <w:num w:numId="19" w16cid:durableId="965702776">
    <w:abstractNumId w:val="19"/>
  </w:num>
  <w:num w:numId="20" w16cid:durableId="2072314220">
    <w:abstractNumId w:val="67"/>
  </w:num>
  <w:num w:numId="21" w16cid:durableId="437599665">
    <w:abstractNumId w:val="57"/>
  </w:num>
  <w:num w:numId="22" w16cid:durableId="1909875244">
    <w:abstractNumId w:val="53"/>
  </w:num>
  <w:num w:numId="23" w16cid:durableId="1108742487">
    <w:abstractNumId w:val="47"/>
  </w:num>
  <w:num w:numId="24" w16cid:durableId="446434354">
    <w:abstractNumId w:val="65"/>
  </w:num>
  <w:num w:numId="25" w16cid:durableId="1306201647">
    <w:abstractNumId w:val="15"/>
  </w:num>
  <w:num w:numId="26" w16cid:durableId="1865095620">
    <w:abstractNumId w:val="110"/>
  </w:num>
  <w:num w:numId="27" w16cid:durableId="1004208737">
    <w:abstractNumId w:val="96"/>
  </w:num>
  <w:num w:numId="28" w16cid:durableId="617105934">
    <w:abstractNumId w:val="36"/>
  </w:num>
  <w:num w:numId="29" w16cid:durableId="1151290693">
    <w:abstractNumId w:val="39"/>
  </w:num>
  <w:num w:numId="30" w16cid:durableId="645163055">
    <w:abstractNumId w:val="79"/>
  </w:num>
  <w:num w:numId="31" w16cid:durableId="1810786610">
    <w:abstractNumId w:val="104"/>
  </w:num>
  <w:num w:numId="32" w16cid:durableId="1269435340">
    <w:abstractNumId w:val="93"/>
  </w:num>
  <w:num w:numId="33" w16cid:durableId="226847224">
    <w:abstractNumId w:val="17"/>
  </w:num>
  <w:num w:numId="34" w16cid:durableId="2093964487">
    <w:abstractNumId w:val="74"/>
  </w:num>
  <w:num w:numId="35" w16cid:durableId="1184124486">
    <w:abstractNumId w:val="1"/>
  </w:num>
  <w:num w:numId="36" w16cid:durableId="385111375">
    <w:abstractNumId w:val="5"/>
  </w:num>
  <w:num w:numId="37" w16cid:durableId="1683436561">
    <w:abstractNumId w:val="6"/>
  </w:num>
  <w:num w:numId="38" w16cid:durableId="863785896">
    <w:abstractNumId w:val="75"/>
  </w:num>
  <w:num w:numId="39" w16cid:durableId="1758555374">
    <w:abstractNumId w:val="30"/>
  </w:num>
  <w:num w:numId="40" w16cid:durableId="154685191">
    <w:abstractNumId w:val="60"/>
  </w:num>
  <w:num w:numId="41" w16cid:durableId="1550846133">
    <w:abstractNumId w:val="33"/>
  </w:num>
  <w:num w:numId="42" w16cid:durableId="1524515880">
    <w:abstractNumId w:val="48"/>
  </w:num>
  <w:num w:numId="43" w16cid:durableId="666637357">
    <w:abstractNumId w:val="91"/>
  </w:num>
  <w:num w:numId="44" w16cid:durableId="437681274">
    <w:abstractNumId w:val="34"/>
  </w:num>
  <w:num w:numId="45" w16cid:durableId="986125219">
    <w:abstractNumId w:val="8"/>
  </w:num>
  <w:num w:numId="46" w16cid:durableId="281351918">
    <w:abstractNumId w:val="68"/>
  </w:num>
  <w:num w:numId="47" w16cid:durableId="1491754609">
    <w:abstractNumId w:val="85"/>
  </w:num>
  <w:num w:numId="48" w16cid:durableId="1244803305">
    <w:abstractNumId w:val="108"/>
  </w:num>
  <w:num w:numId="49" w16cid:durableId="893391915">
    <w:abstractNumId w:val="101"/>
  </w:num>
  <w:num w:numId="50" w16cid:durableId="754866082">
    <w:abstractNumId w:val="41"/>
  </w:num>
  <w:num w:numId="51" w16cid:durableId="877745763">
    <w:abstractNumId w:val="83"/>
  </w:num>
  <w:num w:numId="52" w16cid:durableId="413361749">
    <w:abstractNumId w:val="31"/>
  </w:num>
  <w:num w:numId="53" w16cid:durableId="886918440">
    <w:abstractNumId w:val="49"/>
  </w:num>
  <w:num w:numId="54" w16cid:durableId="1112439699">
    <w:abstractNumId w:val="21"/>
  </w:num>
  <w:num w:numId="55" w16cid:durableId="1355108866">
    <w:abstractNumId w:val="66"/>
  </w:num>
  <w:num w:numId="56" w16cid:durableId="1177157776">
    <w:abstractNumId w:val="40"/>
  </w:num>
  <w:num w:numId="57" w16cid:durableId="382025742">
    <w:abstractNumId w:val="18"/>
  </w:num>
  <w:num w:numId="58" w16cid:durableId="2043361547">
    <w:abstractNumId w:val="9"/>
  </w:num>
  <w:num w:numId="59" w16cid:durableId="1257787199">
    <w:abstractNumId w:val="86"/>
  </w:num>
  <w:num w:numId="60" w16cid:durableId="744691902">
    <w:abstractNumId w:val="98"/>
  </w:num>
  <w:num w:numId="61" w16cid:durableId="1001464935">
    <w:abstractNumId w:val="54"/>
  </w:num>
  <w:num w:numId="62" w16cid:durableId="617683646">
    <w:abstractNumId w:val="12"/>
  </w:num>
  <w:num w:numId="63" w16cid:durableId="153424595">
    <w:abstractNumId w:val="76"/>
  </w:num>
  <w:num w:numId="64" w16cid:durableId="1274367116">
    <w:abstractNumId w:val="87"/>
  </w:num>
  <w:num w:numId="65" w16cid:durableId="1731269276">
    <w:abstractNumId w:val="38"/>
  </w:num>
  <w:num w:numId="66" w16cid:durableId="1306009000">
    <w:abstractNumId w:val="106"/>
  </w:num>
  <w:num w:numId="67" w16cid:durableId="280187681">
    <w:abstractNumId w:val="84"/>
  </w:num>
  <w:num w:numId="68" w16cid:durableId="853301775">
    <w:abstractNumId w:val="35"/>
  </w:num>
  <w:num w:numId="69" w16cid:durableId="2077363579">
    <w:abstractNumId w:val="72"/>
  </w:num>
  <w:num w:numId="70" w16cid:durableId="846942610">
    <w:abstractNumId w:val="10"/>
  </w:num>
  <w:num w:numId="71" w16cid:durableId="1517386439">
    <w:abstractNumId w:val="94"/>
  </w:num>
  <w:num w:numId="72" w16cid:durableId="979961399">
    <w:abstractNumId w:val="13"/>
  </w:num>
  <w:num w:numId="73" w16cid:durableId="266891209">
    <w:abstractNumId w:val="43"/>
  </w:num>
  <w:num w:numId="74" w16cid:durableId="353312174">
    <w:abstractNumId w:val="73"/>
  </w:num>
  <w:num w:numId="75" w16cid:durableId="1327975918">
    <w:abstractNumId w:val="92"/>
  </w:num>
  <w:num w:numId="76" w16cid:durableId="1566378112">
    <w:abstractNumId w:val="51"/>
  </w:num>
  <w:num w:numId="77" w16cid:durableId="1572425126">
    <w:abstractNumId w:val="37"/>
  </w:num>
  <w:num w:numId="78" w16cid:durableId="1706635594">
    <w:abstractNumId w:val="28"/>
  </w:num>
  <w:num w:numId="79" w16cid:durableId="565841589">
    <w:abstractNumId w:val="71"/>
  </w:num>
  <w:num w:numId="80" w16cid:durableId="1526863455">
    <w:abstractNumId w:val="103"/>
  </w:num>
  <w:num w:numId="81" w16cid:durableId="1701468633">
    <w:abstractNumId w:val="14"/>
  </w:num>
  <w:num w:numId="82" w16cid:durableId="1781946518">
    <w:abstractNumId w:val="55"/>
  </w:num>
  <w:num w:numId="83" w16cid:durableId="876897287">
    <w:abstractNumId w:val="27"/>
  </w:num>
  <w:num w:numId="84" w16cid:durableId="1405446862">
    <w:abstractNumId w:val="46"/>
  </w:num>
  <w:num w:numId="85" w16cid:durableId="888347061">
    <w:abstractNumId w:val="88"/>
  </w:num>
  <w:num w:numId="86" w16cid:durableId="181747562">
    <w:abstractNumId w:val="7"/>
  </w:num>
  <w:num w:numId="87" w16cid:durableId="176625323">
    <w:abstractNumId w:val="82"/>
  </w:num>
  <w:num w:numId="88" w16cid:durableId="86970984">
    <w:abstractNumId w:val="25"/>
  </w:num>
  <w:num w:numId="89" w16cid:durableId="1983266000">
    <w:abstractNumId w:val="45"/>
  </w:num>
  <w:num w:numId="90" w16cid:durableId="1590311161">
    <w:abstractNumId w:val="23"/>
  </w:num>
  <w:num w:numId="91" w16cid:durableId="1283069732">
    <w:abstractNumId w:val="107"/>
  </w:num>
  <w:num w:numId="92" w16cid:durableId="210311235">
    <w:abstractNumId w:val="105"/>
  </w:num>
  <w:num w:numId="93" w16cid:durableId="1143348006">
    <w:abstractNumId w:val="58"/>
  </w:num>
  <w:num w:numId="94" w16cid:durableId="1708065104">
    <w:abstractNumId w:val="78"/>
  </w:num>
  <w:num w:numId="95" w16cid:durableId="1489399517">
    <w:abstractNumId w:val="99"/>
  </w:num>
  <w:num w:numId="96" w16cid:durableId="793206975">
    <w:abstractNumId w:val="50"/>
  </w:num>
  <w:num w:numId="97" w16cid:durableId="490491737">
    <w:abstractNumId w:val="62"/>
  </w:num>
  <w:num w:numId="98" w16cid:durableId="437523935">
    <w:abstractNumId w:val="42"/>
  </w:num>
  <w:num w:numId="99" w16cid:durableId="424037189">
    <w:abstractNumId w:val="63"/>
  </w:num>
  <w:num w:numId="100" w16cid:durableId="1780904457">
    <w:abstractNumId w:val="3"/>
  </w:num>
  <w:num w:numId="101" w16cid:durableId="621031782">
    <w:abstractNumId w:val="80"/>
  </w:num>
  <w:num w:numId="102" w16cid:durableId="1175072468">
    <w:abstractNumId w:val="32"/>
  </w:num>
  <w:num w:numId="103" w16cid:durableId="1631980387">
    <w:abstractNumId w:val="0"/>
  </w:num>
  <w:num w:numId="104" w16cid:durableId="302851556">
    <w:abstractNumId w:val="20"/>
  </w:num>
  <w:num w:numId="105" w16cid:durableId="1715424173">
    <w:abstractNumId w:val="4"/>
  </w:num>
  <w:num w:numId="106" w16cid:durableId="556941840">
    <w:abstractNumId w:val="16"/>
  </w:num>
  <w:num w:numId="107" w16cid:durableId="928932586">
    <w:abstractNumId w:val="90"/>
  </w:num>
  <w:num w:numId="108" w16cid:durableId="1705329369">
    <w:abstractNumId w:val="95"/>
  </w:num>
  <w:num w:numId="109" w16cid:durableId="1464690231">
    <w:abstractNumId w:val="26"/>
  </w:num>
  <w:num w:numId="110" w16cid:durableId="38475489">
    <w:abstractNumId w:val="44"/>
  </w:num>
  <w:num w:numId="111" w16cid:durableId="1951738446">
    <w:abstractNumId w:val="56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FE"/>
    <w:rsid w:val="000013F2"/>
    <w:rsid w:val="00002006"/>
    <w:rsid w:val="000027CF"/>
    <w:rsid w:val="0001015A"/>
    <w:rsid w:val="000112B6"/>
    <w:rsid w:val="00014727"/>
    <w:rsid w:val="00017BFF"/>
    <w:rsid w:val="00021605"/>
    <w:rsid w:val="000254EE"/>
    <w:rsid w:val="00026A58"/>
    <w:rsid w:val="000270A5"/>
    <w:rsid w:val="0002773C"/>
    <w:rsid w:val="00032F43"/>
    <w:rsid w:val="0003429B"/>
    <w:rsid w:val="000348A7"/>
    <w:rsid w:val="0004151B"/>
    <w:rsid w:val="00042E79"/>
    <w:rsid w:val="00042FA2"/>
    <w:rsid w:val="0004682F"/>
    <w:rsid w:val="00046B22"/>
    <w:rsid w:val="00047478"/>
    <w:rsid w:val="00050094"/>
    <w:rsid w:val="0005132C"/>
    <w:rsid w:val="0005336D"/>
    <w:rsid w:val="00057446"/>
    <w:rsid w:val="00057C73"/>
    <w:rsid w:val="00057FC5"/>
    <w:rsid w:val="000660E2"/>
    <w:rsid w:val="00066EDF"/>
    <w:rsid w:val="0006704F"/>
    <w:rsid w:val="0006797E"/>
    <w:rsid w:val="000713EE"/>
    <w:rsid w:val="00073936"/>
    <w:rsid w:val="0007466E"/>
    <w:rsid w:val="00076496"/>
    <w:rsid w:val="00083102"/>
    <w:rsid w:val="000835CC"/>
    <w:rsid w:val="0009020E"/>
    <w:rsid w:val="00090C90"/>
    <w:rsid w:val="00092BFB"/>
    <w:rsid w:val="00092FE6"/>
    <w:rsid w:val="00095E0A"/>
    <w:rsid w:val="000A04D6"/>
    <w:rsid w:val="000A0C31"/>
    <w:rsid w:val="000A3B17"/>
    <w:rsid w:val="000A6888"/>
    <w:rsid w:val="000A6DA4"/>
    <w:rsid w:val="000A7FB2"/>
    <w:rsid w:val="000B1E2F"/>
    <w:rsid w:val="000B41CD"/>
    <w:rsid w:val="000B5F59"/>
    <w:rsid w:val="000C07E9"/>
    <w:rsid w:val="000C1383"/>
    <w:rsid w:val="000C2019"/>
    <w:rsid w:val="000C26AA"/>
    <w:rsid w:val="000C29CC"/>
    <w:rsid w:val="000C33E0"/>
    <w:rsid w:val="000C392E"/>
    <w:rsid w:val="000C4FB0"/>
    <w:rsid w:val="000C5274"/>
    <w:rsid w:val="000C68B9"/>
    <w:rsid w:val="000D0069"/>
    <w:rsid w:val="000D5476"/>
    <w:rsid w:val="000D5D73"/>
    <w:rsid w:val="000D6B1F"/>
    <w:rsid w:val="000E11AA"/>
    <w:rsid w:val="000E6203"/>
    <w:rsid w:val="000F0E2A"/>
    <w:rsid w:val="000F130A"/>
    <w:rsid w:val="000F2D3B"/>
    <w:rsid w:val="000F2E48"/>
    <w:rsid w:val="000F5B5A"/>
    <w:rsid w:val="000F7629"/>
    <w:rsid w:val="00104400"/>
    <w:rsid w:val="001060AB"/>
    <w:rsid w:val="00106B04"/>
    <w:rsid w:val="0010727E"/>
    <w:rsid w:val="00112188"/>
    <w:rsid w:val="001170C8"/>
    <w:rsid w:val="00120955"/>
    <w:rsid w:val="001227E3"/>
    <w:rsid w:val="00125F1C"/>
    <w:rsid w:val="00127F1B"/>
    <w:rsid w:val="0013068A"/>
    <w:rsid w:val="001315C9"/>
    <w:rsid w:val="00131862"/>
    <w:rsid w:val="001344FC"/>
    <w:rsid w:val="0013492B"/>
    <w:rsid w:val="00134BE7"/>
    <w:rsid w:val="001356ED"/>
    <w:rsid w:val="001424E0"/>
    <w:rsid w:val="0014256D"/>
    <w:rsid w:val="001451E6"/>
    <w:rsid w:val="00145F1C"/>
    <w:rsid w:val="0014623B"/>
    <w:rsid w:val="00150A3B"/>
    <w:rsid w:val="00151389"/>
    <w:rsid w:val="001516E9"/>
    <w:rsid w:val="00152B0A"/>
    <w:rsid w:val="0015383A"/>
    <w:rsid w:val="00154ACF"/>
    <w:rsid w:val="00156146"/>
    <w:rsid w:val="00161AB3"/>
    <w:rsid w:val="00161F2C"/>
    <w:rsid w:val="0016569A"/>
    <w:rsid w:val="001678D0"/>
    <w:rsid w:val="00170A44"/>
    <w:rsid w:val="001747AA"/>
    <w:rsid w:val="00174C79"/>
    <w:rsid w:val="00175DDC"/>
    <w:rsid w:val="00181ACC"/>
    <w:rsid w:val="001829C3"/>
    <w:rsid w:val="00183CC7"/>
    <w:rsid w:val="001843E3"/>
    <w:rsid w:val="00184ACF"/>
    <w:rsid w:val="0018754B"/>
    <w:rsid w:val="00192719"/>
    <w:rsid w:val="00193368"/>
    <w:rsid w:val="001A165C"/>
    <w:rsid w:val="001A400A"/>
    <w:rsid w:val="001A5B10"/>
    <w:rsid w:val="001A639A"/>
    <w:rsid w:val="001A6612"/>
    <w:rsid w:val="001A6A10"/>
    <w:rsid w:val="001B056B"/>
    <w:rsid w:val="001B0E3C"/>
    <w:rsid w:val="001B1033"/>
    <w:rsid w:val="001B1895"/>
    <w:rsid w:val="001B2705"/>
    <w:rsid w:val="001B37D1"/>
    <w:rsid w:val="001B395C"/>
    <w:rsid w:val="001C1217"/>
    <w:rsid w:val="001C194C"/>
    <w:rsid w:val="001C2D92"/>
    <w:rsid w:val="001C2E87"/>
    <w:rsid w:val="001D0580"/>
    <w:rsid w:val="001D1136"/>
    <w:rsid w:val="001D1A38"/>
    <w:rsid w:val="001D45F2"/>
    <w:rsid w:val="001D6301"/>
    <w:rsid w:val="001D7080"/>
    <w:rsid w:val="001D7521"/>
    <w:rsid w:val="001E35B2"/>
    <w:rsid w:val="001E46DC"/>
    <w:rsid w:val="001E6D70"/>
    <w:rsid w:val="00200793"/>
    <w:rsid w:val="00203380"/>
    <w:rsid w:val="00203BFD"/>
    <w:rsid w:val="0020515B"/>
    <w:rsid w:val="002131D1"/>
    <w:rsid w:val="0021458E"/>
    <w:rsid w:val="0021543F"/>
    <w:rsid w:val="00220098"/>
    <w:rsid w:val="0022022D"/>
    <w:rsid w:val="00220C8A"/>
    <w:rsid w:val="00221194"/>
    <w:rsid w:val="002221D1"/>
    <w:rsid w:val="002245E5"/>
    <w:rsid w:val="00227848"/>
    <w:rsid w:val="00233439"/>
    <w:rsid w:val="00234799"/>
    <w:rsid w:val="00241F1D"/>
    <w:rsid w:val="002424D9"/>
    <w:rsid w:val="002470D8"/>
    <w:rsid w:val="002557B7"/>
    <w:rsid w:val="00255E36"/>
    <w:rsid w:val="002571A3"/>
    <w:rsid w:val="00257ECD"/>
    <w:rsid w:val="00263079"/>
    <w:rsid w:val="002665F6"/>
    <w:rsid w:val="00266A8E"/>
    <w:rsid w:val="002712CD"/>
    <w:rsid w:val="002728FA"/>
    <w:rsid w:val="00272A86"/>
    <w:rsid w:val="00277C3E"/>
    <w:rsid w:val="00280CC2"/>
    <w:rsid w:val="002846B4"/>
    <w:rsid w:val="002850A8"/>
    <w:rsid w:val="00285358"/>
    <w:rsid w:val="002859B5"/>
    <w:rsid w:val="00285EAC"/>
    <w:rsid w:val="00286993"/>
    <w:rsid w:val="00291F7C"/>
    <w:rsid w:val="00292D48"/>
    <w:rsid w:val="002934F1"/>
    <w:rsid w:val="00293903"/>
    <w:rsid w:val="00293AFE"/>
    <w:rsid w:val="00294A48"/>
    <w:rsid w:val="002965B2"/>
    <w:rsid w:val="00296B50"/>
    <w:rsid w:val="0029718E"/>
    <w:rsid w:val="002A26B3"/>
    <w:rsid w:val="002A4AD8"/>
    <w:rsid w:val="002A58E2"/>
    <w:rsid w:val="002A6F25"/>
    <w:rsid w:val="002A7EBD"/>
    <w:rsid w:val="002B53E8"/>
    <w:rsid w:val="002B6785"/>
    <w:rsid w:val="002B757A"/>
    <w:rsid w:val="002C124D"/>
    <w:rsid w:val="002C34B4"/>
    <w:rsid w:val="002C464E"/>
    <w:rsid w:val="002C4CAE"/>
    <w:rsid w:val="002C55E3"/>
    <w:rsid w:val="002C6188"/>
    <w:rsid w:val="002C7425"/>
    <w:rsid w:val="002D29B6"/>
    <w:rsid w:val="002D7788"/>
    <w:rsid w:val="002D7850"/>
    <w:rsid w:val="002E3A67"/>
    <w:rsid w:val="002E4B04"/>
    <w:rsid w:val="002E6CFF"/>
    <w:rsid w:val="002F1138"/>
    <w:rsid w:val="002F1D0D"/>
    <w:rsid w:val="002F23BD"/>
    <w:rsid w:val="00300A63"/>
    <w:rsid w:val="00302AD5"/>
    <w:rsid w:val="00304849"/>
    <w:rsid w:val="003050EF"/>
    <w:rsid w:val="003052C9"/>
    <w:rsid w:val="0030589D"/>
    <w:rsid w:val="003076F6"/>
    <w:rsid w:val="003078CF"/>
    <w:rsid w:val="00307AF9"/>
    <w:rsid w:val="003157DD"/>
    <w:rsid w:val="00320135"/>
    <w:rsid w:val="00320FA7"/>
    <w:rsid w:val="00322041"/>
    <w:rsid w:val="00326095"/>
    <w:rsid w:val="00327228"/>
    <w:rsid w:val="00327E33"/>
    <w:rsid w:val="00330330"/>
    <w:rsid w:val="00330C27"/>
    <w:rsid w:val="00330C96"/>
    <w:rsid w:val="00331ADC"/>
    <w:rsid w:val="00332904"/>
    <w:rsid w:val="00333BC6"/>
    <w:rsid w:val="00334133"/>
    <w:rsid w:val="0033451E"/>
    <w:rsid w:val="00335300"/>
    <w:rsid w:val="00341495"/>
    <w:rsid w:val="0034180B"/>
    <w:rsid w:val="003504B9"/>
    <w:rsid w:val="0035135E"/>
    <w:rsid w:val="00353F6F"/>
    <w:rsid w:val="003554D5"/>
    <w:rsid w:val="00357E0B"/>
    <w:rsid w:val="00360BD2"/>
    <w:rsid w:val="00370076"/>
    <w:rsid w:val="0037074E"/>
    <w:rsid w:val="00371C1B"/>
    <w:rsid w:val="003771DC"/>
    <w:rsid w:val="00377289"/>
    <w:rsid w:val="00377B71"/>
    <w:rsid w:val="00384A5B"/>
    <w:rsid w:val="0038504F"/>
    <w:rsid w:val="00387666"/>
    <w:rsid w:val="00387E3D"/>
    <w:rsid w:val="00391454"/>
    <w:rsid w:val="003926A4"/>
    <w:rsid w:val="0039397B"/>
    <w:rsid w:val="00393C52"/>
    <w:rsid w:val="00394201"/>
    <w:rsid w:val="00397208"/>
    <w:rsid w:val="003A5E41"/>
    <w:rsid w:val="003A7C31"/>
    <w:rsid w:val="003B0DE3"/>
    <w:rsid w:val="003B150D"/>
    <w:rsid w:val="003B1B96"/>
    <w:rsid w:val="003B36E7"/>
    <w:rsid w:val="003C1816"/>
    <w:rsid w:val="003C5CB8"/>
    <w:rsid w:val="003C6A22"/>
    <w:rsid w:val="003C7492"/>
    <w:rsid w:val="003D29BC"/>
    <w:rsid w:val="003D2B84"/>
    <w:rsid w:val="003D31BC"/>
    <w:rsid w:val="003D33CB"/>
    <w:rsid w:val="003D4785"/>
    <w:rsid w:val="003D49C2"/>
    <w:rsid w:val="003E4624"/>
    <w:rsid w:val="003E5A33"/>
    <w:rsid w:val="003E5B8B"/>
    <w:rsid w:val="003F0C42"/>
    <w:rsid w:val="003F0F91"/>
    <w:rsid w:val="003F3E32"/>
    <w:rsid w:val="00400881"/>
    <w:rsid w:val="00402EAB"/>
    <w:rsid w:val="004039E4"/>
    <w:rsid w:val="00403C75"/>
    <w:rsid w:val="0040628C"/>
    <w:rsid w:val="00406EBF"/>
    <w:rsid w:val="004107E9"/>
    <w:rsid w:val="00411C6B"/>
    <w:rsid w:val="00412E77"/>
    <w:rsid w:val="00414DC9"/>
    <w:rsid w:val="00417372"/>
    <w:rsid w:val="0041785D"/>
    <w:rsid w:val="00422381"/>
    <w:rsid w:val="00422B85"/>
    <w:rsid w:val="004247AC"/>
    <w:rsid w:val="00424FBA"/>
    <w:rsid w:val="00432479"/>
    <w:rsid w:val="00441C38"/>
    <w:rsid w:val="0044233B"/>
    <w:rsid w:val="0044326C"/>
    <w:rsid w:val="00443B3A"/>
    <w:rsid w:val="0044477B"/>
    <w:rsid w:val="00450EE4"/>
    <w:rsid w:val="004524F7"/>
    <w:rsid w:val="00452D17"/>
    <w:rsid w:val="00457CC2"/>
    <w:rsid w:val="00460341"/>
    <w:rsid w:val="00463827"/>
    <w:rsid w:val="00464AD8"/>
    <w:rsid w:val="004700A1"/>
    <w:rsid w:val="00476B63"/>
    <w:rsid w:val="004800E2"/>
    <w:rsid w:val="004801E3"/>
    <w:rsid w:val="004802B6"/>
    <w:rsid w:val="00480ECF"/>
    <w:rsid w:val="00481FD8"/>
    <w:rsid w:val="004824E5"/>
    <w:rsid w:val="00483DB2"/>
    <w:rsid w:val="0048635A"/>
    <w:rsid w:val="00490122"/>
    <w:rsid w:val="004905CC"/>
    <w:rsid w:val="00492C37"/>
    <w:rsid w:val="00493406"/>
    <w:rsid w:val="0049449F"/>
    <w:rsid w:val="00497175"/>
    <w:rsid w:val="004A1462"/>
    <w:rsid w:val="004A1E8E"/>
    <w:rsid w:val="004A3B4F"/>
    <w:rsid w:val="004A3F2F"/>
    <w:rsid w:val="004A5541"/>
    <w:rsid w:val="004A7754"/>
    <w:rsid w:val="004A7C70"/>
    <w:rsid w:val="004B107C"/>
    <w:rsid w:val="004B1908"/>
    <w:rsid w:val="004B5BB6"/>
    <w:rsid w:val="004B5DD9"/>
    <w:rsid w:val="004B5DE9"/>
    <w:rsid w:val="004B6905"/>
    <w:rsid w:val="004B7171"/>
    <w:rsid w:val="004C0A77"/>
    <w:rsid w:val="004C2F15"/>
    <w:rsid w:val="004C3B81"/>
    <w:rsid w:val="004C4248"/>
    <w:rsid w:val="004C4687"/>
    <w:rsid w:val="004C557D"/>
    <w:rsid w:val="004D01C8"/>
    <w:rsid w:val="004D41D3"/>
    <w:rsid w:val="004D461C"/>
    <w:rsid w:val="004E04A3"/>
    <w:rsid w:val="004E2035"/>
    <w:rsid w:val="004E38AD"/>
    <w:rsid w:val="004E445F"/>
    <w:rsid w:val="004E4DA9"/>
    <w:rsid w:val="004E5D0A"/>
    <w:rsid w:val="004E7E8A"/>
    <w:rsid w:val="004F0668"/>
    <w:rsid w:val="004F1988"/>
    <w:rsid w:val="004F1C6C"/>
    <w:rsid w:val="004F3721"/>
    <w:rsid w:val="004F446F"/>
    <w:rsid w:val="004F4E81"/>
    <w:rsid w:val="004F596A"/>
    <w:rsid w:val="004F7A21"/>
    <w:rsid w:val="00500650"/>
    <w:rsid w:val="00501912"/>
    <w:rsid w:val="005019F7"/>
    <w:rsid w:val="00502BCE"/>
    <w:rsid w:val="00502FE4"/>
    <w:rsid w:val="0050316B"/>
    <w:rsid w:val="00503678"/>
    <w:rsid w:val="00504F0D"/>
    <w:rsid w:val="00505191"/>
    <w:rsid w:val="00505237"/>
    <w:rsid w:val="0050535B"/>
    <w:rsid w:val="005078F1"/>
    <w:rsid w:val="005120B1"/>
    <w:rsid w:val="00512255"/>
    <w:rsid w:val="00514D97"/>
    <w:rsid w:val="00515391"/>
    <w:rsid w:val="00517870"/>
    <w:rsid w:val="00522F65"/>
    <w:rsid w:val="005233C9"/>
    <w:rsid w:val="00523E25"/>
    <w:rsid w:val="00525A93"/>
    <w:rsid w:val="0052674D"/>
    <w:rsid w:val="005271A1"/>
    <w:rsid w:val="005312BD"/>
    <w:rsid w:val="00531618"/>
    <w:rsid w:val="00532177"/>
    <w:rsid w:val="005327D8"/>
    <w:rsid w:val="0053307D"/>
    <w:rsid w:val="00534632"/>
    <w:rsid w:val="00535ADC"/>
    <w:rsid w:val="00536245"/>
    <w:rsid w:val="005400CE"/>
    <w:rsid w:val="005407B6"/>
    <w:rsid w:val="00540A8C"/>
    <w:rsid w:val="00540CE7"/>
    <w:rsid w:val="00542659"/>
    <w:rsid w:val="005429A6"/>
    <w:rsid w:val="005474FA"/>
    <w:rsid w:val="00553586"/>
    <w:rsid w:val="00557BE9"/>
    <w:rsid w:val="00562019"/>
    <w:rsid w:val="00562D3A"/>
    <w:rsid w:val="00565CF7"/>
    <w:rsid w:val="00567267"/>
    <w:rsid w:val="00572299"/>
    <w:rsid w:val="00572A94"/>
    <w:rsid w:val="00572F00"/>
    <w:rsid w:val="00574B03"/>
    <w:rsid w:val="00575338"/>
    <w:rsid w:val="005756FF"/>
    <w:rsid w:val="00575CE8"/>
    <w:rsid w:val="00577E37"/>
    <w:rsid w:val="0058068A"/>
    <w:rsid w:val="00581067"/>
    <w:rsid w:val="00583B17"/>
    <w:rsid w:val="00584D6A"/>
    <w:rsid w:val="005860F0"/>
    <w:rsid w:val="00586F5B"/>
    <w:rsid w:val="00591B96"/>
    <w:rsid w:val="00593525"/>
    <w:rsid w:val="00595B23"/>
    <w:rsid w:val="00597165"/>
    <w:rsid w:val="005974BC"/>
    <w:rsid w:val="00597E8E"/>
    <w:rsid w:val="005A02AF"/>
    <w:rsid w:val="005A0631"/>
    <w:rsid w:val="005A2249"/>
    <w:rsid w:val="005A5C96"/>
    <w:rsid w:val="005A777F"/>
    <w:rsid w:val="005B3D98"/>
    <w:rsid w:val="005B4177"/>
    <w:rsid w:val="005B42FB"/>
    <w:rsid w:val="005B4A21"/>
    <w:rsid w:val="005B55B7"/>
    <w:rsid w:val="005B59F7"/>
    <w:rsid w:val="005B6F70"/>
    <w:rsid w:val="005C05FC"/>
    <w:rsid w:val="005C0D58"/>
    <w:rsid w:val="005C12C6"/>
    <w:rsid w:val="005C1D3E"/>
    <w:rsid w:val="005C2E32"/>
    <w:rsid w:val="005C4F3D"/>
    <w:rsid w:val="005D0762"/>
    <w:rsid w:val="005D21A3"/>
    <w:rsid w:val="005D21AB"/>
    <w:rsid w:val="005D27B5"/>
    <w:rsid w:val="005D2D66"/>
    <w:rsid w:val="005D32CB"/>
    <w:rsid w:val="005D3BDE"/>
    <w:rsid w:val="005D3E39"/>
    <w:rsid w:val="005D6933"/>
    <w:rsid w:val="005E37D3"/>
    <w:rsid w:val="005E40E3"/>
    <w:rsid w:val="005E4C0B"/>
    <w:rsid w:val="005E6537"/>
    <w:rsid w:val="005E6B24"/>
    <w:rsid w:val="005F001B"/>
    <w:rsid w:val="005F2E98"/>
    <w:rsid w:val="005F7E8D"/>
    <w:rsid w:val="005F7F70"/>
    <w:rsid w:val="00603010"/>
    <w:rsid w:val="00603817"/>
    <w:rsid w:val="006069BE"/>
    <w:rsid w:val="0061069E"/>
    <w:rsid w:val="00611E03"/>
    <w:rsid w:val="00614985"/>
    <w:rsid w:val="00615DE1"/>
    <w:rsid w:val="0061786C"/>
    <w:rsid w:val="0061795D"/>
    <w:rsid w:val="0062214A"/>
    <w:rsid w:val="006225D7"/>
    <w:rsid w:val="00622BE0"/>
    <w:rsid w:val="006258FF"/>
    <w:rsid w:val="00627B31"/>
    <w:rsid w:val="00630EAA"/>
    <w:rsid w:val="00634D3D"/>
    <w:rsid w:val="0063629C"/>
    <w:rsid w:val="00642C1F"/>
    <w:rsid w:val="00643A2A"/>
    <w:rsid w:val="00647D22"/>
    <w:rsid w:val="00651FE2"/>
    <w:rsid w:val="006527F4"/>
    <w:rsid w:val="006544A5"/>
    <w:rsid w:val="00657426"/>
    <w:rsid w:val="00660221"/>
    <w:rsid w:val="00661DFC"/>
    <w:rsid w:val="00661E4F"/>
    <w:rsid w:val="00663BDA"/>
    <w:rsid w:val="006701B7"/>
    <w:rsid w:val="006705B2"/>
    <w:rsid w:val="00673D02"/>
    <w:rsid w:val="00674B5C"/>
    <w:rsid w:val="006803C0"/>
    <w:rsid w:val="006820B4"/>
    <w:rsid w:val="0068324E"/>
    <w:rsid w:val="0068485E"/>
    <w:rsid w:val="0069349B"/>
    <w:rsid w:val="00693526"/>
    <w:rsid w:val="006944F2"/>
    <w:rsid w:val="006A1B20"/>
    <w:rsid w:val="006A210A"/>
    <w:rsid w:val="006A4D1B"/>
    <w:rsid w:val="006A5294"/>
    <w:rsid w:val="006A7C0D"/>
    <w:rsid w:val="006B0DCD"/>
    <w:rsid w:val="006B2527"/>
    <w:rsid w:val="006B358C"/>
    <w:rsid w:val="006B575C"/>
    <w:rsid w:val="006C3517"/>
    <w:rsid w:val="006C4DEC"/>
    <w:rsid w:val="006C5F0E"/>
    <w:rsid w:val="006C6138"/>
    <w:rsid w:val="006C6B27"/>
    <w:rsid w:val="006C7885"/>
    <w:rsid w:val="006D0E86"/>
    <w:rsid w:val="006E026F"/>
    <w:rsid w:val="006E2A52"/>
    <w:rsid w:val="006E30DF"/>
    <w:rsid w:val="006E3ED1"/>
    <w:rsid w:val="006E757B"/>
    <w:rsid w:val="006F01E2"/>
    <w:rsid w:val="006F0473"/>
    <w:rsid w:val="006F1045"/>
    <w:rsid w:val="006F2358"/>
    <w:rsid w:val="006F387C"/>
    <w:rsid w:val="006F3CF6"/>
    <w:rsid w:val="006F42F5"/>
    <w:rsid w:val="0070097D"/>
    <w:rsid w:val="00700B75"/>
    <w:rsid w:val="007027C5"/>
    <w:rsid w:val="00714C72"/>
    <w:rsid w:val="007160E4"/>
    <w:rsid w:val="00716C8E"/>
    <w:rsid w:val="00722049"/>
    <w:rsid w:val="007231BF"/>
    <w:rsid w:val="00723273"/>
    <w:rsid w:val="007252EF"/>
    <w:rsid w:val="00725FBA"/>
    <w:rsid w:val="007269DF"/>
    <w:rsid w:val="007279AF"/>
    <w:rsid w:val="007309E4"/>
    <w:rsid w:val="00730EC4"/>
    <w:rsid w:val="0073296F"/>
    <w:rsid w:val="0073506D"/>
    <w:rsid w:val="00735391"/>
    <w:rsid w:val="007354DA"/>
    <w:rsid w:val="00736B6B"/>
    <w:rsid w:val="0073706F"/>
    <w:rsid w:val="00742FFB"/>
    <w:rsid w:val="00744832"/>
    <w:rsid w:val="00745A8D"/>
    <w:rsid w:val="00746348"/>
    <w:rsid w:val="00747290"/>
    <w:rsid w:val="00750B83"/>
    <w:rsid w:val="007530A8"/>
    <w:rsid w:val="00755109"/>
    <w:rsid w:val="0075520D"/>
    <w:rsid w:val="00755C10"/>
    <w:rsid w:val="0076199F"/>
    <w:rsid w:val="00762CA1"/>
    <w:rsid w:val="00764FD9"/>
    <w:rsid w:val="007668C5"/>
    <w:rsid w:val="00771FEB"/>
    <w:rsid w:val="00772BA4"/>
    <w:rsid w:val="007761AD"/>
    <w:rsid w:val="00777BD4"/>
    <w:rsid w:val="00777F4B"/>
    <w:rsid w:val="00783EC8"/>
    <w:rsid w:val="00787554"/>
    <w:rsid w:val="00787817"/>
    <w:rsid w:val="00787A4B"/>
    <w:rsid w:val="00787C36"/>
    <w:rsid w:val="00791D1F"/>
    <w:rsid w:val="00792DB1"/>
    <w:rsid w:val="00794676"/>
    <w:rsid w:val="007A0E43"/>
    <w:rsid w:val="007A3441"/>
    <w:rsid w:val="007A53FC"/>
    <w:rsid w:val="007B2B0E"/>
    <w:rsid w:val="007B487F"/>
    <w:rsid w:val="007C0403"/>
    <w:rsid w:val="007C0624"/>
    <w:rsid w:val="007C1474"/>
    <w:rsid w:val="007C241A"/>
    <w:rsid w:val="007C2A68"/>
    <w:rsid w:val="007C306C"/>
    <w:rsid w:val="007C3CFA"/>
    <w:rsid w:val="007C5A32"/>
    <w:rsid w:val="007C6380"/>
    <w:rsid w:val="007C6991"/>
    <w:rsid w:val="007D13FF"/>
    <w:rsid w:val="007D4C7E"/>
    <w:rsid w:val="007D4E6C"/>
    <w:rsid w:val="007D5156"/>
    <w:rsid w:val="007D59C5"/>
    <w:rsid w:val="007D781C"/>
    <w:rsid w:val="007E02D9"/>
    <w:rsid w:val="007E190C"/>
    <w:rsid w:val="007E4A1D"/>
    <w:rsid w:val="007F11AB"/>
    <w:rsid w:val="007F53F6"/>
    <w:rsid w:val="007F778E"/>
    <w:rsid w:val="008033CF"/>
    <w:rsid w:val="00806113"/>
    <w:rsid w:val="00814872"/>
    <w:rsid w:val="008161AF"/>
    <w:rsid w:val="008169AF"/>
    <w:rsid w:val="00821BFB"/>
    <w:rsid w:val="008249FE"/>
    <w:rsid w:val="00824D64"/>
    <w:rsid w:val="00834F0C"/>
    <w:rsid w:val="00835CC2"/>
    <w:rsid w:val="0084031B"/>
    <w:rsid w:val="00844FEF"/>
    <w:rsid w:val="00847078"/>
    <w:rsid w:val="0085289A"/>
    <w:rsid w:val="008531E8"/>
    <w:rsid w:val="00853BC4"/>
    <w:rsid w:val="00860F3B"/>
    <w:rsid w:val="00862919"/>
    <w:rsid w:val="008660FB"/>
    <w:rsid w:val="00870E3A"/>
    <w:rsid w:val="008742D8"/>
    <w:rsid w:val="008750E6"/>
    <w:rsid w:val="00876A16"/>
    <w:rsid w:val="00882DDB"/>
    <w:rsid w:val="00887EA6"/>
    <w:rsid w:val="00891F36"/>
    <w:rsid w:val="00897A5E"/>
    <w:rsid w:val="008A203E"/>
    <w:rsid w:val="008A3599"/>
    <w:rsid w:val="008A38B6"/>
    <w:rsid w:val="008A693F"/>
    <w:rsid w:val="008B0994"/>
    <w:rsid w:val="008B1B1B"/>
    <w:rsid w:val="008B367F"/>
    <w:rsid w:val="008B6329"/>
    <w:rsid w:val="008B6339"/>
    <w:rsid w:val="008C249D"/>
    <w:rsid w:val="008C30FE"/>
    <w:rsid w:val="008C5BC5"/>
    <w:rsid w:val="008C5CFF"/>
    <w:rsid w:val="008C5F68"/>
    <w:rsid w:val="008C7E0C"/>
    <w:rsid w:val="008D0881"/>
    <w:rsid w:val="008D0D1B"/>
    <w:rsid w:val="008D53C8"/>
    <w:rsid w:val="008D74FF"/>
    <w:rsid w:val="008E0E52"/>
    <w:rsid w:val="008E5659"/>
    <w:rsid w:val="008F04D1"/>
    <w:rsid w:val="008F3C25"/>
    <w:rsid w:val="008F3F6C"/>
    <w:rsid w:val="008F43CF"/>
    <w:rsid w:val="008F4744"/>
    <w:rsid w:val="008F7ED2"/>
    <w:rsid w:val="00900A1F"/>
    <w:rsid w:val="0090328A"/>
    <w:rsid w:val="00905663"/>
    <w:rsid w:val="00913514"/>
    <w:rsid w:val="009177EC"/>
    <w:rsid w:val="009179F6"/>
    <w:rsid w:val="00917A68"/>
    <w:rsid w:val="0092344B"/>
    <w:rsid w:val="00923496"/>
    <w:rsid w:val="0092447E"/>
    <w:rsid w:val="00924CAD"/>
    <w:rsid w:val="009254A9"/>
    <w:rsid w:val="00927518"/>
    <w:rsid w:val="00927656"/>
    <w:rsid w:val="00930883"/>
    <w:rsid w:val="009308B9"/>
    <w:rsid w:val="009321FD"/>
    <w:rsid w:val="00934FF4"/>
    <w:rsid w:val="00940FC4"/>
    <w:rsid w:val="00943F7E"/>
    <w:rsid w:val="00944968"/>
    <w:rsid w:val="0094525C"/>
    <w:rsid w:val="00950BA4"/>
    <w:rsid w:val="0097350B"/>
    <w:rsid w:val="0097567C"/>
    <w:rsid w:val="009758D4"/>
    <w:rsid w:val="00976644"/>
    <w:rsid w:val="0098297D"/>
    <w:rsid w:val="009A0252"/>
    <w:rsid w:val="009A0332"/>
    <w:rsid w:val="009A18D0"/>
    <w:rsid w:val="009A390C"/>
    <w:rsid w:val="009A435E"/>
    <w:rsid w:val="009B08F0"/>
    <w:rsid w:val="009B0B20"/>
    <w:rsid w:val="009B211F"/>
    <w:rsid w:val="009B3C41"/>
    <w:rsid w:val="009B4A02"/>
    <w:rsid w:val="009C4FC6"/>
    <w:rsid w:val="009D0F2A"/>
    <w:rsid w:val="009D35B8"/>
    <w:rsid w:val="009D6001"/>
    <w:rsid w:val="009E1C8B"/>
    <w:rsid w:val="009E20A2"/>
    <w:rsid w:val="009E7F10"/>
    <w:rsid w:val="009F0C5F"/>
    <w:rsid w:val="009F4BD9"/>
    <w:rsid w:val="00A0103E"/>
    <w:rsid w:val="00A13E7B"/>
    <w:rsid w:val="00A142D1"/>
    <w:rsid w:val="00A160D1"/>
    <w:rsid w:val="00A23F51"/>
    <w:rsid w:val="00A27D6A"/>
    <w:rsid w:val="00A30C69"/>
    <w:rsid w:val="00A30EBC"/>
    <w:rsid w:val="00A31FF6"/>
    <w:rsid w:val="00A329C2"/>
    <w:rsid w:val="00A3604D"/>
    <w:rsid w:val="00A36C08"/>
    <w:rsid w:val="00A42203"/>
    <w:rsid w:val="00A44E57"/>
    <w:rsid w:val="00A44EA1"/>
    <w:rsid w:val="00A510C0"/>
    <w:rsid w:val="00A51CE3"/>
    <w:rsid w:val="00A54458"/>
    <w:rsid w:val="00A54A96"/>
    <w:rsid w:val="00A54EF4"/>
    <w:rsid w:val="00A57D96"/>
    <w:rsid w:val="00A63D38"/>
    <w:rsid w:val="00A65A52"/>
    <w:rsid w:val="00A66C90"/>
    <w:rsid w:val="00A725F0"/>
    <w:rsid w:val="00A73D24"/>
    <w:rsid w:val="00A7490A"/>
    <w:rsid w:val="00A75A61"/>
    <w:rsid w:val="00A772B3"/>
    <w:rsid w:val="00A84E62"/>
    <w:rsid w:val="00A84F0C"/>
    <w:rsid w:val="00A86DD2"/>
    <w:rsid w:val="00A86F60"/>
    <w:rsid w:val="00A914E7"/>
    <w:rsid w:val="00A91C86"/>
    <w:rsid w:val="00A92C42"/>
    <w:rsid w:val="00A94481"/>
    <w:rsid w:val="00AA0004"/>
    <w:rsid w:val="00AA0E41"/>
    <w:rsid w:val="00AA1F90"/>
    <w:rsid w:val="00AA21BA"/>
    <w:rsid w:val="00AA2207"/>
    <w:rsid w:val="00AA3074"/>
    <w:rsid w:val="00AA48E0"/>
    <w:rsid w:val="00AA5D74"/>
    <w:rsid w:val="00AB198D"/>
    <w:rsid w:val="00AB4FE6"/>
    <w:rsid w:val="00AB6EE4"/>
    <w:rsid w:val="00AB70E6"/>
    <w:rsid w:val="00AC08E5"/>
    <w:rsid w:val="00AD35F1"/>
    <w:rsid w:val="00AD534C"/>
    <w:rsid w:val="00AD58FA"/>
    <w:rsid w:val="00AE0A23"/>
    <w:rsid w:val="00AE15EC"/>
    <w:rsid w:val="00AE1A17"/>
    <w:rsid w:val="00AE40C2"/>
    <w:rsid w:val="00AE42EE"/>
    <w:rsid w:val="00AE7A00"/>
    <w:rsid w:val="00AF47B3"/>
    <w:rsid w:val="00AF641F"/>
    <w:rsid w:val="00B003FE"/>
    <w:rsid w:val="00B013C4"/>
    <w:rsid w:val="00B02BD5"/>
    <w:rsid w:val="00B03C93"/>
    <w:rsid w:val="00B046B3"/>
    <w:rsid w:val="00B0782C"/>
    <w:rsid w:val="00B07AEB"/>
    <w:rsid w:val="00B11761"/>
    <w:rsid w:val="00B11B56"/>
    <w:rsid w:val="00B16EAD"/>
    <w:rsid w:val="00B175C5"/>
    <w:rsid w:val="00B17716"/>
    <w:rsid w:val="00B20287"/>
    <w:rsid w:val="00B20A35"/>
    <w:rsid w:val="00B2196B"/>
    <w:rsid w:val="00B2271F"/>
    <w:rsid w:val="00B22C33"/>
    <w:rsid w:val="00B22D3F"/>
    <w:rsid w:val="00B22DC8"/>
    <w:rsid w:val="00B25646"/>
    <w:rsid w:val="00B30FA7"/>
    <w:rsid w:val="00B31BE9"/>
    <w:rsid w:val="00B31DC0"/>
    <w:rsid w:val="00B35DC5"/>
    <w:rsid w:val="00B41348"/>
    <w:rsid w:val="00B44148"/>
    <w:rsid w:val="00B468E5"/>
    <w:rsid w:val="00B46AA1"/>
    <w:rsid w:val="00B47036"/>
    <w:rsid w:val="00B51DEC"/>
    <w:rsid w:val="00B533C3"/>
    <w:rsid w:val="00B53C36"/>
    <w:rsid w:val="00B553FF"/>
    <w:rsid w:val="00B621F9"/>
    <w:rsid w:val="00B6292C"/>
    <w:rsid w:val="00B63A1B"/>
    <w:rsid w:val="00B6442A"/>
    <w:rsid w:val="00B71E87"/>
    <w:rsid w:val="00B739F2"/>
    <w:rsid w:val="00B73E5F"/>
    <w:rsid w:val="00B76293"/>
    <w:rsid w:val="00B8092F"/>
    <w:rsid w:val="00B8220E"/>
    <w:rsid w:val="00B822E5"/>
    <w:rsid w:val="00B87186"/>
    <w:rsid w:val="00B90B95"/>
    <w:rsid w:val="00B9108D"/>
    <w:rsid w:val="00B93D03"/>
    <w:rsid w:val="00B96244"/>
    <w:rsid w:val="00B97ACE"/>
    <w:rsid w:val="00BA0991"/>
    <w:rsid w:val="00BA6CA9"/>
    <w:rsid w:val="00BA7BD7"/>
    <w:rsid w:val="00BA7E33"/>
    <w:rsid w:val="00BB12F5"/>
    <w:rsid w:val="00BC3CD2"/>
    <w:rsid w:val="00BC3FCE"/>
    <w:rsid w:val="00BD3BC4"/>
    <w:rsid w:val="00BD56B8"/>
    <w:rsid w:val="00BE0D43"/>
    <w:rsid w:val="00BE1ED8"/>
    <w:rsid w:val="00BE2FC1"/>
    <w:rsid w:val="00BE5AEA"/>
    <w:rsid w:val="00BE7DDC"/>
    <w:rsid w:val="00BF1821"/>
    <w:rsid w:val="00BF505C"/>
    <w:rsid w:val="00BF635F"/>
    <w:rsid w:val="00BF6580"/>
    <w:rsid w:val="00BF792F"/>
    <w:rsid w:val="00C0002B"/>
    <w:rsid w:val="00C00AB0"/>
    <w:rsid w:val="00C0187F"/>
    <w:rsid w:val="00C024DE"/>
    <w:rsid w:val="00C0324C"/>
    <w:rsid w:val="00C053C8"/>
    <w:rsid w:val="00C060E1"/>
    <w:rsid w:val="00C0738B"/>
    <w:rsid w:val="00C1751E"/>
    <w:rsid w:val="00C22717"/>
    <w:rsid w:val="00C27478"/>
    <w:rsid w:val="00C2759F"/>
    <w:rsid w:val="00C3518A"/>
    <w:rsid w:val="00C35251"/>
    <w:rsid w:val="00C42C2E"/>
    <w:rsid w:val="00C43D35"/>
    <w:rsid w:val="00C45A42"/>
    <w:rsid w:val="00C45F78"/>
    <w:rsid w:val="00C45FFD"/>
    <w:rsid w:val="00C4698D"/>
    <w:rsid w:val="00C4769D"/>
    <w:rsid w:val="00C47939"/>
    <w:rsid w:val="00C50562"/>
    <w:rsid w:val="00C521B7"/>
    <w:rsid w:val="00C522B3"/>
    <w:rsid w:val="00C549CB"/>
    <w:rsid w:val="00C56068"/>
    <w:rsid w:val="00C60F01"/>
    <w:rsid w:val="00C65B43"/>
    <w:rsid w:val="00C661CC"/>
    <w:rsid w:val="00C71E9F"/>
    <w:rsid w:val="00C824A4"/>
    <w:rsid w:val="00C82B11"/>
    <w:rsid w:val="00C85B0B"/>
    <w:rsid w:val="00C87E53"/>
    <w:rsid w:val="00C96AFE"/>
    <w:rsid w:val="00CA28DF"/>
    <w:rsid w:val="00CA2B06"/>
    <w:rsid w:val="00CA66F3"/>
    <w:rsid w:val="00CB1A27"/>
    <w:rsid w:val="00CB429E"/>
    <w:rsid w:val="00CB4675"/>
    <w:rsid w:val="00CC0574"/>
    <w:rsid w:val="00CC0C31"/>
    <w:rsid w:val="00CC10F4"/>
    <w:rsid w:val="00CC36F8"/>
    <w:rsid w:val="00CC6376"/>
    <w:rsid w:val="00CD2DFE"/>
    <w:rsid w:val="00CD3E40"/>
    <w:rsid w:val="00CD467E"/>
    <w:rsid w:val="00CD645D"/>
    <w:rsid w:val="00CE01C4"/>
    <w:rsid w:val="00CE089F"/>
    <w:rsid w:val="00CE179F"/>
    <w:rsid w:val="00CE7377"/>
    <w:rsid w:val="00CF4C8C"/>
    <w:rsid w:val="00CF4D98"/>
    <w:rsid w:val="00CF69BD"/>
    <w:rsid w:val="00D01834"/>
    <w:rsid w:val="00D01FA1"/>
    <w:rsid w:val="00D043AB"/>
    <w:rsid w:val="00D05C2B"/>
    <w:rsid w:val="00D06B99"/>
    <w:rsid w:val="00D07831"/>
    <w:rsid w:val="00D2072C"/>
    <w:rsid w:val="00D220E4"/>
    <w:rsid w:val="00D24E3D"/>
    <w:rsid w:val="00D26E6E"/>
    <w:rsid w:val="00D27BC1"/>
    <w:rsid w:val="00D32CF7"/>
    <w:rsid w:val="00D33E2B"/>
    <w:rsid w:val="00D35931"/>
    <w:rsid w:val="00D368BE"/>
    <w:rsid w:val="00D40260"/>
    <w:rsid w:val="00D40C80"/>
    <w:rsid w:val="00D41A9D"/>
    <w:rsid w:val="00D424F5"/>
    <w:rsid w:val="00D429C1"/>
    <w:rsid w:val="00D44141"/>
    <w:rsid w:val="00D538CE"/>
    <w:rsid w:val="00D5623C"/>
    <w:rsid w:val="00D628EE"/>
    <w:rsid w:val="00D6556C"/>
    <w:rsid w:val="00D70911"/>
    <w:rsid w:val="00D73079"/>
    <w:rsid w:val="00D75B5B"/>
    <w:rsid w:val="00D7609B"/>
    <w:rsid w:val="00D77010"/>
    <w:rsid w:val="00D824F6"/>
    <w:rsid w:val="00D90C3D"/>
    <w:rsid w:val="00D910FB"/>
    <w:rsid w:val="00D97850"/>
    <w:rsid w:val="00DA129B"/>
    <w:rsid w:val="00DA3DAD"/>
    <w:rsid w:val="00DA4AE6"/>
    <w:rsid w:val="00DA4BC6"/>
    <w:rsid w:val="00DB2221"/>
    <w:rsid w:val="00DB33EC"/>
    <w:rsid w:val="00DB4456"/>
    <w:rsid w:val="00DB5488"/>
    <w:rsid w:val="00DB6BBA"/>
    <w:rsid w:val="00DC0C6C"/>
    <w:rsid w:val="00DC1186"/>
    <w:rsid w:val="00DC2D29"/>
    <w:rsid w:val="00DC47A8"/>
    <w:rsid w:val="00DC7532"/>
    <w:rsid w:val="00DD077A"/>
    <w:rsid w:val="00DD1AA7"/>
    <w:rsid w:val="00DD2C8A"/>
    <w:rsid w:val="00DD6853"/>
    <w:rsid w:val="00DE216C"/>
    <w:rsid w:val="00DE49D2"/>
    <w:rsid w:val="00DE5579"/>
    <w:rsid w:val="00DE74C6"/>
    <w:rsid w:val="00DE7FA5"/>
    <w:rsid w:val="00DF2396"/>
    <w:rsid w:val="00DF310E"/>
    <w:rsid w:val="00DF4304"/>
    <w:rsid w:val="00DF4BAE"/>
    <w:rsid w:val="00DF5DD3"/>
    <w:rsid w:val="00DF786F"/>
    <w:rsid w:val="00E0138C"/>
    <w:rsid w:val="00E03132"/>
    <w:rsid w:val="00E05695"/>
    <w:rsid w:val="00E05F27"/>
    <w:rsid w:val="00E138F0"/>
    <w:rsid w:val="00E1527E"/>
    <w:rsid w:val="00E205F5"/>
    <w:rsid w:val="00E2431B"/>
    <w:rsid w:val="00E2558D"/>
    <w:rsid w:val="00E26D63"/>
    <w:rsid w:val="00E325EC"/>
    <w:rsid w:val="00E338AB"/>
    <w:rsid w:val="00E33FB5"/>
    <w:rsid w:val="00E35C54"/>
    <w:rsid w:val="00E44CCF"/>
    <w:rsid w:val="00E501AD"/>
    <w:rsid w:val="00E552C0"/>
    <w:rsid w:val="00E559D0"/>
    <w:rsid w:val="00E56677"/>
    <w:rsid w:val="00E566C3"/>
    <w:rsid w:val="00E566DE"/>
    <w:rsid w:val="00E607A7"/>
    <w:rsid w:val="00E607F7"/>
    <w:rsid w:val="00E61D88"/>
    <w:rsid w:val="00E62EB2"/>
    <w:rsid w:val="00E6430E"/>
    <w:rsid w:val="00E700E4"/>
    <w:rsid w:val="00E746AA"/>
    <w:rsid w:val="00E75C2E"/>
    <w:rsid w:val="00E81572"/>
    <w:rsid w:val="00E845C2"/>
    <w:rsid w:val="00E84980"/>
    <w:rsid w:val="00E85218"/>
    <w:rsid w:val="00E86E29"/>
    <w:rsid w:val="00E87433"/>
    <w:rsid w:val="00E90F55"/>
    <w:rsid w:val="00E91D7E"/>
    <w:rsid w:val="00EA0115"/>
    <w:rsid w:val="00EA64FB"/>
    <w:rsid w:val="00EB115B"/>
    <w:rsid w:val="00EB3432"/>
    <w:rsid w:val="00EB527A"/>
    <w:rsid w:val="00EB5474"/>
    <w:rsid w:val="00EB62B7"/>
    <w:rsid w:val="00EB666B"/>
    <w:rsid w:val="00EC320D"/>
    <w:rsid w:val="00EC45C9"/>
    <w:rsid w:val="00EC5D91"/>
    <w:rsid w:val="00EC6944"/>
    <w:rsid w:val="00ED1973"/>
    <w:rsid w:val="00ED2210"/>
    <w:rsid w:val="00ED3251"/>
    <w:rsid w:val="00ED59E7"/>
    <w:rsid w:val="00EE0765"/>
    <w:rsid w:val="00EE1D38"/>
    <w:rsid w:val="00EE5BE0"/>
    <w:rsid w:val="00EE70A4"/>
    <w:rsid w:val="00EF09BC"/>
    <w:rsid w:val="00EF138E"/>
    <w:rsid w:val="00EF341F"/>
    <w:rsid w:val="00EF34DB"/>
    <w:rsid w:val="00EF4727"/>
    <w:rsid w:val="00F0055A"/>
    <w:rsid w:val="00F020F1"/>
    <w:rsid w:val="00F105D8"/>
    <w:rsid w:val="00F12041"/>
    <w:rsid w:val="00F12DF7"/>
    <w:rsid w:val="00F131CA"/>
    <w:rsid w:val="00F1550D"/>
    <w:rsid w:val="00F15A75"/>
    <w:rsid w:val="00F23A0D"/>
    <w:rsid w:val="00F27B88"/>
    <w:rsid w:val="00F30C45"/>
    <w:rsid w:val="00F30EE6"/>
    <w:rsid w:val="00F3119E"/>
    <w:rsid w:val="00F37122"/>
    <w:rsid w:val="00F5312B"/>
    <w:rsid w:val="00F57410"/>
    <w:rsid w:val="00F61B89"/>
    <w:rsid w:val="00F62869"/>
    <w:rsid w:val="00F64BE2"/>
    <w:rsid w:val="00F66818"/>
    <w:rsid w:val="00F70311"/>
    <w:rsid w:val="00F71142"/>
    <w:rsid w:val="00F72C8F"/>
    <w:rsid w:val="00F80CB1"/>
    <w:rsid w:val="00F81838"/>
    <w:rsid w:val="00F83594"/>
    <w:rsid w:val="00F91E69"/>
    <w:rsid w:val="00F96C73"/>
    <w:rsid w:val="00FA01B7"/>
    <w:rsid w:val="00FA04C3"/>
    <w:rsid w:val="00FA07E2"/>
    <w:rsid w:val="00FA1330"/>
    <w:rsid w:val="00FA1444"/>
    <w:rsid w:val="00FA5E23"/>
    <w:rsid w:val="00FA601A"/>
    <w:rsid w:val="00FA6E2E"/>
    <w:rsid w:val="00FB0D4C"/>
    <w:rsid w:val="00FB1598"/>
    <w:rsid w:val="00FB18DE"/>
    <w:rsid w:val="00FB2E38"/>
    <w:rsid w:val="00FB4EBA"/>
    <w:rsid w:val="00FB584B"/>
    <w:rsid w:val="00FB6D2E"/>
    <w:rsid w:val="00FB7CA9"/>
    <w:rsid w:val="00FC040B"/>
    <w:rsid w:val="00FC1685"/>
    <w:rsid w:val="00FC2B77"/>
    <w:rsid w:val="00FC5F94"/>
    <w:rsid w:val="00FC633C"/>
    <w:rsid w:val="00FC6391"/>
    <w:rsid w:val="00FC6E9C"/>
    <w:rsid w:val="00FC7C0A"/>
    <w:rsid w:val="00FD55DD"/>
    <w:rsid w:val="00FD5F92"/>
    <w:rsid w:val="00FD7994"/>
    <w:rsid w:val="00FE0A86"/>
    <w:rsid w:val="00FE0E5C"/>
    <w:rsid w:val="00FE2809"/>
    <w:rsid w:val="00FE287B"/>
    <w:rsid w:val="00FE4C27"/>
    <w:rsid w:val="00FE7C1D"/>
    <w:rsid w:val="00FF131C"/>
    <w:rsid w:val="00FF63A8"/>
    <w:rsid w:val="00FF682C"/>
    <w:rsid w:val="00FF68E3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D8E69D"/>
  <w15:docId w15:val="{6534C356-E194-4E30-9E5A-7C2D615C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AR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850"/>
    <w:pPr>
      <w:spacing w:after="0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D538CE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71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38CE"/>
    <w:pPr>
      <w:keepNext/>
      <w:keepLines/>
      <w:spacing w:before="200"/>
      <w:outlineLvl w:val="2"/>
    </w:pPr>
    <w:rPr>
      <w:rFonts w:eastAsiaTheme="majorEastAsia" w:cstheme="majorBidi"/>
      <w:b/>
      <w:bCs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F310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A39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224792"/>
    <w:pPr>
      <w:spacing w:line="480" w:lineRule="auto"/>
    </w:pPr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E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E08"/>
    <w:rPr>
      <w:rFonts w:ascii="Tahoma" w:eastAsiaTheme="minorEastAsia" w:hAnsi="Tahoma" w:cs="Tahoma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5C71E4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BA1810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57B"/>
    <w:rPr>
      <w:rFonts w:eastAsiaTheme="minorEastAsia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0A157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57B"/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9847F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538CE"/>
    <w:rPr>
      <w:rFonts w:eastAsiaTheme="majorEastAsia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847F9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847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9847F9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192719"/>
    <w:rPr>
      <w:rFonts w:eastAsiaTheme="majorEastAsia" w:cstheme="majorBidi"/>
      <w:b/>
      <w:bCs/>
      <w:szCs w:val="26"/>
    </w:rPr>
  </w:style>
  <w:style w:type="paragraph" w:styleId="Sinespaciado">
    <w:name w:val="No Spacing"/>
    <w:aliases w:val="Apa Sin espacio"/>
    <w:link w:val="SinespaciadoCar"/>
    <w:uiPriority w:val="1"/>
    <w:qFormat/>
    <w:rsid w:val="009847F9"/>
    <w:pPr>
      <w:spacing w:after="0" w:line="240" w:lineRule="auto"/>
    </w:pPr>
    <w:rPr>
      <w:rFonts w:eastAsiaTheme="minorEastAsia"/>
    </w:rPr>
  </w:style>
  <w:style w:type="character" w:styleId="Textoennegrita">
    <w:name w:val="Strong"/>
    <w:basedOn w:val="Fuentedeprrafopredeter"/>
    <w:uiPriority w:val="22"/>
    <w:qFormat/>
    <w:rsid w:val="009A78FE"/>
    <w:rPr>
      <w:b/>
      <w:bCs/>
    </w:rPr>
  </w:style>
  <w:style w:type="paragraph" w:styleId="NormalWeb">
    <w:name w:val="Normal (Web)"/>
    <w:basedOn w:val="Normal"/>
    <w:uiPriority w:val="99"/>
    <w:unhideWhenUsed/>
    <w:rsid w:val="00982E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Fuentedeprrafopredeter"/>
    <w:rsid w:val="00982E60"/>
  </w:style>
  <w:style w:type="paragraph" w:customStyle="1" w:styleId="Default">
    <w:name w:val="Default"/>
    <w:rsid w:val="001407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table" w:styleId="Tablaconcuadrcula">
    <w:name w:val="Table Grid"/>
    <w:basedOn w:val="Tablanormal"/>
    <w:uiPriority w:val="59"/>
    <w:rsid w:val="004E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rsid w:val="00224792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Descripcin">
    <w:name w:val="caption"/>
    <w:basedOn w:val="Normal"/>
    <w:next w:val="Normal"/>
    <w:uiPriority w:val="99"/>
    <w:unhideWhenUsed/>
    <w:rsid w:val="00D13C7F"/>
    <w:pPr>
      <w:jc w:val="right"/>
    </w:pPr>
    <w:rPr>
      <w:rFonts w:ascii="Times New Roman" w:eastAsia="Century Schoolbook" w:hAnsi="Times New Roman" w:cs="Times New Roman"/>
      <w:b/>
      <w:bCs/>
      <w:color w:val="E65B01"/>
      <w:sz w:val="16"/>
      <w:szCs w:val="16"/>
      <w:lang w:eastAsia="en-US"/>
    </w:rPr>
  </w:style>
  <w:style w:type="paragraph" w:styleId="Subttulo">
    <w:name w:val="Subtitle"/>
    <w:basedOn w:val="Normal"/>
    <w:next w:val="Normal"/>
    <w:link w:val="SubttuloCar"/>
    <w:pPr>
      <w:spacing w:line="480" w:lineRule="auto"/>
    </w:pPr>
    <w:rPr>
      <w:rFonts w:ascii="Times New Roman" w:eastAsia="Times New Roman" w:hAnsi="Times New Roman" w:cs="Times New Roman"/>
      <w:i/>
      <w:color w:val="575F6D"/>
    </w:rPr>
  </w:style>
  <w:style w:type="character" w:customStyle="1" w:styleId="SubttuloCar">
    <w:name w:val="Subtítulo Car"/>
    <w:basedOn w:val="Fuentedeprrafopredeter"/>
    <w:link w:val="Subttulo"/>
    <w:uiPriority w:val="11"/>
    <w:rsid w:val="006C741F"/>
    <w:rPr>
      <w:rFonts w:ascii="Times New Roman" w:eastAsia="Century Schoolbook" w:hAnsi="Times New Roman" w:cs="Times New Roman"/>
      <w:i/>
      <w:iCs/>
      <w:color w:val="575F6D"/>
      <w:spacing w:val="5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qFormat/>
    <w:rsid w:val="006C741F"/>
    <w:pPr>
      <w:spacing w:line="480" w:lineRule="auto"/>
    </w:pPr>
    <w:rPr>
      <w:rFonts w:ascii="Times New Roman" w:eastAsia="Century Schoolbook" w:hAnsi="Times New Roman" w:cs="Times New Roman"/>
      <w:color w:val="00000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C741F"/>
    <w:pPr>
      <w:spacing w:after="100"/>
      <w:ind w:left="440"/>
    </w:pPr>
  </w:style>
  <w:style w:type="paragraph" w:customStyle="1" w:styleId="Estilo1">
    <w:name w:val="Estilo1"/>
    <w:basedOn w:val="Sinespaciado"/>
    <w:link w:val="Estilo1Car"/>
    <w:qFormat/>
    <w:rsid w:val="00DA51B0"/>
    <w:rPr>
      <w:szCs w:val="20"/>
    </w:rPr>
  </w:style>
  <w:style w:type="character" w:customStyle="1" w:styleId="SinespaciadoCar">
    <w:name w:val="Sin espaciado Car"/>
    <w:aliases w:val="Apa Sin espacio Car"/>
    <w:basedOn w:val="Fuentedeprrafopredeter"/>
    <w:link w:val="Sinespaciado"/>
    <w:uiPriority w:val="1"/>
    <w:rsid w:val="0096397E"/>
    <w:rPr>
      <w:rFonts w:eastAsiaTheme="minorEastAsia"/>
      <w:lang w:eastAsia="es-AR"/>
    </w:rPr>
  </w:style>
  <w:style w:type="character" w:customStyle="1" w:styleId="Estilo1Car">
    <w:name w:val="Estilo1 Car"/>
    <w:basedOn w:val="SinespaciadoCar"/>
    <w:link w:val="Estilo1"/>
    <w:rsid w:val="00DA51B0"/>
    <w:rPr>
      <w:rFonts w:ascii="Calibri" w:eastAsiaTheme="minorEastAsia" w:hAnsi="Calibri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538CE"/>
    <w:rPr>
      <w:rFonts w:eastAsiaTheme="majorEastAsia" w:cstheme="majorBidi"/>
      <w:b/>
      <w:bCs/>
      <w:u w:val="single"/>
    </w:rPr>
  </w:style>
  <w:style w:type="paragraph" w:customStyle="1" w:styleId="NormalWeb1">
    <w:name w:val="Normal (Web)1"/>
    <w:basedOn w:val="Normal"/>
    <w:rsid w:val="00A31A91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2FF7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D52FF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52FF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2FF7"/>
    <w:rPr>
      <w:rFonts w:ascii="Calibri" w:eastAsiaTheme="minorEastAsia" w:hAnsi="Calibri"/>
      <w:sz w:val="20"/>
      <w:szCs w:val="20"/>
      <w:lang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D52FF7"/>
    <w:rPr>
      <w:vertAlign w:val="superscrip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C6ADF"/>
    <w:rPr>
      <w:color w:val="605E5C"/>
      <w:shd w:val="clear" w:color="auto" w:fill="E1DFDD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CF4C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4C8C"/>
    <w:rPr>
      <w:rFonts w:eastAsiaTheme="minorEastAsia"/>
      <w:i/>
      <w:iCs/>
      <w:color w:val="404040" w:themeColor="text1" w:themeTint="BF"/>
      <w:sz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532177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76F6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rsid w:val="00DF310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tulo8Car">
    <w:name w:val="Título 8 Car"/>
    <w:basedOn w:val="Fuentedeprrafopredeter"/>
    <w:link w:val="Ttulo8"/>
    <w:uiPriority w:val="9"/>
    <w:rsid w:val="009A39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deus\Nextcloud\UES21\Plantilla%20de%20TP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si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xdkhaGz01udNDo5UlRuH4Qt/A==">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</go:docsCustomData>
</go:gDocsCustomXmlDataStorage>
</file>

<file path=customXml/itemProps1.xml><?xml version="1.0" encoding="utf-8"?>
<ds:datastoreItem xmlns:ds="http://schemas.openxmlformats.org/officeDocument/2006/customXml" ds:itemID="{AE030073-6319-4592-A707-9629370D22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TPs.dotx</Template>
  <TotalTime>416</TotalTime>
  <Pages>6</Pages>
  <Words>954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Alejandro Hamann</dc:creator>
  <cp:lastModifiedBy>Pablo Alejandro Hamann</cp:lastModifiedBy>
  <cp:revision>16</cp:revision>
  <cp:lastPrinted>2025-04-13T09:39:00Z</cp:lastPrinted>
  <dcterms:created xsi:type="dcterms:W3CDTF">2025-04-13T07:18:00Z</dcterms:created>
  <dcterms:modified xsi:type="dcterms:W3CDTF">2025-05-25T20:56:00Z</dcterms:modified>
</cp:coreProperties>
</file>